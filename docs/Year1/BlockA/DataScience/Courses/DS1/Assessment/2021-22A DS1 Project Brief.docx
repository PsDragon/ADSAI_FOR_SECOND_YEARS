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1AD5" w:rsidRDefault="00351AD5" w14:paraId="77842529" w14:textId="76113E16"/>
    <w:p w:rsidR="0051636C" w:rsidRDefault="0051636C" w14:paraId="23928E4E" w14:textId="77777777"/>
    <w:p w:rsidR="0051636C" w:rsidRDefault="0051636C" w14:paraId="486A1C47" w14:textId="57F3C907"/>
    <w:p w:rsidR="0051636C" w:rsidRDefault="0051636C" w14:paraId="29CBB6BF" w14:textId="6E3A273D"/>
    <w:p w:rsidR="00CE0A27" w:rsidP="00CE0A27" w:rsidRDefault="00CE0A27" w14:paraId="2E7CA507" w14:textId="530F4898"/>
    <w:p w:rsidR="00B06317" w:rsidP="00835DF9" w:rsidRDefault="00B06317" w14:paraId="2C8D1EEB" w14:textId="292722A3">
      <w:pPr>
        <w:jc w:val="center"/>
      </w:pPr>
    </w:p>
    <w:p w:rsidR="00D15FC2" w:rsidP="00D15FC2" w:rsidRDefault="00D15FC2" w14:paraId="2EA168CC" w14:textId="77777777">
      <w:pPr>
        <w:jc w:val="center"/>
        <w:rPr>
          <w:b/>
          <w:sz w:val="52"/>
          <w:szCs w:val="52"/>
        </w:rPr>
      </w:pPr>
    </w:p>
    <w:p w:rsidR="00D15FC2" w:rsidP="00D15FC2" w:rsidRDefault="00D15FC2" w14:paraId="462B9330" w14:textId="77777777">
      <w:pPr>
        <w:jc w:val="center"/>
        <w:rPr>
          <w:b/>
          <w:sz w:val="52"/>
          <w:szCs w:val="52"/>
        </w:rPr>
      </w:pPr>
    </w:p>
    <w:p w:rsidR="00D15FC2" w:rsidP="00D15FC2" w:rsidRDefault="00D15FC2" w14:paraId="5C12472D" w14:textId="7ED3B8E2">
      <w:pPr>
        <w:jc w:val="center"/>
        <w:rPr>
          <w:b/>
          <w:sz w:val="52"/>
          <w:szCs w:val="52"/>
        </w:rPr>
      </w:pPr>
    </w:p>
    <w:p w:rsidR="00CE0A27" w:rsidP="00D15FC2" w:rsidRDefault="00CE0A27" w14:paraId="1B68B0E9" w14:textId="77777777">
      <w:pPr>
        <w:jc w:val="center"/>
        <w:rPr>
          <w:b/>
          <w:sz w:val="52"/>
          <w:szCs w:val="52"/>
        </w:rPr>
      </w:pPr>
    </w:p>
    <w:p w:rsidR="00D15FC2" w:rsidP="5045477B" w:rsidRDefault="00D15FC2" w14:paraId="6FB0B85E" w14:textId="5470E508">
      <w:pPr>
        <w:jc w:val="center"/>
        <w:rPr>
          <w:b/>
          <w:bCs/>
          <w:sz w:val="52"/>
          <w:szCs w:val="52"/>
        </w:rPr>
      </w:pPr>
      <w:r w:rsidRPr="5045477B">
        <w:rPr>
          <w:b/>
          <w:bCs/>
          <w:sz w:val="52"/>
          <w:szCs w:val="52"/>
        </w:rPr>
        <w:t>Y</w:t>
      </w:r>
      <w:r w:rsidRPr="5045477B" w:rsidR="1E999F0B">
        <w:rPr>
          <w:b/>
          <w:bCs/>
          <w:sz w:val="52"/>
          <w:szCs w:val="52"/>
        </w:rPr>
        <w:t>1A</w:t>
      </w:r>
      <w:r w:rsidRPr="5045477B">
        <w:rPr>
          <w:b/>
          <w:bCs/>
          <w:sz w:val="52"/>
          <w:szCs w:val="52"/>
        </w:rPr>
        <w:t xml:space="preserve"> 2021</w:t>
      </w:r>
    </w:p>
    <w:p w:rsidR="00D15FC2" w:rsidP="00D15FC2" w:rsidRDefault="00D15FC2" w14:paraId="699DDB64" w14:textId="59DEE615">
      <w:pPr>
        <w:jc w:val="center"/>
        <w:rPr>
          <w:sz w:val="44"/>
          <w:szCs w:val="44"/>
        </w:rPr>
      </w:pPr>
      <w:r w:rsidRPr="2E4360BC">
        <w:rPr>
          <w:sz w:val="44"/>
          <w:szCs w:val="44"/>
        </w:rPr>
        <w:t>Project Brief</w:t>
      </w:r>
    </w:p>
    <w:p w:rsidR="00D15FC2" w:rsidP="00D15FC2" w:rsidRDefault="00D15FC2" w14:paraId="67F6853C" w14:textId="77777777"/>
    <w:p w:rsidR="00D15FC2" w:rsidP="00D15FC2" w:rsidRDefault="00D15FC2" w14:paraId="77623CF0" w14:textId="77777777"/>
    <w:p w:rsidR="00D15FC2" w:rsidP="00D15FC2" w:rsidRDefault="00D15FC2" w14:paraId="0EC8C3D8" w14:textId="20558CE7">
      <w:r>
        <w:t>Academic year: 202</w:t>
      </w:r>
      <w:r w:rsidR="3477BD64">
        <w:t>1</w:t>
      </w:r>
      <w:r>
        <w:t>-202</w:t>
      </w:r>
      <w:r w:rsidR="67AB4E68">
        <w:t>2</w:t>
      </w:r>
    </w:p>
    <w:p w:rsidR="00D15FC2" w:rsidP="00D15FC2" w:rsidRDefault="00D15FC2" w14:paraId="470DE44D" w14:textId="3A94B73D">
      <w:r>
        <w:t xml:space="preserve">Educational year: Year </w:t>
      </w:r>
      <w:r w:rsidR="67AB4E68">
        <w:t>1</w:t>
      </w:r>
    </w:p>
    <w:p w:rsidR="00D15FC2" w:rsidP="00D15FC2" w:rsidRDefault="00D15FC2" w14:paraId="7AFC259A" w14:textId="1D03C837">
      <w:pPr>
        <w:rPr>
          <w:color w:val="B7B7B7"/>
        </w:rPr>
      </w:pPr>
      <w:r>
        <w:t xml:space="preserve">Block: Block </w:t>
      </w:r>
      <w:r w:rsidR="235E32B8">
        <w:t>A</w:t>
      </w:r>
    </w:p>
    <w:p w:rsidR="00D15FC2" w:rsidP="00D15FC2" w:rsidRDefault="00D15FC2" w14:paraId="363B77A9" w14:textId="77777777">
      <w:r>
        <w:t>Credits: 15 ECTS</w:t>
      </w:r>
    </w:p>
    <w:p w:rsidR="00D15FC2" w:rsidP="00D15FC2" w:rsidRDefault="00D15FC2" w14:paraId="67B79142" w14:textId="272D8C7E">
      <w:r>
        <w:t xml:space="preserve">Osiris Code: </w:t>
      </w:r>
    </w:p>
    <w:p w:rsidR="00D15FC2" w:rsidP="00D15FC2" w:rsidRDefault="00D15FC2" w14:paraId="7B732E80" w14:textId="10FB00AB">
      <w:r>
        <w:t xml:space="preserve">Last update: </w:t>
      </w:r>
    </w:p>
    <w:p w:rsidR="5045477B" w:rsidP="5045477B" w:rsidRDefault="5045477B" w14:paraId="2020F701" w14:textId="47E79A74">
      <w:pPr>
        <w:rPr>
          <w:szCs w:val="18"/>
        </w:rPr>
      </w:pPr>
    </w:p>
    <w:p w:rsidRPr="004C731D" w:rsidR="00D15FC2" w:rsidP="00D15FC2" w:rsidRDefault="00D15FC2" w14:paraId="0CCBED66" w14:textId="77777777">
      <w:r>
        <w:t xml:space="preserve">Contact: </w:t>
      </w:r>
    </w:p>
    <w:p w:rsidR="00D15FC2" w:rsidRDefault="00D15FC2" w14:paraId="707C58A8" w14:textId="22DC307B">
      <w:pPr>
        <w:spacing w:after="200" w:line="276" w:lineRule="auto"/>
        <w:rPr>
          <w:lang w:val="nl-NL"/>
        </w:rPr>
      </w:pPr>
    </w:p>
    <w:p w:rsidR="00D15FC2" w:rsidRDefault="00D15FC2" w14:paraId="1F584E24" w14:textId="743CA257">
      <w:pPr>
        <w:spacing w:after="200" w:line="276" w:lineRule="auto"/>
        <w:rPr>
          <w:lang w:val="nl-NL"/>
        </w:rPr>
      </w:pPr>
      <w:r>
        <w:rPr>
          <w:lang w:val="nl-NL"/>
        </w:rPr>
        <w:br w:type="page"/>
      </w:r>
    </w:p>
    <w:sdt>
      <w:sdtPr>
        <w:rPr>
          <w:rFonts w:asciiTheme="minorHAnsi" w:hAnsiTheme="minorHAnsi" w:eastAsiaTheme="minorHAnsi" w:cstheme="minorBidi"/>
          <w:color w:val="auto"/>
          <w:sz w:val="18"/>
          <w:szCs w:val="22"/>
          <w:lang w:val="en-GB"/>
        </w:rPr>
        <w:id w:val="432402686"/>
        <w:docPartObj>
          <w:docPartGallery w:val="Table of Contents"/>
          <w:docPartUnique/>
        </w:docPartObj>
      </w:sdtPr>
      <w:sdtEndPr>
        <w:rPr>
          <w:b/>
          <w:bCs/>
          <w:noProof/>
        </w:rPr>
      </w:sdtEndPr>
      <w:sdtContent>
        <w:p w:rsidR="005B670A" w:rsidRDefault="005B670A" w14:paraId="193F537A" w14:textId="771F6CDD">
          <w:pPr>
            <w:pStyle w:val="TOCHeading"/>
          </w:pPr>
          <w:r>
            <w:t>Contents</w:t>
          </w:r>
        </w:p>
        <w:p w:rsidR="00FD1B2A" w:rsidRDefault="005B670A" w14:paraId="2973C4D5" w14:textId="6E491BA1">
          <w:pPr>
            <w:pStyle w:val="TOC1"/>
            <w:rPr>
              <w:rFonts w:eastAsiaTheme="minorEastAsia"/>
              <w:b w:val="0"/>
              <w:color w:val="auto"/>
              <w:sz w:val="22"/>
              <w:lang w:val="en-US"/>
              <w14:textOutline w14:w="0" w14:cap="rnd" w14:cmpd="sng" w14:algn="ctr">
                <w14:noFill/>
                <w14:prstDash w14:val="solid"/>
                <w14:bevel/>
              </w14:textOutline>
            </w:rPr>
          </w:pPr>
          <w:r>
            <w:fldChar w:fldCharType="begin"/>
          </w:r>
          <w:r>
            <w:instrText xml:space="preserve"> TOC \o "1-3" \h \z \u </w:instrText>
          </w:r>
          <w:r>
            <w:fldChar w:fldCharType="separate"/>
          </w:r>
          <w:hyperlink w:history="1" w:anchor="_Toc69655403">
            <w:r w:rsidRPr="009266D9" w:rsidR="00FD1B2A">
              <w:rPr>
                <w:rStyle w:val="Hyperlink"/>
              </w:rPr>
              <w:t>1</w:t>
            </w:r>
            <w:r w:rsidR="00FD1B2A">
              <w:rPr>
                <w:rFonts w:eastAsiaTheme="minorEastAsia"/>
                <w:b w:val="0"/>
                <w:color w:val="auto"/>
                <w:sz w:val="22"/>
                <w:lang w:val="en-US"/>
                <w14:textOutline w14:w="0" w14:cap="rnd" w14:cmpd="sng" w14:algn="ctr">
                  <w14:noFill/>
                  <w14:prstDash w14:val="solid"/>
                  <w14:bevel/>
                </w14:textOutline>
              </w:rPr>
              <w:tab/>
            </w:r>
            <w:r w:rsidRPr="009266D9" w:rsidR="00FD1B2A">
              <w:rPr>
                <w:rStyle w:val="Hyperlink"/>
              </w:rPr>
              <w:t>Creative Briefs</w:t>
            </w:r>
            <w:r w:rsidR="00FD1B2A">
              <w:rPr>
                <w:webHidden/>
              </w:rPr>
              <w:tab/>
            </w:r>
            <w:r w:rsidR="00FD1B2A">
              <w:rPr>
                <w:webHidden/>
              </w:rPr>
              <w:fldChar w:fldCharType="begin"/>
            </w:r>
            <w:r w:rsidR="00FD1B2A">
              <w:rPr>
                <w:webHidden/>
              </w:rPr>
              <w:instrText xml:space="preserve"> PAGEREF _Toc69655403 \h </w:instrText>
            </w:r>
            <w:r w:rsidR="00FD1B2A">
              <w:rPr>
                <w:webHidden/>
              </w:rPr>
            </w:r>
            <w:r w:rsidR="00FD1B2A">
              <w:rPr>
                <w:webHidden/>
              </w:rPr>
              <w:fldChar w:fldCharType="separate"/>
            </w:r>
            <w:r w:rsidR="00FD1B2A">
              <w:rPr>
                <w:webHidden/>
              </w:rPr>
              <w:t>3</w:t>
            </w:r>
            <w:r w:rsidR="00FD1B2A">
              <w:rPr>
                <w:webHidden/>
              </w:rPr>
              <w:fldChar w:fldCharType="end"/>
            </w:r>
          </w:hyperlink>
        </w:p>
        <w:p w:rsidR="00FD1B2A" w:rsidRDefault="000D23B4" w14:paraId="5952F3D2" w14:textId="5E88AA0B">
          <w:pPr>
            <w:pStyle w:val="TOC2"/>
            <w:rPr>
              <w:rFonts w:eastAsiaTheme="minorEastAsia"/>
              <w:sz w:val="22"/>
              <w:lang w:val="en-US"/>
            </w:rPr>
          </w:pPr>
          <w:hyperlink w:history="1" w:anchor="_Toc69655404">
            <w:r w:rsidRPr="009266D9" w:rsidR="00FD1B2A">
              <w:rPr>
                <w:rStyle w:val="Hyperlink"/>
              </w:rPr>
              <w:t>1.1 Week 6:</w:t>
            </w:r>
            <w:r w:rsidR="00FD1B2A">
              <w:rPr>
                <w:webHidden/>
              </w:rPr>
              <w:tab/>
            </w:r>
            <w:r w:rsidR="00FD1B2A">
              <w:rPr>
                <w:webHidden/>
              </w:rPr>
              <w:fldChar w:fldCharType="begin"/>
            </w:r>
            <w:r w:rsidR="00FD1B2A">
              <w:rPr>
                <w:webHidden/>
              </w:rPr>
              <w:instrText xml:space="preserve"> PAGEREF _Toc69655404 \h </w:instrText>
            </w:r>
            <w:r w:rsidR="00FD1B2A">
              <w:rPr>
                <w:webHidden/>
              </w:rPr>
            </w:r>
            <w:r w:rsidR="00FD1B2A">
              <w:rPr>
                <w:webHidden/>
              </w:rPr>
              <w:fldChar w:fldCharType="separate"/>
            </w:r>
            <w:r w:rsidR="00FD1B2A">
              <w:rPr>
                <w:webHidden/>
              </w:rPr>
              <w:t>3</w:t>
            </w:r>
            <w:r w:rsidR="00FD1B2A">
              <w:rPr>
                <w:webHidden/>
              </w:rPr>
              <w:fldChar w:fldCharType="end"/>
            </w:r>
          </w:hyperlink>
        </w:p>
        <w:p w:rsidR="00FD1B2A" w:rsidRDefault="000D23B4" w14:paraId="5E60B453" w14:textId="1671BC76">
          <w:pPr>
            <w:pStyle w:val="TOC2"/>
            <w:rPr>
              <w:rFonts w:eastAsiaTheme="minorEastAsia"/>
              <w:sz w:val="22"/>
              <w:lang w:val="en-US"/>
            </w:rPr>
          </w:pPr>
          <w:hyperlink w:history="1" w:anchor="_Toc69655405">
            <w:r w:rsidRPr="009266D9" w:rsidR="00FD1B2A">
              <w:rPr>
                <w:rStyle w:val="Hyperlink"/>
              </w:rPr>
              <w:t>1.1 Week 7:</w:t>
            </w:r>
            <w:r w:rsidR="00FD1B2A">
              <w:rPr>
                <w:webHidden/>
              </w:rPr>
              <w:tab/>
            </w:r>
            <w:r w:rsidR="00FD1B2A">
              <w:rPr>
                <w:webHidden/>
              </w:rPr>
              <w:fldChar w:fldCharType="begin"/>
            </w:r>
            <w:r w:rsidR="00FD1B2A">
              <w:rPr>
                <w:webHidden/>
              </w:rPr>
              <w:instrText xml:space="preserve"> PAGEREF _Toc69655405 \h </w:instrText>
            </w:r>
            <w:r w:rsidR="00FD1B2A">
              <w:rPr>
                <w:webHidden/>
              </w:rPr>
            </w:r>
            <w:r w:rsidR="00FD1B2A">
              <w:rPr>
                <w:webHidden/>
              </w:rPr>
              <w:fldChar w:fldCharType="separate"/>
            </w:r>
            <w:r w:rsidR="00FD1B2A">
              <w:rPr>
                <w:webHidden/>
              </w:rPr>
              <w:t>3</w:t>
            </w:r>
            <w:r w:rsidR="00FD1B2A">
              <w:rPr>
                <w:webHidden/>
              </w:rPr>
              <w:fldChar w:fldCharType="end"/>
            </w:r>
          </w:hyperlink>
        </w:p>
        <w:p w:rsidR="00FD1B2A" w:rsidRDefault="000D23B4" w14:paraId="3EF2C9B7" w14:textId="7C94F819">
          <w:pPr>
            <w:pStyle w:val="TOC2"/>
            <w:rPr>
              <w:rFonts w:eastAsiaTheme="minorEastAsia"/>
              <w:sz w:val="22"/>
              <w:lang w:val="en-US"/>
            </w:rPr>
          </w:pPr>
          <w:hyperlink w:history="1" w:anchor="_Toc69655406">
            <w:r w:rsidRPr="009266D9" w:rsidR="00FD1B2A">
              <w:rPr>
                <w:rStyle w:val="Hyperlink"/>
              </w:rPr>
              <w:t>1.1 Week 8:</w:t>
            </w:r>
            <w:r w:rsidR="00FD1B2A">
              <w:rPr>
                <w:webHidden/>
              </w:rPr>
              <w:tab/>
            </w:r>
            <w:r w:rsidR="00FD1B2A">
              <w:rPr>
                <w:webHidden/>
              </w:rPr>
              <w:fldChar w:fldCharType="begin"/>
            </w:r>
            <w:r w:rsidR="00FD1B2A">
              <w:rPr>
                <w:webHidden/>
              </w:rPr>
              <w:instrText xml:space="preserve"> PAGEREF _Toc69655406 \h </w:instrText>
            </w:r>
            <w:r w:rsidR="00FD1B2A">
              <w:rPr>
                <w:webHidden/>
              </w:rPr>
            </w:r>
            <w:r w:rsidR="00FD1B2A">
              <w:rPr>
                <w:webHidden/>
              </w:rPr>
              <w:fldChar w:fldCharType="separate"/>
            </w:r>
            <w:r w:rsidR="00FD1B2A">
              <w:rPr>
                <w:webHidden/>
              </w:rPr>
              <w:t>4</w:t>
            </w:r>
            <w:r w:rsidR="00FD1B2A">
              <w:rPr>
                <w:webHidden/>
              </w:rPr>
              <w:fldChar w:fldCharType="end"/>
            </w:r>
          </w:hyperlink>
        </w:p>
        <w:p w:rsidR="005B670A" w:rsidRDefault="005B670A" w14:paraId="2D7239E0" w14:textId="03314B19">
          <w:r>
            <w:rPr>
              <w:b/>
              <w:bCs/>
              <w:noProof/>
            </w:rPr>
            <w:fldChar w:fldCharType="end"/>
          </w:r>
        </w:p>
      </w:sdtContent>
    </w:sdt>
    <w:p w:rsidR="00697159" w:rsidRDefault="00697159" w14:paraId="32960743" w14:textId="63F751A8">
      <w:pPr>
        <w:spacing w:after="200" w:line="276" w:lineRule="auto"/>
      </w:pPr>
      <w:r>
        <w:br w:type="page"/>
      </w:r>
    </w:p>
    <w:p w:rsidR="00C53229" w:rsidP="00C53229" w:rsidRDefault="00C53229" w14:paraId="52CA23FE" w14:textId="0FA37966">
      <w:pPr>
        <w:pStyle w:val="Heading1"/>
      </w:pPr>
      <w:bookmarkStart w:name="_Toc54608576" w:id="0"/>
      <w:bookmarkStart w:name="_Ref56151798" w:id="1"/>
      <w:bookmarkStart w:name="_Toc69655403" w:id="2"/>
      <w:r>
        <w:lastRenderedPageBreak/>
        <w:t>Creative Briefs</w:t>
      </w:r>
      <w:bookmarkEnd w:id="0"/>
      <w:bookmarkEnd w:id="1"/>
      <w:bookmarkEnd w:id="2"/>
      <w:r>
        <w:t xml:space="preserve"> </w:t>
      </w:r>
    </w:p>
    <w:p w:rsidR="00843A30" w:rsidP="77840494" w:rsidRDefault="00843A30" w14:paraId="0D74F248" w14:textId="5864CE86">
      <w:pPr>
        <w:rPr>
          <w:rStyle w:val="normaltextrun"/>
          <w:rFonts w:ascii="Open Sans" w:hAnsi="Open Sans" w:cs="Open Sans"/>
          <w:color w:val="000000"/>
          <w:shd w:val="clear" w:color="auto" w:fill="FFFFFF"/>
        </w:rPr>
      </w:pPr>
      <w:r w:rsidRPr="77840494" w:rsidR="00843A30">
        <w:rPr>
          <w:rStyle w:val="normaltextrun"/>
          <w:rFonts w:ascii="Open Sans" w:hAnsi="Open Sans" w:cs="Open Sans"/>
          <w:color w:val="000000"/>
          <w:shd w:val="clear" w:color="auto" w:fill="FFFFFF"/>
        </w:rPr>
        <w:t>A creative brief is like an open invitation. It invite</w:t>
      </w:r>
      <w:r w:rsidRPr="77840494" w:rsidR="0CE97E4F">
        <w:rPr>
          <w:rStyle w:val="normaltextrun"/>
          <w:rFonts w:ascii="Open Sans" w:hAnsi="Open Sans" w:cs="Open Sans"/>
          <w:color w:val="000000"/>
          <w:shd w:val="clear" w:color="auto" w:fill="FFFFFF"/>
        </w:rPr>
        <w:t>s the student</w:t>
      </w:r>
      <w:r w:rsidRPr="77840494" w:rsidR="008A5911">
        <w:rPr>
          <w:rStyle w:val="normaltextrun"/>
          <w:rFonts w:ascii="Open Sans" w:hAnsi="Open Sans" w:cs="Open Sans"/>
          <w:color w:val="000000"/>
          <w:shd w:val="clear" w:color="auto" w:fill="FFFFFF"/>
        </w:rPr>
        <w:t xml:space="preserve"> </w:t>
      </w:r>
      <w:r w:rsidRPr="77840494" w:rsidR="00843A30">
        <w:rPr>
          <w:rStyle w:val="normaltextrun"/>
          <w:rFonts w:ascii="Open Sans" w:hAnsi="Open Sans" w:cs="Open Sans"/>
          <w:color w:val="000000"/>
          <w:shd w:val="clear" w:color="auto" w:fill="FFFFFF"/>
        </w:rPr>
        <w:t>to propose their own creative vision while still giving a clear direction on the desired outcomes. It is quite customary in the </w:t>
      </w:r>
      <w:r w:rsidRPr="77840494" w:rsidR="00843A30">
        <w:rPr>
          <w:rStyle w:val="normaltextrun"/>
          <w:rFonts w:ascii="Open Sans" w:hAnsi="Open Sans" w:cs="Open Sans"/>
          <w:color w:val="000000"/>
          <w:shd w:val="clear" w:color="auto" w:fill="FFFFFF"/>
        </w:rPr>
        <w:t>data science</w:t>
      </w:r>
      <w:r w:rsidRPr="77840494" w:rsidR="00843A30">
        <w:rPr>
          <w:rStyle w:val="normaltextrun"/>
          <w:rFonts w:ascii="Open Sans" w:hAnsi="Open Sans" w:cs="Open Sans"/>
          <w:color w:val="000000"/>
          <w:shd w:val="clear" w:color="auto" w:fill="FFFFFF"/>
        </w:rPr>
        <w:t xml:space="preserve"> industry </w:t>
      </w:r>
      <w:r w:rsidRPr="77840494" w:rsidR="00D50853">
        <w:rPr>
          <w:rStyle w:val="normaltextrun"/>
          <w:rFonts w:ascii="Open Sans" w:hAnsi="Open Sans" w:cs="Open Sans"/>
          <w:color w:val="000000"/>
          <w:shd w:val="clear" w:color="auto" w:fill="FFFFFF"/>
        </w:rPr>
        <w:t>for projects to have</w:t>
      </w:r>
      <w:r w:rsidRPr="77840494" w:rsidR="00FC7C4C">
        <w:rPr>
          <w:rStyle w:val="normaltextrun"/>
          <w:rFonts w:ascii="Open Sans" w:hAnsi="Open Sans" w:cs="Open Sans"/>
          <w:color w:val="000000"/>
          <w:shd w:val="clear" w:color="auto" w:fill="FFFFFF"/>
        </w:rPr>
        <w:t xml:space="preserve"> abstract requirements</w:t>
      </w:r>
      <w:r w:rsidRPr="77840494" w:rsidR="00843A30">
        <w:rPr>
          <w:rStyle w:val="normaltextrun"/>
          <w:rFonts w:ascii="Open Sans" w:hAnsi="Open Sans" w:cs="Open Sans"/>
          <w:color w:val="000000"/>
          <w:shd w:val="clear" w:color="auto" w:fill="FFFFFF"/>
        </w:rPr>
        <w:t>.</w:t>
      </w:r>
      <w:r w:rsidRPr="77840494" w:rsidR="00D50853">
        <w:rPr>
          <w:rStyle w:val="normaltextrun"/>
          <w:rFonts w:ascii="Open Sans" w:hAnsi="Open Sans" w:cs="Open Sans"/>
          <w:color w:val="000000"/>
          <w:shd w:val="clear" w:color="auto" w:fill="FFFFFF"/>
        </w:rPr>
        <w:t xml:space="preserve"> A typical example being “Can we improve our existing business processes using data?</w:t>
      </w:r>
      <w:r w:rsidRPr="77840494" w:rsidR="3B3AEF5D">
        <w:rPr>
          <w:rStyle w:val="normaltextrun"/>
          <w:rFonts w:ascii="Open Sans" w:hAnsi="Open Sans" w:cs="Open Sans"/>
          <w:color w:val="000000"/>
          <w:shd w:val="clear" w:color="auto" w:fill="FFFFFF"/>
        </w:rPr>
        <w:t xml:space="preserve">”.</w:t>
      </w:r>
      <w:r w:rsidRPr="77840494" w:rsidR="00843A30">
        <w:rPr>
          <w:rStyle w:val="normaltextrun"/>
          <w:rFonts w:ascii="Open Sans" w:hAnsi="Open Sans" w:cs="Open Sans"/>
          <w:color w:val="000000"/>
          <w:shd w:val="clear" w:color="auto" w:fill="FFFFFF"/>
        </w:rPr>
        <w:t xml:space="preserve"> </w:t>
      </w:r>
    </w:p>
    <w:p w:rsidR="008A5911" w:rsidP="00843A30" w:rsidRDefault="008A5911" w14:paraId="04DFE9BB" w14:textId="1D1664B5">
      <w:pPr>
        <w:rPr>
          <w:rStyle w:val="normaltextrun"/>
          <w:rFonts w:ascii="Open Sans" w:hAnsi="Open Sans" w:cs="Open Sans"/>
          <w:color w:val="000000"/>
          <w:szCs w:val="18"/>
          <w:shd w:val="clear" w:color="auto" w:fill="FFFFFF"/>
        </w:rPr>
      </w:pPr>
    </w:p>
    <w:p w:rsidRPr="00843A30" w:rsidR="008A5911" w:rsidP="00843A30" w:rsidRDefault="008A5911" w14:paraId="7F2228F3" w14:textId="760DAFB4">
      <w:r>
        <w:rPr>
          <w:rStyle w:val="normaltextrun"/>
          <w:rFonts w:ascii="Open Sans" w:hAnsi="Open Sans" w:cs="Open Sans"/>
          <w:color w:val="000000"/>
          <w:szCs w:val="18"/>
          <w:shd w:val="clear" w:color="auto" w:fill="FFFFFF"/>
        </w:rPr>
        <w:t xml:space="preserve">Similarly, our creative briefs set out to align with specific learning goals. The requirements set in the brief below will lead </w:t>
      </w:r>
      <w:r w:rsidR="00321A33">
        <w:rPr>
          <w:rStyle w:val="normaltextrun"/>
          <w:rFonts w:ascii="Open Sans" w:hAnsi="Open Sans" w:cs="Open Sans"/>
          <w:color w:val="000000"/>
          <w:szCs w:val="18"/>
          <w:shd w:val="clear" w:color="auto" w:fill="FFFFFF"/>
        </w:rPr>
        <w:t>junior data scientists</w:t>
      </w:r>
      <w:r>
        <w:rPr>
          <w:rStyle w:val="normaltextrun"/>
          <w:rFonts w:ascii="Open Sans" w:hAnsi="Open Sans" w:cs="Open Sans"/>
          <w:color w:val="000000"/>
          <w:szCs w:val="18"/>
          <w:shd w:val="clear" w:color="auto" w:fill="FFFFFF"/>
        </w:rPr>
        <w:t xml:space="preserve"> to learn about different topics, while still allowing for creative freedom </w:t>
      </w:r>
      <w:r w:rsidR="00321A33">
        <w:rPr>
          <w:rStyle w:val="normaltextrun"/>
          <w:rFonts w:ascii="Open Sans" w:hAnsi="Open Sans" w:cs="Open Sans"/>
          <w:color w:val="000000"/>
          <w:szCs w:val="18"/>
          <w:shd w:val="clear" w:color="auto" w:fill="FFFFFF"/>
        </w:rPr>
        <w:t>in proposing and implementing a solution</w:t>
      </w:r>
      <w:r>
        <w:rPr>
          <w:rStyle w:val="normaltextrun"/>
          <w:rFonts w:ascii="Open Sans" w:hAnsi="Open Sans" w:cs="Open Sans"/>
          <w:color w:val="000000"/>
          <w:szCs w:val="18"/>
          <w:shd w:val="clear" w:color="auto" w:fill="FFFFFF"/>
        </w:rPr>
        <w:t xml:space="preserve">. Select </w:t>
      </w:r>
      <w:r w:rsidR="00A42A18">
        <w:rPr>
          <w:rStyle w:val="normaltextrun"/>
          <w:rFonts w:ascii="Open Sans" w:hAnsi="Open Sans" w:cs="Open Sans"/>
          <w:color w:val="000000"/>
          <w:szCs w:val="18"/>
          <w:shd w:val="clear" w:color="auto" w:fill="FFFFFF"/>
        </w:rPr>
        <w:t>an approach</w:t>
      </w:r>
      <w:r>
        <w:rPr>
          <w:rStyle w:val="normaltextrun"/>
          <w:rFonts w:ascii="Open Sans" w:hAnsi="Open Sans" w:cs="Open Sans"/>
          <w:color w:val="000000"/>
          <w:szCs w:val="18"/>
          <w:shd w:val="clear" w:color="auto" w:fill="FFFFFF"/>
        </w:rPr>
        <w:t xml:space="preserve"> that best fits your personal learning goals, investigate the requirements, and amaze us with </w:t>
      </w:r>
      <w:r w:rsidR="00321A33">
        <w:rPr>
          <w:rStyle w:val="normaltextrun"/>
          <w:rFonts w:ascii="Open Sans" w:hAnsi="Open Sans" w:cs="Open Sans"/>
          <w:color w:val="000000"/>
          <w:szCs w:val="18"/>
          <w:shd w:val="clear" w:color="auto" w:fill="FFFFFF"/>
        </w:rPr>
        <w:t>your creative problem solving!</w:t>
      </w:r>
    </w:p>
    <w:p w:rsidRPr="00964DA5" w:rsidR="00964DA5" w:rsidP="00964DA5" w:rsidRDefault="00964DA5" w14:paraId="1865AA5C" w14:textId="77777777"/>
    <w:p w:rsidR="00692785" w:rsidP="00692785" w:rsidRDefault="00A34993" w14:paraId="5E66881E" w14:textId="0A508938">
      <w:pPr>
        <w:pStyle w:val="Heading2"/>
      </w:pPr>
      <w:r>
        <w:t>Brief Outline</w:t>
      </w:r>
    </w:p>
    <w:p w:rsidR="00A34993" w:rsidP="00A34993" w:rsidRDefault="00A34993" w14:paraId="4EACDDF1" w14:textId="58CB5405"/>
    <w:p w:rsidRPr="00116E26" w:rsidR="00A34993" w:rsidP="00A34993" w:rsidRDefault="00A34993" w14:paraId="0DD4E7CB" w14:textId="791186DA">
      <w:pPr>
        <w:pStyle w:val="paragraph"/>
        <w:spacing w:before="0" w:beforeAutospacing="0" w:after="0" w:afterAutospacing="0"/>
        <w:textAlignment w:val="baseline"/>
        <w:rPr>
          <w:rFonts w:asciiTheme="minorHAnsi" w:hAnsiTheme="minorHAnsi" w:cstheme="minorHAnsi"/>
          <w:sz w:val="18"/>
          <w:szCs w:val="18"/>
        </w:rPr>
      </w:pPr>
      <w:r w:rsidRPr="00116E26">
        <w:rPr>
          <w:rStyle w:val="normaltextrun"/>
          <w:rFonts w:asciiTheme="minorHAnsi" w:hAnsiTheme="minorHAnsi" w:cstheme="minorHAnsi"/>
          <w:sz w:val="18"/>
          <w:szCs w:val="18"/>
          <w:lang w:val="en"/>
        </w:rPr>
        <w:t>In this project, you will be exploring the </w:t>
      </w:r>
      <w:r w:rsidRPr="00116E26">
        <w:rPr>
          <w:rStyle w:val="normaltextrun"/>
          <w:rFonts w:asciiTheme="minorHAnsi" w:hAnsiTheme="minorHAnsi" w:cstheme="minorHAnsi"/>
          <w:i/>
          <w:iCs/>
          <w:sz w:val="18"/>
          <w:szCs w:val="18"/>
          <w:lang w:val="en"/>
        </w:rPr>
        <w:t>lifecycle of a data science project</w:t>
      </w:r>
      <w:r w:rsidRPr="00116E26">
        <w:rPr>
          <w:rStyle w:val="normaltextrun"/>
          <w:rFonts w:asciiTheme="minorHAnsi" w:hAnsiTheme="minorHAnsi" w:cstheme="minorHAnsi"/>
          <w:sz w:val="18"/>
          <w:szCs w:val="18"/>
          <w:lang w:val="en"/>
        </w:rPr>
        <w:t xml:space="preserve"> by </w:t>
      </w:r>
      <w:r w:rsidRPr="00116E26" w:rsidR="00443A71">
        <w:rPr>
          <w:rStyle w:val="normaltextrun"/>
          <w:rFonts w:asciiTheme="minorHAnsi" w:hAnsiTheme="minorHAnsi" w:cstheme="minorHAnsi"/>
          <w:sz w:val="18"/>
          <w:szCs w:val="18"/>
          <w:lang w:val="en"/>
        </w:rPr>
        <w:t>implementing in practice, the concepts you have learned in the workshops</w:t>
      </w:r>
      <w:r w:rsidRPr="00116E26">
        <w:rPr>
          <w:rStyle w:val="normaltextrun"/>
          <w:rFonts w:asciiTheme="minorHAnsi" w:hAnsiTheme="minorHAnsi" w:cstheme="minorHAnsi"/>
          <w:sz w:val="18"/>
          <w:szCs w:val="18"/>
          <w:lang w:val="en"/>
        </w:rPr>
        <w:t>.</w:t>
      </w:r>
      <w:r w:rsidRPr="00116E26" w:rsidR="00443A71">
        <w:rPr>
          <w:rStyle w:val="normaltextrun"/>
          <w:rFonts w:asciiTheme="minorHAnsi" w:hAnsiTheme="minorHAnsi" w:cstheme="minorHAnsi"/>
          <w:sz w:val="18"/>
          <w:szCs w:val="18"/>
          <w:lang w:val="en"/>
        </w:rPr>
        <w:t xml:space="preserve"> </w:t>
      </w:r>
      <w:r w:rsidRPr="00116E26">
        <w:rPr>
          <w:rStyle w:val="normaltextrun"/>
          <w:rFonts w:asciiTheme="minorHAnsi" w:hAnsiTheme="minorHAnsi" w:cstheme="minorHAnsi"/>
          <w:sz w:val="18"/>
          <w:szCs w:val="18"/>
          <w:lang w:val="en"/>
        </w:rPr>
        <w:t xml:space="preserve">You will be provided with a </w:t>
      </w:r>
      <w:r w:rsidRPr="00116E26" w:rsidR="00443A71">
        <w:rPr>
          <w:rStyle w:val="normaltextrun"/>
          <w:rFonts w:asciiTheme="minorHAnsi" w:hAnsiTheme="minorHAnsi" w:cstheme="minorHAnsi"/>
          <w:sz w:val="18"/>
          <w:szCs w:val="18"/>
          <w:lang w:val="en"/>
        </w:rPr>
        <w:t>Github repository</w:t>
      </w:r>
      <w:r w:rsidRPr="00116E26">
        <w:rPr>
          <w:rStyle w:val="normaltextrun"/>
          <w:rFonts w:asciiTheme="minorHAnsi" w:hAnsiTheme="minorHAnsi" w:cstheme="minorHAnsi"/>
          <w:sz w:val="18"/>
          <w:szCs w:val="18"/>
          <w:lang w:val="en"/>
        </w:rPr>
        <w:t xml:space="preserve"> where you are expected to document the process of forming your idea, as well as the evolution of </w:t>
      </w:r>
      <w:r w:rsidRPr="00116E26" w:rsidR="00443A71">
        <w:rPr>
          <w:rStyle w:val="normaltextrun"/>
          <w:rFonts w:asciiTheme="minorHAnsi" w:hAnsiTheme="minorHAnsi" w:cstheme="minorHAnsi"/>
          <w:sz w:val="18"/>
          <w:szCs w:val="18"/>
          <w:lang w:val="en"/>
        </w:rPr>
        <w:t>the solution</w:t>
      </w:r>
      <w:r w:rsidRPr="00116E26">
        <w:rPr>
          <w:rStyle w:val="normaltextrun"/>
          <w:rFonts w:asciiTheme="minorHAnsi" w:hAnsiTheme="minorHAnsi" w:cstheme="minorHAnsi"/>
          <w:sz w:val="18"/>
          <w:szCs w:val="18"/>
          <w:lang w:val="en"/>
        </w:rPr>
        <w:t>.</w:t>
      </w:r>
      <w:r w:rsidRPr="00116E26">
        <w:rPr>
          <w:rStyle w:val="eop"/>
          <w:rFonts w:asciiTheme="minorHAnsi" w:hAnsiTheme="minorHAnsi" w:cstheme="minorHAnsi"/>
          <w:sz w:val="18"/>
          <w:szCs w:val="18"/>
        </w:rPr>
        <w:t> </w:t>
      </w:r>
    </w:p>
    <w:p w:rsidRPr="00116E26" w:rsidR="00A34993" w:rsidP="00A34993" w:rsidRDefault="00A34993" w14:paraId="0B632C1F" w14:textId="0254A049">
      <w:pPr>
        <w:rPr>
          <w:rFonts w:cstheme="minorHAnsi"/>
          <w:szCs w:val="18"/>
          <w:lang w:val="en-US"/>
        </w:rPr>
      </w:pPr>
    </w:p>
    <w:p w:rsidRPr="00116E26" w:rsidR="00305208" w:rsidP="00305208" w:rsidRDefault="00305208" w14:paraId="0395C5DF" w14:textId="0CA981E3">
      <w:pPr>
        <w:pStyle w:val="Heading2"/>
        <w:rPr>
          <w:rFonts w:asciiTheme="minorHAnsi" w:hAnsiTheme="minorHAnsi" w:cstheme="minorHAnsi"/>
          <w:sz w:val="18"/>
          <w:szCs w:val="18"/>
          <w:lang w:val="en-US"/>
        </w:rPr>
      </w:pPr>
      <w:r w:rsidRPr="00116E26">
        <w:rPr>
          <w:rFonts w:asciiTheme="minorHAnsi" w:hAnsiTheme="minorHAnsi" w:cstheme="minorHAnsi"/>
          <w:sz w:val="18"/>
          <w:szCs w:val="18"/>
          <w:lang w:val="en-US"/>
        </w:rPr>
        <w:t>Project Kick-Off</w:t>
      </w:r>
    </w:p>
    <w:p w:rsidRPr="00116E26" w:rsidR="00305208" w:rsidP="00305208" w:rsidRDefault="00305208" w14:paraId="19E199D6" w14:textId="6FF606A3">
      <w:pPr>
        <w:pStyle w:val="paragraph"/>
        <w:spacing w:before="0" w:beforeAutospacing="0" w:after="0" w:afterAutospacing="0"/>
        <w:textAlignment w:val="baseline"/>
        <w:rPr>
          <w:rFonts w:asciiTheme="minorHAnsi" w:hAnsiTheme="minorHAnsi" w:cstheme="minorHAnsi"/>
          <w:sz w:val="18"/>
          <w:szCs w:val="18"/>
        </w:rPr>
      </w:pPr>
      <w:r w:rsidRPr="00116E26">
        <w:rPr>
          <w:rStyle w:val="normaltextrun"/>
          <w:rFonts w:asciiTheme="minorHAnsi" w:hAnsiTheme="minorHAnsi" w:cstheme="minorHAnsi"/>
          <w:sz w:val="18"/>
          <w:szCs w:val="18"/>
          <w:lang w:val="en"/>
        </w:rPr>
        <w:t>In the first week</w:t>
      </w:r>
      <w:r w:rsidRPr="00116E26" w:rsidR="003C08A5">
        <w:rPr>
          <w:rStyle w:val="normaltextrun"/>
          <w:rFonts w:asciiTheme="minorHAnsi" w:hAnsiTheme="minorHAnsi" w:cstheme="minorHAnsi"/>
          <w:sz w:val="18"/>
          <w:szCs w:val="18"/>
          <w:lang w:val="en"/>
        </w:rPr>
        <w:t xml:space="preserve"> </w:t>
      </w:r>
      <w:r w:rsidRPr="00116E26">
        <w:rPr>
          <w:rStyle w:val="normaltextrun"/>
          <w:rFonts w:asciiTheme="minorHAnsi" w:hAnsiTheme="minorHAnsi" w:cstheme="minorHAnsi"/>
          <w:sz w:val="18"/>
          <w:szCs w:val="18"/>
          <w:lang w:val="en"/>
        </w:rPr>
        <w:t xml:space="preserve">of the project, you will have time to </w:t>
      </w:r>
      <w:r w:rsidRPr="00116E26" w:rsidR="004A5382">
        <w:rPr>
          <w:rStyle w:val="normaltextrun"/>
          <w:rFonts w:asciiTheme="minorHAnsi" w:hAnsiTheme="minorHAnsi" w:cstheme="minorHAnsi"/>
          <w:sz w:val="18"/>
          <w:szCs w:val="18"/>
          <w:lang w:val="en"/>
        </w:rPr>
        <w:t>m</w:t>
      </w:r>
      <w:r w:rsidRPr="00116E26">
        <w:rPr>
          <w:rStyle w:val="normaltextrun"/>
          <w:rFonts w:asciiTheme="minorHAnsi" w:hAnsiTheme="minorHAnsi" w:cstheme="minorHAnsi"/>
          <w:sz w:val="18"/>
          <w:szCs w:val="18"/>
          <w:lang w:val="en"/>
        </w:rPr>
        <w:t>eet with each of the lecturers, who will each take time to discuss and direct one particular aspect of the project. The aim in this time is to provide a strong, solid foundation for the rest of the project – so pay attention carefully to the feedback and direction given, and execute it as efficiently and accurately as you can. This period of work is not covered by the assessment, but will heavily affect how easy it is for you (and the rest of the team) to work towards the assessment later on.</w:t>
      </w:r>
      <w:r w:rsidRPr="00116E26">
        <w:rPr>
          <w:rStyle w:val="eop"/>
          <w:rFonts w:asciiTheme="minorHAnsi" w:hAnsiTheme="minorHAnsi" w:cstheme="minorHAnsi"/>
          <w:sz w:val="18"/>
          <w:szCs w:val="18"/>
        </w:rPr>
        <w:t> </w:t>
      </w:r>
    </w:p>
    <w:p w:rsidR="00305208" w:rsidP="00305208" w:rsidRDefault="00305208" w14:paraId="3C2C7B99" w14:textId="2A742073">
      <w:pPr>
        <w:pStyle w:val="Heading2"/>
        <w:numPr>
          <w:ilvl w:val="0"/>
          <w:numId w:val="0"/>
        </w:numPr>
        <w:ind w:left="567"/>
        <w:rPr>
          <w:lang w:val="en-US"/>
        </w:rPr>
      </w:pPr>
    </w:p>
    <w:p w:rsidR="00395453" w:rsidP="00395453" w:rsidRDefault="009304D1" w14:paraId="440DA475" w14:textId="1EDF9E0E">
      <w:pPr>
        <w:pStyle w:val="Heading2"/>
        <w:rPr>
          <w:lang w:val="en-US"/>
        </w:rPr>
      </w:pPr>
      <w:r>
        <w:rPr>
          <w:lang w:val="en-US"/>
        </w:rPr>
        <w:t xml:space="preserve">Creative </w:t>
      </w:r>
      <w:r w:rsidR="00AC272B">
        <w:rPr>
          <w:lang w:val="en-US"/>
        </w:rPr>
        <w:t xml:space="preserve"> </w:t>
      </w:r>
      <w:r w:rsidR="00CD2005">
        <w:rPr>
          <w:lang w:val="en-US"/>
        </w:rPr>
        <w:t xml:space="preserve">  </w:t>
      </w:r>
      <w:r w:rsidR="00395453">
        <w:rPr>
          <w:lang w:val="en-US"/>
        </w:rPr>
        <w:t>Brief DS1: Poster Presentation</w:t>
      </w:r>
    </w:p>
    <w:p w:rsidRPr="00B52365" w:rsidR="00B52365" w:rsidP="00B52365" w:rsidRDefault="00B52365" w14:paraId="114211FA" w14:textId="77777777">
      <w:pPr>
        <w:rPr>
          <w:lang w:val="en-US"/>
        </w:rPr>
      </w:pPr>
    </w:p>
    <w:tbl>
      <w:tblPr>
        <w:tblW w:w="1018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70"/>
        <w:gridCol w:w="2032"/>
        <w:gridCol w:w="5783"/>
      </w:tblGrid>
      <w:tr w:rsidRPr="00395453" w:rsidR="00395453" w:rsidTr="77840494" w14:paraId="3F4A1D1A" w14:textId="77777777">
        <w:tc>
          <w:tcPr>
            <w:tcW w:w="2370" w:type="dxa"/>
            <w:tcBorders>
              <w:top w:val="single" w:color="auto" w:sz="6" w:space="0"/>
              <w:left w:val="single" w:color="auto" w:sz="6" w:space="0"/>
              <w:bottom w:val="single" w:color="auto" w:sz="6" w:space="0"/>
              <w:right w:val="single" w:color="auto" w:sz="6" w:space="0"/>
            </w:tcBorders>
            <w:shd w:val="clear" w:color="auto" w:fill="auto"/>
            <w:tcMar/>
            <w:hideMark/>
          </w:tcPr>
          <w:p w:rsidRPr="00395453" w:rsidR="00395453" w:rsidP="00395453" w:rsidRDefault="00395453" w14:paraId="653F2DBA" w14:textId="77777777">
            <w:pPr>
              <w:spacing w:line="240" w:lineRule="auto"/>
              <w:textAlignment w:val="baseline"/>
              <w:rPr>
                <w:rFonts w:ascii="Segoe UI" w:hAnsi="Segoe UI" w:eastAsia="Times New Roman" w:cs="Segoe UI"/>
                <w:szCs w:val="18"/>
                <w:lang w:val="en-US"/>
              </w:rPr>
            </w:pPr>
            <w:r w:rsidRPr="00395453">
              <w:rPr>
                <w:rFonts w:ascii="Open Sans" w:hAnsi="Open Sans" w:eastAsia="Times New Roman" w:cs="Open Sans"/>
                <w:b/>
                <w:bCs/>
                <w:szCs w:val="18"/>
              </w:rPr>
              <w:t>Genre</w:t>
            </w:r>
            <w:r w:rsidRPr="00395453">
              <w:rPr>
                <w:rFonts w:ascii="Open Sans" w:hAnsi="Open Sans" w:eastAsia="Times New Roman" w:cs="Open Sans"/>
                <w:szCs w:val="18"/>
                <w:lang w:val="en-US"/>
              </w:rPr>
              <w:t> </w:t>
            </w:r>
          </w:p>
        </w:tc>
        <w:tc>
          <w:tcPr>
            <w:tcW w:w="7815" w:type="dxa"/>
            <w:gridSpan w:val="2"/>
            <w:tcBorders>
              <w:top w:val="single" w:color="auto" w:sz="6" w:space="0"/>
              <w:left w:val="nil"/>
              <w:bottom w:val="single" w:color="auto" w:sz="6" w:space="0"/>
              <w:right w:val="single" w:color="auto" w:sz="6" w:space="0"/>
            </w:tcBorders>
            <w:shd w:val="clear" w:color="auto" w:fill="auto"/>
            <w:tcMar/>
            <w:hideMark/>
          </w:tcPr>
          <w:p w:rsidRPr="00395453" w:rsidR="00395453" w:rsidP="00395453" w:rsidRDefault="00972918" w14:paraId="43CA346D" w14:textId="26C5C401">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C</w:t>
            </w:r>
            <w:r>
              <w:rPr>
                <w:rFonts w:eastAsia="Times New Roman"/>
              </w:rPr>
              <w:t>onference Poster</w:t>
            </w:r>
            <w:r w:rsidR="005D6346">
              <w:rPr>
                <w:rFonts w:eastAsia="Times New Roman"/>
              </w:rPr>
              <w:t xml:space="preserve"> Presentation</w:t>
            </w:r>
          </w:p>
        </w:tc>
      </w:tr>
      <w:tr w:rsidRPr="00395453" w:rsidR="00395453" w:rsidTr="77840494" w14:paraId="609386F1" w14:textId="77777777">
        <w:tc>
          <w:tcPr>
            <w:tcW w:w="2370" w:type="dxa"/>
            <w:tcBorders>
              <w:top w:val="nil"/>
              <w:left w:val="single" w:color="auto" w:sz="6" w:space="0"/>
              <w:bottom w:val="single" w:color="auto" w:sz="6" w:space="0"/>
              <w:right w:val="single" w:color="auto" w:sz="6" w:space="0"/>
            </w:tcBorders>
            <w:shd w:val="clear" w:color="auto" w:fill="auto"/>
            <w:tcMar/>
            <w:hideMark/>
          </w:tcPr>
          <w:p w:rsidRPr="00395453" w:rsidR="00395453" w:rsidP="00395453" w:rsidRDefault="00C1684D" w14:paraId="194B50AE" w14:textId="46A1B07E">
            <w:pPr>
              <w:spacing w:line="240" w:lineRule="auto"/>
              <w:textAlignment w:val="baseline"/>
              <w:rPr>
                <w:rFonts w:ascii="Segoe UI" w:hAnsi="Segoe UI" w:eastAsia="Times New Roman" w:cs="Segoe UI"/>
                <w:szCs w:val="18"/>
                <w:lang w:val="en-US"/>
              </w:rPr>
            </w:pPr>
            <w:r>
              <w:rPr>
                <w:rFonts w:ascii="Open Sans" w:hAnsi="Open Sans" w:eastAsia="Times New Roman" w:cs="Open Sans"/>
                <w:b/>
                <w:bCs/>
                <w:szCs w:val="18"/>
              </w:rPr>
              <w:t>D</w:t>
            </w:r>
            <w:r>
              <w:rPr>
                <w:rFonts w:eastAsia="Times New Roman"/>
                <w:b/>
                <w:bCs/>
              </w:rPr>
              <w:t>escription</w:t>
            </w:r>
            <w:r w:rsidRPr="00395453" w:rsidR="00395453">
              <w:rPr>
                <w:rFonts w:ascii="Open Sans" w:hAnsi="Open Sans" w:eastAsia="Times New Roman" w:cs="Open Sans"/>
                <w:szCs w:val="18"/>
                <w:lang w:val="en-US"/>
              </w:rPr>
              <w:t> </w:t>
            </w:r>
          </w:p>
        </w:tc>
        <w:tc>
          <w:tcPr>
            <w:tcW w:w="7815" w:type="dxa"/>
            <w:gridSpan w:val="2"/>
            <w:tcBorders>
              <w:top w:val="nil"/>
              <w:left w:val="nil"/>
              <w:bottom w:val="single" w:color="auto" w:sz="6" w:space="0"/>
              <w:right w:val="single" w:color="auto" w:sz="6" w:space="0"/>
            </w:tcBorders>
            <w:shd w:val="clear" w:color="auto" w:fill="auto"/>
            <w:tcMar/>
            <w:hideMark/>
          </w:tcPr>
          <w:p w:rsidRPr="00395453" w:rsidR="00395453" w:rsidP="00395453" w:rsidRDefault="00E57168" w14:paraId="7962DBB4" w14:textId="214D9C93">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A</w:t>
            </w:r>
            <w:r>
              <w:rPr>
                <w:rFonts w:eastAsia="Times New Roman"/>
              </w:rPr>
              <w:t xml:space="preserve">s a data scientist you will expected to present your projects to multiple stakeholders. </w:t>
            </w:r>
            <w:r w:rsidR="009C672E">
              <w:rPr>
                <w:rFonts w:eastAsia="Times New Roman"/>
              </w:rPr>
              <w:t>Posters are an informal alternative to a full presentation. In addition, creating a poster forces you to think</w:t>
            </w:r>
            <w:r w:rsidR="00FD58D5">
              <w:rPr>
                <w:rFonts w:eastAsia="Times New Roman"/>
              </w:rPr>
              <w:t xml:space="preserve"> more</w:t>
            </w:r>
            <w:r w:rsidR="009C672E">
              <w:rPr>
                <w:rFonts w:eastAsia="Times New Roman"/>
              </w:rPr>
              <w:t xml:space="preserve"> about </w:t>
            </w:r>
            <w:r w:rsidR="00FD58D5">
              <w:rPr>
                <w:rFonts w:eastAsia="Times New Roman"/>
              </w:rPr>
              <w:t>including information that is relevant, while discarding information that may</w:t>
            </w:r>
            <w:r w:rsidRPr="00395453" w:rsidR="00395453">
              <w:rPr>
                <w:rFonts w:ascii="Open Sans" w:hAnsi="Open Sans" w:eastAsia="Times New Roman" w:cs="Open Sans"/>
                <w:szCs w:val="18"/>
                <w:lang w:val="en-US"/>
              </w:rPr>
              <w:t> </w:t>
            </w:r>
            <w:r w:rsidR="00FD58D5">
              <w:rPr>
                <w:rFonts w:ascii="Open Sans" w:hAnsi="Open Sans" w:eastAsia="Times New Roman" w:cs="Open Sans"/>
                <w:szCs w:val="18"/>
                <w:lang w:val="en-US"/>
              </w:rPr>
              <w:t xml:space="preserve">not be relevant (due to the space limits on a poster). </w:t>
            </w:r>
            <w:r w:rsidR="007C3A5C">
              <w:rPr>
                <w:rFonts w:ascii="Open Sans" w:hAnsi="Open Sans" w:eastAsia="Times New Roman" w:cs="Open Sans"/>
                <w:szCs w:val="18"/>
                <w:lang w:val="en-US"/>
              </w:rPr>
              <w:t>Finally</w:t>
            </w:r>
            <w:r w:rsidR="001A705B">
              <w:rPr>
                <w:rFonts w:ascii="Open Sans" w:hAnsi="Open Sans" w:eastAsia="Times New Roman" w:cs="Open Sans"/>
                <w:szCs w:val="18"/>
                <w:lang w:val="en-US"/>
              </w:rPr>
              <w:t xml:space="preserve">, posters are an ideal means to unleash your creative side. A badly designed poster, even with amazing </w:t>
            </w:r>
            <w:r w:rsidR="00DB401F">
              <w:rPr>
                <w:rFonts w:ascii="Open Sans" w:hAnsi="Open Sans" w:eastAsia="Times New Roman" w:cs="Open Sans"/>
                <w:szCs w:val="18"/>
                <w:lang w:val="en-US"/>
              </w:rPr>
              <w:t>data analysis, remains a badly designed poster.</w:t>
            </w:r>
          </w:p>
        </w:tc>
      </w:tr>
      <w:tr w:rsidRPr="00395453" w:rsidR="00395453" w:rsidTr="77840494" w14:paraId="6535C8F3" w14:textId="77777777">
        <w:tc>
          <w:tcPr>
            <w:tcW w:w="2370" w:type="dxa"/>
            <w:tcBorders>
              <w:top w:val="nil"/>
              <w:left w:val="single" w:color="auto" w:sz="6" w:space="0"/>
              <w:bottom w:val="single" w:color="auto" w:sz="6" w:space="0"/>
              <w:right w:val="single" w:color="auto" w:sz="6" w:space="0"/>
            </w:tcBorders>
            <w:shd w:val="clear" w:color="auto" w:fill="auto"/>
            <w:tcMar/>
            <w:hideMark/>
          </w:tcPr>
          <w:p w:rsidRPr="00395453" w:rsidR="00395453" w:rsidP="00395453" w:rsidRDefault="00BD5921" w14:paraId="16ACC3D0" w14:textId="1064F3A7">
            <w:pPr>
              <w:spacing w:line="240" w:lineRule="auto"/>
              <w:textAlignment w:val="baseline"/>
              <w:rPr>
                <w:rFonts w:ascii="Segoe UI" w:hAnsi="Segoe UI" w:eastAsia="Times New Roman" w:cs="Segoe UI"/>
                <w:szCs w:val="18"/>
                <w:lang w:val="en-US"/>
              </w:rPr>
            </w:pPr>
            <w:r>
              <w:rPr>
                <w:rFonts w:ascii="Open Sans" w:hAnsi="Open Sans" w:eastAsia="Times New Roman" w:cs="Open Sans"/>
                <w:b/>
                <w:bCs/>
                <w:szCs w:val="18"/>
              </w:rPr>
              <w:t>Technology</w:t>
            </w:r>
            <w:r w:rsidRPr="00395453" w:rsidR="00395453">
              <w:rPr>
                <w:rFonts w:ascii="Open Sans" w:hAnsi="Open Sans" w:eastAsia="Times New Roman" w:cs="Open Sans"/>
                <w:szCs w:val="18"/>
                <w:lang w:val="en-US"/>
              </w:rPr>
              <w:t> </w:t>
            </w:r>
          </w:p>
        </w:tc>
        <w:tc>
          <w:tcPr>
            <w:tcW w:w="7815" w:type="dxa"/>
            <w:gridSpan w:val="2"/>
            <w:tcBorders>
              <w:top w:val="nil"/>
              <w:left w:val="nil"/>
              <w:bottom w:val="single" w:color="auto" w:sz="6" w:space="0"/>
              <w:right w:val="single" w:color="auto" w:sz="6" w:space="0"/>
            </w:tcBorders>
            <w:shd w:val="clear" w:color="auto" w:fill="auto"/>
            <w:tcMar/>
            <w:hideMark/>
          </w:tcPr>
          <w:p w:rsidRPr="00395453" w:rsidR="00395453" w:rsidP="00395453" w:rsidRDefault="00BD5921" w14:paraId="56C52BFF" w14:textId="444FC3F0">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You are free to use any software to draft the poster.</w:t>
            </w:r>
          </w:p>
        </w:tc>
      </w:tr>
      <w:tr w:rsidRPr="00395453" w:rsidR="00395453" w:rsidTr="77840494" w14:paraId="44A0B0C2" w14:textId="77777777">
        <w:trPr>
          <w:trHeight w:val="300"/>
        </w:trPr>
        <w:tc>
          <w:tcPr>
            <w:tcW w:w="2370" w:type="dxa"/>
            <w:vMerge w:val="restart"/>
            <w:tcBorders>
              <w:top w:val="nil"/>
              <w:left w:val="single" w:color="auto" w:sz="6" w:space="0"/>
              <w:bottom w:val="single" w:color="auto" w:sz="6" w:space="0"/>
              <w:right w:val="single" w:color="auto" w:sz="6" w:space="0"/>
            </w:tcBorders>
            <w:shd w:val="clear" w:color="auto" w:fill="auto"/>
            <w:tcMar/>
            <w:hideMark/>
          </w:tcPr>
          <w:p w:rsidRPr="00395453" w:rsidR="00395453" w:rsidP="00395453" w:rsidRDefault="00395453" w14:paraId="5B6B0105" w14:textId="77777777">
            <w:pPr>
              <w:spacing w:line="240" w:lineRule="auto"/>
              <w:textAlignment w:val="baseline"/>
              <w:rPr>
                <w:rFonts w:ascii="Segoe UI" w:hAnsi="Segoe UI" w:eastAsia="Times New Roman" w:cs="Segoe UI"/>
                <w:szCs w:val="18"/>
                <w:lang w:val="en-US"/>
              </w:rPr>
            </w:pPr>
            <w:r w:rsidRPr="00395453">
              <w:rPr>
                <w:rFonts w:ascii="Open Sans" w:hAnsi="Open Sans" w:eastAsia="Times New Roman" w:cs="Open Sans"/>
                <w:b/>
                <w:bCs/>
                <w:szCs w:val="18"/>
              </w:rPr>
              <w:t>Requirements</w:t>
            </w:r>
            <w:r w:rsidRPr="00395453">
              <w:rPr>
                <w:rFonts w:ascii="Open Sans" w:hAnsi="Open Sans" w:eastAsia="Times New Roman" w:cs="Open Sans"/>
                <w:szCs w:val="18"/>
                <w:lang w:val="en-US"/>
              </w:rPr>
              <w:t> </w:t>
            </w:r>
          </w:p>
        </w:tc>
        <w:tc>
          <w:tcPr>
            <w:tcW w:w="2032" w:type="dxa"/>
            <w:tcBorders>
              <w:top w:val="nil"/>
              <w:left w:val="nil"/>
              <w:bottom w:val="single" w:color="auto" w:sz="6" w:space="0"/>
              <w:right w:val="single" w:color="auto" w:sz="6" w:space="0"/>
            </w:tcBorders>
            <w:shd w:val="clear" w:color="auto" w:fill="auto"/>
            <w:tcMar/>
            <w:hideMark/>
          </w:tcPr>
          <w:p w:rsidRPr="00395453" w:rsidR="00395453" w:rsidP="00395453" w:rsidRDefault="00EA0907" w14:paraId="3313087D" w14:textId="6850D184">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Introduction</w:t>
            </w:r>
            <w:r w:rsidRPr="00395453" w:rsidR="00395453">
              <w:rPr>
                <w:rFonts w:ascii="Open Sans" w:hAnsi="Open Sans" w:eastAsia="Times New Roman" w:cs="Open Sans"/>
                <w:szCs w:val="18"/>
              </w:rPr>
              <w:t> </w:t>
            </w:r>
            <w:r w:rsidRPr="00395453" w:rsidR="00395453">
              <w:rPr>
                <w:rFonts w:ascii="Open Sans" w:hAnsi="Open Sans" w:eastAsia="Times New Roman" w:cs="Open Sans"/>
                <w:szCs w:val="18"/>
                <w:lang w:val="en-US"/>
              </w:rPr>
              <w:t> </w:t>
            </w:r>
          </w:p>
        </w:tc>
        <w:tc>
          <w:tcPr>
            <w:tcW w:w="5783" w:type="dxa"/>
            <w:tcBorders>
              <w:top w:val="nil"/>
              <w:left w:val="nil"/>
              <w:bottom w:val="single" w:color="auto" w:sz="6" w:space="0"/>
              <w:right w:val="single" w:color="auto" w:sz="6" w:space="0"/>
            </w:tcBorders>
            <w:shd w:val="clear" w:color="auto" w:fill="auto"/>
            <w:tcMar/>
            <w:hideMark/>
          </w:tcPr>
          <w:p w:rsidRPr="00395453" w:rsidR="00395453" w:rsidP="00395453" w:rsidRDefault="00EA0907" w14:paraId="7C397DEC" w14:textId="67364FAE">
            <w:pPr>
              <w:spacing w:line="240" w:lineRule="auto"/>
              <w:jc w:val="left"/>
              <w:textAlignment w:val="baseline"/>
              <w:rPr>
                <w:rFonts w:ascii="Segoe UI" w:hAnsi="Segoe UI" w:eastAsia="Times New Roman" w:cs="Segoe UI"/>
                <w:szCs w:val="18"/>
                <w:lang w:val="en-US"/>
              </w:rPr>
            </w:pPr>
            <w:r>
              <w:rPr>
                <w:rFonts w:ascii="Open Sans" w:hAnsi="Open Sans" w:eastAsia="Times New Roman" w:cs="Open Sans"/>
                <w:szCs w:val="18"/>
              </w:rPr>
              <w:t>What is the problem statement</w:t>
            </w:r>
            <w:r w:rsidR="00E56CB8">
              <w:rPr>
                <w:rFonts w:ascii="Open Sans" w:hAnsi="Open Sans" w:eastAsia="Times New Roman" w:cs="Open Sans"/>
                <w:szCs w:val="18"/>
              </w:rPr>
              <w:t>?</w:t>
            </w:r>
            <w:r w:rsidRPr="00395453" w:rsidR="00395453">
              <w:rPr>
                <w:rFonts w:ascii="Open Sans" w:hAnsi="Open Sans" w:eastAsia="Times New Roman" w:cs="Open Sans"/>
                <w:szCs w:val="18"/>
                <w:lang w:val="en-US"/>
              </w:rPr>
              <w:t> </w:t>
            </w:r>
          </w:p>
        </w:tc>
      </w:tr>
      <w:tr w:rsidRPr="00395453" w:rsidR="00395453" w:rsidTr="77840494" w14:paraId="06F4939F" w14:textId="77777777">
        <w:trPr>
          <w:trHeight w:val="300"/>
        </w:trPr>
        <w:tc>
          <w:tcPr>
            <w:tcW w:w="0" w:type="auto"/>
            <w:vMerge/>
            <w:tcBorders/>
            <w:tcMar/>
            <w:vAlign w:val="center"/>
            <w:hideMark/>
          </w:tcPr>
          <w:p w:rsidRPr="00395453" w:rsidR="00395453" w:rsidP="00395453" w:rsidRDefault="00395453" w14:paraId="63A9DD36" w14:textId="77777777">
            <w:pPr>
              <w:spacing w:line="240" w:lineRule="auto"/>
              <w:jc w:val="left"/>
              <w:rPr>
                <w:rFonts w:ascii="Segoe UI" w:hAnsi="Segoe UI" w:eastAsia="Times New Roman" w:cs="Segoe UI"/>
                <w:szCs w:val="18"/>
                <w:lang w:val="en-US"/>
              </w:rPr>
            </w:pPr>
          </w:p>
        </w:tc>
        <w:tc>
          <w:tcPr>
            <w:tcW w:w="2032" w:type="dxa"/>
            <w:tcBorders>
              <w:top w:val="nil"/>
              <w:left w:val="nil"/>
              <w:bottom w:val="single" w:color="auto" w:sz="6" w:space="0"/>
              <w:right w:val="single" w:color="auto" w:sz="6" w:space="0"/>
            </w:tcBorders>
            <w:shd w:val="clear" w:color="auto" w:fill="auto"/>
            <w:tcMar/>
            <w:hideMark/>
          </w:tcPr>
          <w:p w:rsidRPr="00395453" w:rsidR="00395453" w:rsidP="00395453" w:rsidRDefault="00EA0907" w14:paraId="06985F8D" w14:textId="6940DFD3">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Data</w:t>
            </w:r>
            <w:r w:rsidR="00E56CB8">
              <w:rPr>
                <w:rFonts w:ascii="Open Sans" w:hAnsi="Open Sans" w:eastAsia="Times New Roman" w:cs="Open Sans"/>
                <w:szCs w:val="18"/>
              </w:rPr>
              <w:t>set</w:t>
            </w:r>
            <w:r w:rsidRPr="00395453" w:rsidR="00395453">
              <w:rPr>
                <w:rFonts w:ascii="Open Sans" w:hAnsi="Open Sans" w:eastAsia="Times New Roman" w:cs="Open Sans"/>
                <w:szCs w:val="18"/>
                <w:lang w:val="en-US"/>
              </w:rPr>
              <w:t> </w:t>
            </w:r>
          </w:p>
        </w:tc>
        <w:tc>
          <w:tcPr>
            <w:tcW w:w="5783" w:type="dxa"/>
            <w:tcBorders>
              <w:top w:val="nil"/>
              <w:left w:val="nil"/>
              <w:bottom w:val="single" w:color="auto" w:sz="6" w:space="0"/>
              <w:right w:val="single" w:color="auto" w:sz="6" w:space="0"/>
            </w:tcBorders>
            <w:shd w:val="clear" w:color="auto" w:fill="auto"/>
            <w:tcMar/>
            <w:hideMark/>
          </w:tcPr>
          <w:p w:rsidRPr="00395453" w:rsidR="00395453" w:rsidP="77840494" w:rsidRDefault="00E56CB8" w14:paraId="1E964C29" w14:textId="73B64E40">
            <w:pPr>
              <w:spacing w:line="240" w:lineRule="auto"/>
              <w:jc w:val="left"/>
              <w:textAlignment w:val="baseline"/>
              <w:rPr>
                <w:rFonts w:ascii="Segoe UI" w:hAnsi="Segoe UI" w:eastAsia="Times New Roman" w:cs="Segoe UI"/>
                <w:lang w:val="en-US"/>
              </w:rPr>
            </w:pPr>
            <w:r w:rsidRPr="77840494" w:rsidR="174B1DAB">
              <w:rPr>
                <w:rFonts w:ascii="Open Sans" w:hAnsi="Open Sans" w:eastAsia="Times New Roman" w:cs="Open Sans"/>
              </w:rPr>
              <w:t xml:space="preserve">Describe the </w:t>
            </w:r>
            <w:r w:rsidRPr="77840494" w:rsidR="4E0A3DB0">
              <w:rPr>
                <w:rFonts w:ascii="Open Sans" w:hAnsi="Open Sans" w:eastAsia="Times New Roman" w:cs="Open Sans"/>
              </w:rPr>
              <w:t>data.</w:t>
            </w:r>
            <w:r w:rsidRPr="77840494" w:rsidR="00395453">
              <w:rPr>
                <w:rFonts w:ascii="Open Sans" w:hAnsi="Open Sans" w:eastAsia="Times New Roman" w:cs="Open Sans"/>
                <w:lang w:val="en-US"/>
              </w:rPr>
              <w:t> </w:t>
            </w:r>
          </w:p>
        </w:tc>
      </w:tr>
      <w:tr w:rsidRPr="00395453" w:rsidR="00395453" w:rsidTr="77840494" w14:paraId="181E19DF" w14:textId="77777777">
        <w:trPr>
          <w:trHeight w:val="300"/>
        </w:trPr>
        <w:tc>
          <w:tcPr>
            <w:tcW w:w="0" w:type="auto"/>
            <w:vMerge/>
            <w:tcBorders/>
            <w:tcMar/>
            <w:vAlign w:val="center"/>
            <w:hideMark/>
          </w:tcPr>
          <w:p w:rsidRPr="00395453" w:rsidR="00395453" w:rsidP="00395453" w:rsidRDefault="00395453" w14:paraId="6FCFDC41" w14:textId="77777777">
            <w:pPr>
              <w:spacing w:line="240" w:lineRule="auto"/>
              <w:jc w:val="left"/>
              <w:rPr>
                <w:rFonts w:ascii="Segoe UI" w:hAnsi="Segoe UI" w:eastAsia="Times New Roman" w:cs="Segoe UI"/>
                <w:szCs w:val="18"/>
                <w:lang w:val="en-US"/>
              </w:rPr>
            </w:pPr>
          </w:p>
        </w:tc>
        <w:tc>
          <w:tcPr>
            <w:tcW w:w="2032" w:type="dxa"/>
            <w:tcBorders>
              <w:top w:val="nil"/>
              <w:left w:val="nil"/>
              <w:bottom w:val="single" w:color="auto" w:sz="6" w:space="0"/>
              <w:right w:val="single" w:color="auto" w:sz="6" w:space="0"/>
            </w:tcBorders>
            <w:shd w:val="clear" w:color="auto" w:fill="auto"/>
            <w:tcMar/>
            <w:hideMark/>
          </w:tcPr>
          <w:p w:rsidRPr="00395453" w:rsidR="00395453" w:rsidP="00395453" w:rsidRDefault="00BB3886" w14:paraId="14418AE0" w14:textId="4530CAF6">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Data visualisation</w:t>
            </w:r>
          </w:p>
        </w:tc>
        <w:tc>
          <w:tcPr>
            <w:tcW w:w="5783" w:type="dxa"/>
            <w:tcBorders>
              <w:top w:val="nil"/>
              <w:left w:val="nil"/>
              <w:bottom w:val="single" w:color="auto" w:sz="6" w:space="0"/>
              <w:right w:val="single" w:color="auto" w:sz="6" w:space="0"/>
            </w:tcBorders>
            <w:shd w:val="clear" w:color="auto" w:fill="auto"/>
            <w:tcMar/>
            <w:hideMark/>
          </w:tcPr>
          <w:p w:rsidRPr="00395453" w:rsidR="00395453" w:rsidP="77840494" w:rsidRDefault="00BB3886" w14:paraId="31795E29" w14:textId="29408232">
            <w:pPr>
              <w:spacing w:line="240" w:lineRule="auto"/>
              <w:jc w:val="left"/>
              <w:textAlignment w:val="baseline"/>
              <w:rPr>
                <w:rFonts w:ascii="Segoe UI" w:hAnsi="Segoe UI" w:eastAsia="Times New Roman" w:cs="Segoe UI"/>
                <w:lang w:val="en-US"/>
              </w:rPr>
            </w:pPr>
            <w:r w:rsidRPr="77840494" w:rsidR="602FED71">
              <w:rPr>
                <w:rFonts w:ascii="Open Sans" w:hAnsi="Open Sans" w:eastAsia="Times New Roman" w:cs="Open Sans"/>
              </w:rPr>
              <w:t xml:space="preserve">Include relevant </w:t>
            </w:r>
            <w:r w:rsidRPr="77840494" w:rsidR="133B7E50">
              <w:rPr>
                <w:rFonts w:ascii="Open Sans" w:hAnsi="Open Sans" w:eastAsia="Times New Roman" w:cs="Open Sans"/>
              </w:rPr>
              <w:t>visuals.</w:t>
            </w:r>
          </w:p>
        </w:tc>
      </w:tr>
      <w:tr w:rsidRPr="00395453" w:rsidR="00395453" w:rsidTr="77840494" w14:paraId="461DF3AE" w14:textId="77777777">
        <w:trPr>
          <w:trHeight w:val="300"/>
        </w:trPr>
        <w:tc>
          <w:tcPr>
            <w:tcW w:w="0" w:type="auto"/>
            <w:vMerge/>
            <w:tcBorders/>
            <w:tcMar/>
            <w:vAlign w:val="center"/>
            <w:hideMark/>
          </w:tcPr>
          <w:p w:rsidRPr="00395453" w:rsidR="00395453" w:rsidP="00395453" w:rsidRDefault="00395453" w14:paraId="55D344B8" w14:textId="77777777">
            <w:pPr>
              <w:spacing w:line="240" w:lineRule="auto"/>
              <w:jc w:val="left"/>
              <w:rPr>
                <w:rFonts w:ascii="Segoe UI" w:hAnsi="Segoe UI" w:eastAsia="Times New Roman" w:cs="Segoe UI"/>
                <w:szCs w:val="18"/>
                <w:lang w:val="en-US"/>
              </w:rPr>
            </w:pPr>
          </w:p>
        </w:tc>
        <w:tc>
          <w:tcPr>
            <w:tcW w:w="2032" w:type="dxa"/>
            <w:tcBorders>
              <w:top w:val="nil"/>
              <w:left w:val="nil"/>
              <w:bottom w:val="single" w:color="auto" w:sz="6" w:space="0"/>
              <w:right w:val="single" w:color="auto" w:sz="6" w:space="0"/>
            </w:tcBorders>
            <w:shd w:val="clear" w:color="auto" w:fill="auto"/>
            <w:tcMar/>
            <w:hideMark/>
          </w:tcPr>
          <w:p w:rsidRPr="00395453" w:rsidR="00395453" w:rsidP="00395453" w:rsidRDefault="00BB3886" w14:paraId="25003657" w14:textId="29D29019">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Results</w:t>
            </w:r>
          </w:p>
        </w:tc>
        <w:tc>
          <w:tcPr>
            <w:tcW w:w="5783" w:type="dxa"/>
            <w:tcBorders>
              <w:top w:val="nil"/>
              <w:left w:val="nil"/>
              <w:bottom w:val="single" w:color="auto" w:sz="6" w:space="0"/>
              <w:right w:val="single" w:color="auto" w:sz="6" w:space="0"/>
            </w:tcBorders>
            <w:shd w:val="clear" w:color="auto" w:fill="auto"/>
            <w:tcMar/>
            <w:hideMark/>
          </w:tcPr>
          <w:p w:rsidRPr="00395453" w:rsidR="00395453" w:rsidP="00395453" w:rsidRDefault="001D2AA1" w14:paraId="143165E0" w14:textId="7AD6C918">
            <w:pPr>
              <w:spacing w:line="240" w:lineRule="auto"/>
              <w:jc w:val="left"/>
              <w:textAlignment w:val="baseline"/>
              <w:rPr>
                <w:rFonts w:ascii="Segoe UI" w:hAnsi="Segoe UI" w:eastAsia="Times New Roman" w:cs="Segoe UI"/>
                <w:szCs w:val="18"/>
                <w:lang w:val="en-US"/>
              </w:rPr>
            </w:pPr>
            <w:r>
              <w:rPr>
                <w:rFonts w:ascii="Open Sans" w:hAnsi="Open Sans" w:eastAsia="Times New Roman" w:cs="Open Sans"/>
                <w:szCs w:val="18"/>
              </w:rPr>
              <w:t>Do we have a data-driven solution to the problem statement?</w:t>
            </w:r>
            <w:r w:rsidRPr="00395453" w:rsidR="00395453">
              <w:rPr>
                <w:rFonts w:ascii="Open Sans" w:hAnsi="Open Sans" w:eastAsia="Times New Roman" w:cs="Open Sans"/>
                <w:szCs w:val="18"/>
                <w:lang w:val="en-US"/>
              </w:rPr>
              <w:t> </w:t>
            </w:r>
          </w:p>
        </w:tc>
      </w:tr>
      <w:tr w:rsidRPr="00395453" w:rsidR="00395453" w:rsidTr="77840494" w14:paraId="44BC55F9" w14:textId="77777777">
        <w:trPr>
          <w:trHeight w:val="300"/>
        </w:trPr>
        <w:tc>
          <w:tcPr>
            <w:tcW w:w="0" w:type="auto"/>
            <w:vMerge/>
            <w:tcBorders/>
            <w:tcMar/>
            <w:vAlign w:val="center"/>
            <w:hideMark/>
          </w:tcPr>
          <w:p w:rsidRPr="00395453" w:rsidR="00395453" w:rsidP="00395453" w:rsidRDefault="00395453" w14:paraId="061A219F" w14:textId="77777777">
            <w:pPr>
              <w:spacing w:line="240" w:lineRule="auto"/>
              <w:jc w:val="left"/>
              <w:rPr>
                <w:rFonts w:ascii="Segoe UI" w:hAnsi="Segoe UI" w:eastAsia="Times New Roman" w:cs="Segoe UI"/>
                <w:szCs w:val="18"/>
                <w:lang w:val="en-US"/>
              </w:rPr>
            </w:pPr>
          </w:p>
        </w:tc>
        <w:tc>
          <w:tcPr>
            <w:tcW w:w="2032" w:type="dxa"/>
            <w:tcBorders>
              <w:top w:val="nil"/>
              <w:left w:val="nil"/>
              <w:bottom w:val="single" w:color="auto" w:sz="6" w:space="0"/>
              <w:right w:val="single" w:color="auto" w:sz="6" w:space="0"/>
            </w:tcBorders>
            <w:shd w:val="clear" w:color="auto" w:fill="auto"/>
            <w:tcMar/>
            <w:hideMark/>
          </w:tcPr>
          <w:p w:rsidRPr="00395453" w:rsidR="00395453" w:rsidP="00395453" w:rsidRDefault="001D2AA1" w14:paraId="33888836" w14:textId="45FF3B1E">
            <w:pPr>
              <w:spacing w:line="240" w:lineRule="auto"/>
              <w:textAlignment w:val="baseline"/>
              <w:rPr>
                <w:rFonts w:ascii="Segoe UI" w:hAnsi="Segoe UI" w:eastAsia="Times New Roman" w:cs="Segoe UI"/>
                <w:szCs w:val="18"/>
                <w:lang w:val="en-US"/>
              </w:rPr>
            </w:pPr>
            <w:r>
              <w:rPr>
                <w:rFonts w:ascii="Open Sans" w:hAnsi="Open Sans" w:eastAsia="Times New Roman" w:cs="Open Sans"/>
                <w:szCs w:val="18"/>
              </w:rPr>
              <w:t>Discussion</w:t>
            </w:r>
            <w:r w:rsidRPr="00395453" w:rsidR="00395453">
              <w:rPr>
                <w:rFonts w:ascii="Open Sans" w:hAnsi="Open Sans" w:eastAsia="Times New Roman" w:cs="Open Sans"/>
                <w:szCs w:val="18"/>
                <w:lang w:val="en-US"/>
              </w:rPr>
              <w:t> </w:t>
            </w:r>
          </w:p>
        </w:tc>
        <w:tc>
          <w:tcPr>
            <w:tcW w:w="5783" w:type="dxa"/>
            <w:tcBorders>
              <w:top w:val="nil"/>
              <w:left w:val="nil"/>
              <w:bottom w:val="single" w:color="auto" w:sz="6" w:space="0"/>
              <w:right w:val="single" w:color="auto" w:sz="6" w:space="0"/>
            </w:tcBorders>
            <w:shd w:val="clear" w:color="auto" w:fill="auto"/>
            <w:tcMar/>
            <w:hideMark/>
          </w:tcPr>
          <w:p w:rsidRPr="00395453" w:rsidR="00395453" w:rsidP="00395453" w:rsidRDefault="00CF6B58" w14:paraId="17DE42FB" w14:textId="5C8AC7A2">
            <w:pPr>
              <w:spacing w:line="240" w:lineRule="auto"/>
              <w:jc w:val="left"/>
              <w:textAlignment w:val="baseline"/>
              <w:rPr>
                <w:rFonts w:ascii="Segoe UI" w:hAnsi="Segoe UI" w:eastAsia="Times New Roman" w:cs="Segoe UI"/>
                <w:szCs w:val="18"/>
                <w:lang w:val="en-US"/>
              </w:rPr>
            </w:pPr>
            <w:r>
              <w:rPr>
                <w:rFonts w:ascii="Open Sans" w:hAnsi="Open Sans" w:eastAsia="Times New Roman" w:cs="Open Sans"/>
                <w:szCs w:val="18"/>
              </w:rPr>
              <w:t>Critically look back at your solution</w:t>
            </w:r>
            <w:r w:rsidRPr="00395453" w:rsidR="00395453">
              <w:rPr>
                <w:rFonts w:ascii="Open Sans" w:hAnsi="Open Sans" w:eastAsia="Times New Roman" w:cs="Open Sans"/>
                <w:szCs w:val="18"/>
                <w:lang w:val="en-US"/>
              </w:rPr>
              <w:t> </w:t>
            </w:r>
          </w:p>
        </w:tc>
      </w:tr>
      <w:tr w:rsidRPr="00395453" w:rsidR="00395453" w:rsidTr="77840494" w14:paraId="6A964A63" w14:textId="77777777">
        <w:trPr>
          <w:trHeight w:val="300"/>
        </w:trPr>
        <w:tc>
          <w:tcPr>
            <w:tcW w:w="0" w:type="auto"/>
            <w:vMerge/>
            <w:tcBorders/>
            <w:tcMar/>
            <w:vAlign w:val="center"/>
            <w:hideMark/>
          </w:tcPr>
          <w:p w:rsidRPr="00395453" w:rsidR="00395453" w:rsidP="00395453" w:rsidRDefault="00395453" w14:paraId="083B138B" w14:textId="77777777">
            <w:pPr>
              <w:spacing w:line="240" w:lineRule="auto"/>
              <w:jc w:val="left"/>
              <w:rPr>
                <w:rFonts w:ascii="Segoe UI" w:hAnsi="Segoe UI" w:eastAsia="Times New Roman" w:cs="Segoe UI"/>
                <w:szCs w:val="18"/>
                <w:lang w:val="en-US"/>
              </w:rPr>
            </w:pPr>
          </w:p>
        </w:tc>
        <w:tc>
          <w:tcPr>
            <w:tcW w:w="2032" w:type="dxa"/>
            <w:tcBorders>
              <w:top w:val="nil"/>
              <w:left w:val="nil"/>
              <w:bottom w:val="single" w:color="auto" w:sz="6" w:space="0"/>
              <w:right w:val="single" w:color="auto" w:sz="6" w:space="0"/>
            </w:tcBorders>
            <w:shd w:val="clear" w:color="auto" w:fill="auto"/>
            <w:tcMar/>
            <w:hideMark/>
          </w:tcPr>
          <w:p w:rsidRPr="00395453" w:rsidR="00395453" w:rsidP="77840494" w:rsidRDefault="00CF6B58" w14:paraId="5D69660E" w14:textId="5F946C8D">
            <w:pPr>
              <w:spacing w:line="240" w:lineRule="auto"/>
              <w:textAlignment w:val="baseline"/>
              <w:rPr>
                <w:rFonts w:ascii="Segoe UI" w:hAnsi="Segoe UI" w:eastAsia="Times New Roman" w:cs="Segoe UI"/>
                <w:lang w:val="en-US"/>
              </w:rPr>
            </w:pPr>
            <w:r w:rsidRPr="77840494" w:rsidR="6F4B2F71">
              <w:rPr>
                <w:rFonts w:ascii="Open Sans" w:hAnsi="Open Sans" w:eastAsia="Times New Roman" w:cs="Open Sans"/>
              </w:rPr>
              <w:t>References</w:t>
            </w:r>
            <w:commentRangeStart w:id="823277147"/>
            <w:commentRangeEnd w:id="823277147"/>
            <w:r>
              <w:rPr>
                <w:rStyle w:val="CommentReference"/>
              </w:rPr>
              <w:commentReference w:id="823277147"/>
            </w:r>
          </w:p>
        </w:tc>
        <w:tc>
          <w:tcPr>
            <w:tcW w:w="5783" w:type="dxa"/>
            <w:tcBorders>
              <w:top w:val="nil"/>
              <w:left w:val="nil"/>
              <w:bottom w:val="single" w:color="auto" w:sz="6" w:space="0"/>
              <w:right w:val="single" w:color="auto" w:sz="6" w:space="0"/>
            </w:tcBorders>
            <w:shd w:val="clear" w:color="auto" w:fill="auto"/>
            <w:tcMar/>
            <w:hideMark/>
          </w:tcPr>
          <w:p w:rsidRPr="00395453" w:rsidR="00395453" w:rsidP="00395453" w:rsidRDefault="00CF6B58" w14:paraId="2F7D0785" w14:textId="6DC02D43">
            <w:pPr>
              <w:spacing w:line="240" w:lineRule="auto"/>
              <w:jc w:val="left"/>
              <w:textAlignment w:val="baseline"/>
              <w:rPr>
                <w:rFonts w:ascii="Segoe UI" w:hAnsi="Segoe UI" w:eastAsia="Times New Roman" w:cs="Segoe UI"/>
                <w:szCs w:val="18"/>
                <w:lang w:val="en-US"/>
              </w:rPr>
            </w:pPr>
            <w:r>
              <w:rPr>
                <w:rFonts w:ascii="Open Sans" w:hAnsi="Open Sans" w:eastAsia="Times New Roman" w:cs="Open Sans"/>
                <w:szCs w:val="18"/>
              </w:rPr>
              <w:t>Cite any sources used.</w:t>
            </w:r>
            <w:r w:rsidRPr="00395453" w:rsidR="00395453">
              <w:rPr>
                <w:rFonts w:ascii="Open Sans" w:hAnsi="Open Sans" w:eastAsia="Times New Roman" w:cs="Open Sans"/>
                <w:szCs w:val="18"/>
                <w:lang w:val="en-US"/>
              </w:rPr>
              <w:t> </w:t>
            </w:r>
          </w:p>
        </w:tc>
      </w:tr>
      <w:tr w:rsidRPr="00395453" w:rsidR="00395453" w:rsidTr="77840494" w14:paraId="5B8ED838" w14:textId="77777777">
        <w:tc>
          <w:tcPr>
            <w:tcW w:w="2370" w:type="dxa"/>
            <w:tcBorders>
              <w:top w:val="nil"/>
              <w:left w:val="single" w:color="auto" w:sz="6" w:space="0"/>
              <w:bottom w:val="single" w:color="auto" w:sz="6" w:space="0"/>
              <w:right w:val="single" w:color="auto" w:sz="6" w:space="0"/>
            </w:tcBorders>
            <w:shd w:val="clear" w:color="auto" w:fill="auto"/>
            <w:tcMar/>
            <w:hideMark/>
          </w:tcPr>
          <w:p w:rsidRPr="00395453" w:rsidR="00395453" w:rsidP="00395453" w:rsidRDefault="00395453" w14:paraId="388E7E7E" w14:textId="77777777">
            <w:pPr>
              <w:spacing w:line="240" w:lineRule="auto"/>
              <w:textAlignment w:val="baseline"/>
              <w:rPr>
                <w:rFonts w:ascii="Segoe UI" w:hAnsi="Segoe UI" w:eastAsia="Times New Roman" w:cs="Segoe UI"/>
                <w:szCs w:val="18"/>
                <w:lang w:val="en-US"/>
              </w:rPr>
            </w:pPr>
            <w:r w:rsidRPr="00395453">
              <w:rPr>
                <w:rFonts w:ascii="Open Sans" w:hAnsi="Open Sans" w:eastAsia="Times New Roman" w:cs="Open Sans"/>
                <w:b/>
                <w:bCs/>
                <w:szCs w:val="18"/>
              </w:rPr>
              <w:t>References</w:t>
            </w:r>
            <w:r w:rsidRPr="00395453">
              <w:rPr>
                <w:rFonts w:ascii="Open Sans" w:hAnsi="Open Sans" w:eastAsia="Times New Roman" w:cs="Open Sans"/>
                <w:szCs w:val="18"/>
                <w:lang w:val="en-US"/>
              </w:rPr>
              <w:t> </w:t>
            </w:r>
          </w:p>
        </w:tc>
        <w:tc>
          <w:tcPr>
            <w:tcW w:w="7815" w:type="dxa"/>
            <w:gridSpan w:val="2"/>
            <w:tcBorders>
              <w:top w:val="nil"/>
              <w:left w:val="nil"/>
              <w:bottom w:val="single" w:color="auto" w:sz="6" w:space="0"/>
              <w:right w:val="single" w:color="auto" w:sz="6" w:space="0"/>
            </w:tcBorders>
            <w:shd w:val="clear" w:color="auto" w:fill="auto"/>
            <w:tcMar/>
            <w:hideMark/>
          </w:tcPr>
          <w:p w:rsidRPr="00395453" w:rsidR="00395453" w:rsidP="00395453" w:rsidRDefault="00116E26" w14:paraId="05063E40" w14:textId="75F15F42">
            <w:pPr>
              <w:spacing w:line="240" w:lineRule="auto"/>
              <w:textAlignment w:val="baseline"/>
              <w:rPr>
                <w:rFonts w:ascii="Segoe UI" w:hAnsi="Segoe UI" w:eastAsia="Times New Roman" w:cs="Segoe UI"/>
                <w:szCs w:val="18"/>
                <w:lang w:val="en-US"/>
              </w:rPr>
            </w:pPr>
            <w:hyperlink w:history="1" r:id="rId11">
              <w:r>
                <w:rPr>
                  <w:rStyle w:val="Hyperlink"/>
                </w:rPr>
                <w:t>Making a better research poster - YouTube</w:t>
              </w:r>
            </w:hyperlink>
          </w:p>
        </w:tc>
      </w:tr>
    </w:tbl>
    <w:p w:rsidR="7AEC7575" w:rsidP="7AEC7575" w:rsidRDefault="7AEC7575" w14:paraId="7E452ED8" w14:textId="3FB82BE6">
      <w:pPr>
        <w:rPr>
          <w:szCs w:val="18"/>
        </w:rPr>
      </w:pPr>
    </w:p>
    <w:p w:rsidR="004C108C" w:rsidP="00C53229" w:rsidRDefault="004C108C" w14:paraId="04F47244" w14:textId="77777777"/>
    <w:p w:rsidR="004C108C" w:rsidP="00B52365" w:rsidRDefault="00B52365" w14:paraId="438D5E49" w14:textId="1F72BEF8">
      <w:pPr>
        <w:pStyle w:val="Heading2"/>
      </w:pPr>
      <w:r>
        <w:t>Learning Objectives</w:t>
      </w:r>
    </w:p>
    <w:p w:rsidR="00BF4510" w:rsidP="00C53229" w:rsidRDefault="00BF4510" w14:paraId="7CE45088" w14:textId="145FEA1A"/>
    <w:p w:rsidR="00746858" w:rsidP="00746858" w:rsidRDefault="00746858" w14:paraId="6A12A444" w14:textId="3964BD0A">
      <w:pPr>
        <w:pStyle w:val="Heading3"/>
        <w:rPr>
          <w:rStyle w:val="normaltextrun"/>
          <w:rFonts w:ascii="Open Sans" w:hAnsi="Open Sans" w:cs="Open Sans"/>
          <w:color w:val="333333"/>
          <w:szCs w:val="18"/>
          <w:shd w:val="clear" w:color="auto" w:fill="FFFFFF"/>
        </w:rPr>
      </w:pPr>
      <w:r>
        <w:rPr>
          <w:rStyle w:val="normaltextrun"/>
          <w:rFonts w:ascii="Open Sans" w:hAnsi="Open Sans" w:cs="Open Sans"/>
          <w:b/>
          <w:bCs/>
          <w:color w:val="333333"/>
          <w:szCs w:val="18"/>
          <w:shd w:val="clear" w:color="auto" w:fill="FFFFFF"/>
        </w:rPr>
        <w:t>Question articulation</w:t>
      </w:r>
    </w:p>
    <w:p w:rsidR="00FB4624" w:rsidP="00C53229" w:rsidRDefault="00E4628D" w14:paraId="3EA4AA5B" w14:textId="15D64E5D">
      <w:pPr>
        <w:rPr>
          <w:rStyle w:val="eop"/>
          <w:rFonts w:ascii="Open Sans" w:hAnsi="Open Sans" w:cs="Open Sans"/>
          <w:color w:val="333333"/>
          <w:szCs w:val="18"/>
          <w:shd w:val="clear" w:color="auto" w:fill="FFFFFF"/>
        </w:rPr>
      </w:pPr>
      <w:r>
        <w:rPr>
          <w:rStyle w:val="normaltextrun"/>
          <w:rFonts w:ascii="Open Sans" w:hAnsi="Open Sans" w:cs="Open Sans"/>
          <w:color w:val="333333"/>
          <w:szCs w:val="18"/>
          <w:shd w:val="clear" w:color="auto" w:fill="FFFFFF"/>
        </w:rPr>
        <w:t xml:space="preserve">In particular, the student can translate business requirements into data science problems that can be answered by data description, data visualization, correlation and/or regressions. </w:t>
      </w:r>
    </w:p>
    <w:p w:rsidR="00746858" w:rsidP="00C53229" w:rsidRDefault="00746858" w14:paraId="299AD4ED" w14:textId="69A966A3">
      <w:pPr>
        <w:rPr>
          <w:rStyle w:val="eop"/>
          <w:rFonts w:ascii="Open Sans" w:hAnsi="Open Sans" w:cs="Open Sans"/>
          <w:color w:val="333333"/>
          <w:szCs w:val="18"/>
          <w:shd w:val="clear" w:color="auto" w:fill="FFFFFF"/>
        </w:rPr>
      </w:pPr>
    </w:p>
    <w:p w:rsidR="00746858" w:rsidP="00746858" w:rsidRDefault="00746858" w14:paraId="22D36684" w14:textId="25BA9A9A">
      <w:pPr>
        <w:pStyle w:val="Heading3"/>
        <w:rPr>
          <w:rStyle w:val="eop"/>
          <w:rFonts w:ascii="Open Sans" w:hAnsi="Open Sans" w:cs="Open Sans"/>
          <w:color w:val="333333"/>
          <w:szCs w:val="18"/>
          <w:shd w:val="clear" w:color="auto" w:fill="FFFFFF"/>
        </w:rPr>
      </w:pPr>
      <w:r>
        <w:rPr>
          <w:rStyle w:val="normaltextrun"/>
          <w:rFonts w:ascii="Open Sans" w:hAnsi="Open Sans" w:cs="Open Sans"/>
          <w:b/>
          <w:bCs/>
          <w:color w:val="333333"/>
          <w:szCs w:val="18"/>
          <w:shd w:val="clear" w:color="auto" w:fill="FFFFFF"/>
        </w:rPr>
        <w:t>Visualization &amp; Reporting</w:t>
      </w:r>
    </w:p>
    <w:p w:rsidR="00746858" w:rsidP="00C53229" w:rsidRDefault="00746858" w14:paraId="4D9F71A1" w14:textId="4868DC72">
      <w:r w:rsidRPr="77840494" w:rsidR="00746858">
        <w:rPr>
          <w:rStyle w:val="normaltextrun"/>
          <w:rFonts w:ascii="Open Sans" w:hAnsi="Open Sans" w:cs="Open Sans"/>
          <w:color w:val="333333"/>
          <w:shd w:val="clear" w:color="auto" w:fill="FFFFFF"/>
        </w:rPr>
        <w:t xml:space="preserve">Students will understand different data visualization methods available and choose the </w:t>
      </w:r>
      <w:r w:rsidRPr="77840494" w:rsidR="00746858">
        <w:rPr>
          <w:rStyle w:val="normaltextrun"/>
          <w:rFonts w:ascii="Open Sans" w:hAnsi="Open Sans" w:cs="Open Sans"/>
          <w:color w:val="333333"/>
          <w:shd w:val="clear" w:color="auto" w:fill="FFFFFF"/>
        </w:rPr>
        <w:t>appropriate graphical</w:t>
      </w:r>
      <w:r w:rsidRPr="77840494" w:rsidR="00746858">
        <w:rPr>
          <w:rStyle w:val="normaltextrun"/>
          <w:rFonts w:ascii="Open Sans" w:hAnsi="Open Sans" w:cs="Open Sans"/>
          <w:color w:val="333333"/>
          <w:shd w:val="clear" w:color="auto" w:fill="FFFFFF"/>
        </w:rPr>
        <w:t xml:space="preserve"> representation to gain insight from </w:t>
      </w:r>
      <w:r w:rsidRPr="77840494" w:rsidR="6E56A0AC">
        <w:rPr>
          <w:rStyle w:val="normaltextrun"/>
          <w:rFonts w:ascii="Open Sans" w:hAnsi="Open Sans" w:cs="Open Sans"/>
          <w:color w:val="333333"/>
          <w:shd w:val="clear" w:color="auto" w:fill="FFFFFF"/>
        </w:rPr>
        <w:t>data and</w:t>
      </w:r>
      <w:r w:rsidRPr="77840494" w:rsidR="000D23B4">
        <w:rPr>
          <w:rStyle w:val="normaltextrun"/>
          <w:rFonts w:ascii="Open Sans" w:hAnsi="Open Sans" w:cs="Open Sans"/>
          <w:color w:val="333333"/>
          <w:shd w:val="clear" w:color="auto" w:fill="FFFFFF"/>
        </w:rPr>
        <w:t xml:space="preserve"> interpret the visualisations appropriately.</w:t>
      </w:r>
      <w:r w:rsidRPr="77840494" w:rsidR="00746858">
        <w:rPr>
          <w:rStyle w:val="eop"/>
          <w:rFonts w:ascii="Open Sans" w:hAnsi="Open Sans" w:cs="Open Sans"/>
          <w:color w:val="333333"/>
          <w:shd w:val="clear" w:color="auto" w:fill="FFFFFF"/>
        </w:rPr>
        <w:t> </w:t>
      </w:r>
      <w:r w:rsidRPr="77840494" w:rsidR="49131FEF">
        <w:rPr>
          <w:rStyle w:val="eop"/>
          <w:rFonts w:ascii="Open Sans" w:hAnsi="Open Sans" w:cs="Open Sans"/>
          <w:color w:val="333333"/>
          <w:shd w:val="clear" w:color="auto" w:fill="FFFFFF"/>
        </w:rPr>
        <w:t>Further, the results are reported in an insightful manner.</w:t>
      </w:r>
    </w:p>
    <w:p w:rsidR="00FB4624" w:rsidP="00C53229" w:rsidRDefault="00FB4624" w14:paraId="7A2FA1A5" w14:textId="10592BFC"/>
    <w:p w:rsidR="00FB4624" w:rsidP="00C53229" w:rsidRDefault="00FB4624" w14:paraId="47F90B88" w14:textId="383C47F5"/>
    <w:p w:rsidR="00FB4624" w:rsidP="00C53229" w:rsidRDefault="00FB4624" w14:paraId="7BA15CE3" w14:textId="78757D54"/>
    <w:p w:rsidR="00FB4624" w:rsidP="00C53229" w:rsidRDefault="00FB4624" w14:paraId="4E55EBF0" w14:textId="514929BB"/>
    <w:p w:rsidR="00FB4624" w:rsidP="00C53229" w:rsidRDefault="00FB4624" w14:paraId="7ED2D913" w14:textId="79DEAE8D"/>
    <w:p w:rsidR="00FB4624" w:rsidP="00C53229" w:rsidRDefault="00FB4624" w14:paraId="6EDB52C7" w14:textId="6F038A5C"/>
    <w:p w:rsidR="00FB4E1F" w:rsidP="00FB4624" w:rsidRDefault="00FB4E1F" w14:paraId="34A151B0" w14:textId="10556DE8">
      <w:pPr>
        <w:pStyle w:val="Heading1"/>
      </w:pPr>
      <w:r>
        <w:lastRenderedPageBreak/>
        <w:t>Timeline</w:t>
      </w:r>
    </w:p>
    <w:p w:rsidR="00FB4E1F" w:rsidP="00C53229" w:rsidRDefault="00FB4E1F" w14:paraId="4177D34D" w14:textId="77777777"/>
    <w:p w:rsidR="00E123EF" w:rsidP="00FB4624" w:rsidRDefault="00FB4624" w14:paraId="392A7D86" w14:textId="59DF02C6">
      <w:pPr>
        <w:pStyle w:val="Heading2"/>
      </w:pPr>
      <w:r>
        <w:t xml:space="preserve">Week 3 </w:t>
      </w:r>
    </w:p>
    <w:p w:rsidRPr="00FB4624" w:rsidR="00FB4624" w:rsidP="00FB4624" w:rsidRDefault="00FB4624" w14:paraId="5B7A5A84" w14:textId="77777777"/>
    <w:tbl>
      <w:tblPr>
        <w:tblStyle w:val="TableGrid"/>
        <w:tblW w:w="0" w:type="auto"/>
        <w:jc w:val="center"/>
        <w:tblLook w:val="04A0" w:firstRow="1" w:lastRow="0" w:firstColumn="1" w:lastColumn="0" w:noHBand="0" w:noVBand="1"/>
      </w:tblPr>
      <w:tblGrid>
        <w:gridCol w:w="1305"/>
        <w:gridCol w:w="1326"/>
        <w:gridCol w:w="1305"/>
        <w:gridCol w:w="1303"/>
        <w:gridCol w:w="1303"/>
        <w:gridCol w:w="1306"/>
        <w:gridCol w:w="1306"/>
        <w:gridCol w:w="1302"/>
      </w:tblGrid>
      <w:tr w:rsidR="00677396" w:rsidTr="2E4360BC" w14:paraId="72CC5AFA" w14:textId="77777777">
        <w:trPr>
          <w:jc w:val="center"/>
        </w:trPr>
        <w:tc>
          <w:tcPr>
            <w:tcW w:w="1305" w:type="dxa"/>
          </w:tcPr>
          <w:p w:rsidR="00677396" w:rsidP="00636B34" w:rsidRDefault="00677396" w14:paraId="41AF7A40" w14:textId="75AE7096">
            <w:pPr>
              <w:jc w:val="center"/>
            </w:pPr>
          </w:p>
        </w:tc>
        <w:tc>
          <w:tcPr>
            <w:tcW w:w="1326" w:type="dxa"/>
          </w:tcPr>
          <w:p w:rsidR="00677396" w:rsidP="00636B34" w:rsidRDefault="005C568B" w14:paraId="03F1AFE9" w14:textId="01C35EDB">
            <w:pPr>
              <w:jc w:val="center"/>
            </w:pPr>
            <w:r>
              <w:t>9-10</w:t>
            </w:r>
          </w:p>
        </w:tc>
        <w:tc>
          <w:tcPr>
            <w:tcW w:w="1305" w:type="dxa"/>
          </w:tcPr>
          <w:p w:rsidR="00677396" w:rsidP="00636B34" w:rsidRDefault="005C568B" w14:paraId="69F63C22" w14:textId="54EDC9A5">
            <w:pPr>
              <w:jc w:val="center"/>
            </w:pPr>
            <w:r>
              <w:t>10-11</w:t>
            </w:r>
          </w:p>
        </w:tc>
        <w:tc>
          <w:tcPr>
            <w:tcW w:w="1303" w:type="dxa"/>
          </w:tcPr>
          <w:p w:rsidR="00677396" w:rsidP="00636B34" w:rsidRDefault="005C568B" w14:paraId="266DD0ED" w14:textId="21624380">
            <w:pPr>
              <w:jc w:val="center"/>
            </w:pPr>
            <w:r>
              <w:t>11-12</w:t>
            </w:r>
          </w:p>
        </w:tc>
        <w:tc>
          <w:tcPr>
            <w:tcW w:w="1303" w:type="dxa"/>
          </w:tcPr>
          <w:p w:rsidR="00677396" w:rsidP="00636B34" w:rsidRDefault="005C568B" w14:paraId="5DF4CF24" w14:textId="51C45BF7">
            <w:pPr>
              <w:jc w:val="center"/>
            </w:pPr>
            <w:r>
              <w:t>13</w:t>
            </w:r>
            <w:r w:rsidR="00514D9B">
              <w:t>-14</w:t>
            </w:r>
          </w:p>
        </w:tc>
        <w:tc>
          <w:tcPr>
            <w:tcW w:w="1306" w:type="dxa"/>
          </w:tcPr>
          <w:p w:rsidR="00677396" w:rsidP="00636B34" w:rsidRDefault="00514D9B" w14:paraId="13BB7704" w14:textId="705739B3">
            <w:pPr>
              <w:jc w:val="center"/>
            </w:pPr>
            <w:r>
              <w:t>14-15</w:t>
            </w:r>
          </w:p>
        </w:tc>
        <w:tc>
          <w:tcPr>
            <w:tcW w:w="1306" w:type="dxa"/>
          </w:tcPr>
          <w:p w:rsidR="00677396" w:rsidP="00636B34" w:rsidRDefault="00514D9B" w14:paraId="19D18D40" w14:textId="02B796E2">
            <w:pPr>
              <w:jc w:val="center"/>
            </w:pPr>
            <w:r>
              <w:t>15-16</w:t>
            </w:r>
          </w:p>
        </w:tc>
        <w:tc>
          <w:tcPr>
            <w:tcW w:w="1302" w:type="dxa"/>
          </w:tcPr>
          <w:p w:rsidR="00677396" w:rsidP="00636B34" w:rsidRDefault="00514D9B" w14:paraId="17249DF4" w14:textId="14926F14">
            <w:pPr>
              <w:jc w:val="center"/>
            </w:pPr>
            <w:r>
              <w:t>16-17</w:t>
            </w:r>
          </w:p>
        </w:tc>
      </w:tr>
      <w:tr w:rsidR="00411796" w:rsidTr="2E4360BC" w14:paraId="470E7DDF" w14:textId="77777777">
        <w:trPr>
          <w:jc w:val="center"/>
        </w:trPr>
        <w:tc>
          <w:tcPr>
            <w:tcW w:w="1305" w:type="dxa"/>
          </w:tcPr>
          <w:p w:rsidR="00E01419" w:rsidP="00636B34" w:rsidRDefault="00E01419" w14:paraId="44646DAC" w14:textId="0B41C851">
            <w:pPr>
              <w:jc w:val="left"/>
            </w:pPr>
            <w:r>
              <w:t>Monday</w:t>
            </w:r>
          </w:p>
        </w:tc>
        <w:tc>
          <w:tcPr>
            <w:tcW w:w="1326" w:type="dxa"/>
            <w:shd w:val="clear" w:color="auto" w:fill="DCE0E3" w:themeFill="accent3" w:themeFillTint="33"/>
          </w:tcPr>
          <w:p w:rsidR="00E01419" w:rsidP="00636B34" w:rsidRDefault="00E01419" w14:paraId="5BD02B4F" w14:textId="134D390C">
            <w:pPr>
              <w:jc w:val="center"/>
            </w:pPr>
          </w:p>
        </w:tc>
        <w:tc>
          <w:tcPr>
            <w:tcW w:w="1305" w:type="dxa"/>
            <w:shd w:val="clear" w:color="auto" w:fill="DCE0E3" w:themeFill="accent3" w:themeFillTint="33"/>
          </w:tcPr>
          <w:p w:rsidR="00E01419" w:rsidP="00636B34" w:rsidRDefault="00E01419" w14:paraId="5C1A6F02" w14:textId="158E9C7D">
            <w:pPr>
              <w:jc w:val="center"/>
            </w:pPr>
          </w:p>
        </w:tc>
        <w:tc>
          <w:tcPr>
            <w:tcW w:w="1303" w:type="dxa"/>
            <w:shd w:val="clear" w:color="auto" w:fill="DCE0E3" w:themeFill="accent3" w:themeFillTint="33"/>
          </w:tcPr>
          <w:p w:rsidR="00E01419" w:rsidP="00636B34" w:rsidRDefault="00E01419" w14:paraId="7D217C7C" w14:textId="7C64DD8B">
            <w:pPr>
              <w:jc w:val="center"/>
            </w:pPr>
          </w:p>
        </w:tc>
        <w:tc>
          <w:tcPr>
            <w:tcW w:w="1303" w:type="dxa"/>
            <w:shd w:val="clear" w:color="auto" w:fill="DCE0E3" w:themeFill="accent3" w:themeFillTint="33"/>
          </w:tcPr>
          <w:p w:rsidR="00E01419" w:rsidP="00636B34" w:rsidRDefault="00BC5D58" w14:paraId="08B19C4F" w14:textId="2D4FC313">
            <w:pPr>
              <w:jc w:val="center"/>
            </w:pPr>
            <w:r>
              <w:t>on</w:t>
            </w:r>
          </w:p>
        </w:tc>
        <w:tc>
          <w:tcPr>
            <w:tcW w:w="1306" w:type="dxa"/>
            <w:shd w:val="clear" w:color="auto" w:fill="DCE0E3" w:themeFill="accent3" w:themeFillTint="33"/>
          </w:tcPr>
          <w:p w:rsidR="00E01419" w:rsidP="00636B34" w:rsidRDefault="00E01419" w14:paraId="20C62E89" w14:textId="10C4D6EA">
            <w:pPr>
              <w:jc w:val="center"/>
            </w:pPr>
          </w:p>
        </w:tc>
        <w:tc>
          <w:tcPr>
            <w:tcW w:w="1306" w:type="dxa"/>
            <w:shd w:val="clear" w:color="auto" w:fill="DCE0E3" w:themeFill="accent3" w:themeFillTint="33"/>
          </w:tcPr>
          <w:p w:rsidR="00E01419" w:rsidP="00636B34" w:rsidRDefault="00E01419" w14:paraId="6DF3FB35" w14:textId="439DA218">
            <w:pPr>
              <w:jc w:val="center"/>
            </w:pPr>
          </w:p>
        </w:tc>
        <w:tc>
          <w:tcPr>
            <w:tcW w:w="1302" w:type="dxa"/>
            <w:shd w:val="clear" w:color="auto" w:fill="E2EFD9" w:themeFill="accent6" w:themeFillTint="33"/>
          </w:tcPr>
          <w:p w:rsidR="00E01419" w:rsidP="00636B34" w:rsidRDefault="00394144" w14:paraId="43F91E5C" w14:textId="190F440C">
            <w:pPr>
              <w:jc w:val="center"/>
            </w:pPr>
            <w:r>
              <w:t>Q&amp;A and day recap</w:t>
            </w:r>
          </w:p>
        </w:tc>
      </w:tr>
      <w:tr w:rsidR="00C93C12" w:rsidTr="2E4360BC" w14:paraId="135A3D34" w14:textId="77777777">
        <w:trPr>
          <w:jc w:val="center"/>
        </w:trPr>
        <w:tc>
          <w:tcPr>
            <w:tcW w:w="1305" w:type="dxa"/>
          </w:tcPr>
          <w:p w:rsidR="00C93C12" w:rsidP="00636B34" w:rsidRDefault="00C93C12" w14:paraId="24CB11A6" w14:textId="1C469344">
            <w:pPr>
              <w:jc w:val="left"/>
            </w:pPr>
            <w:r>
              <w:t>Tuesday</w:t>
            </w:r>
          </w:p>
        </w:tc>
        <w:tc>
          <w:tcPr>
            <w:tcW w:w="7849" w:type="dxa"/>
            <w:gridSpan w:val="6"/>
            <w:shd w:val="clear" w:color="auto" w:fill="FFF2CC" w:themeFill="accent4" w:themeFillTint="33"/>
          </w:tcPr>
          <w:p w:rsidR="00C93C12" w:rsidP="00636B34" w:rsidRDefault="00C93C12" w14:paraId="3438FC8C" w14:textId="415E8C2E">
            <w:pPr>
              <w:jc w:val="center"/>
            </w:pPr>
            <w:r>
              <w:t xml:space="preserve">Exercises </w:t>
            </w:r>
            <w:r w:rsidR="009B7E22">
              <w:t>– Practise basics</w:t>
            </w:r>
          </w:p>
        </w:tc>
        <w:tc>
          <w:tcPr>
            <w:tcW w:w="1302" w:type="dxa"/>
            <w:shd w:val="clear" w:color="auto" w:fill="D7EFF9" w:themeFill="accent1" w:themeFillTint="33"/>
          </w:tcPr>
          <w:p w:rsidR="00C93C12" w:rsidP="00636B34" w:rsidRDefault="009B7E22" w14:paraId="093D650C" w14:textId="172B45BC">
            <w:pPr>
              <w:jc w:val="center"/>
            </w:pPr>
            <w:r>
              <w:t>Day reflection</w:t>
            </w:r>
          </w:p>
        </w:tc>
      </w:tr>
      <w:tr w:rsidR="001548F0" w:rsidTr="2E4360BC" w14:paraId="2A84079D" w14:textId="77777777">
        <w:trPr>
          <w:jc w:val="center"/>
        </w:trPr>
        <w:tc>
          <w:tcPr>
            <w:tcW w:w="1305" w:type="dxa"/>
          </w:tcPr>
          <w:p w:rsidR="00677396" w:rsidP="00636B34" w:rsidRDefault="00E01419" w14:paraId="07EA9E14" w14:textId="14047187">
            <w:pPr>
              <w:jc w:val="left"/>
            </w:pPr>
            <w:r>
              <w:t>Wednesday</w:t>
            </w:r>
          </w:p>
        </w:tc>
        <w:tc>
          <w:tcPr>
            <w:tcW w:w="1326" w:type="dxa"/>
            <w:shd w:val="clear" w:color="auto" w:fill="DCE0E3" w:themeFill="accent3" w:themeFillTint="33"/>
          </w:tcPr>
          <w:p w:rsidR="00677396" w:rsidP="00636B34" w:rsidRDefault="00677396" w14:paraId="4EBF22DB" w14:textId="2D0FFD53">
            <w:pPr>
              <w:jc w:val="center"/>
            </w:pPr>
          </w:p>
        </w:tc>
        <w:tc>
          <w:tcPr>
            <w:tcW w:w="1305" w:type="dxa"/>
            <w:shd w:val="clear" w:color="auto" w:fill="DCE0E3" w:themeFill="accent3" w:themeFillTint="33"/>
          </w:tcPr>
          <w:p w:rsidR="00677396" w:rsidP="00636B34" w:rsidRDefault="00677396" w14:paraId="15A9113D" w14:textId="59762EA5">
            <w:pPr>
              <w:jc w:val="center"/>
            </w:pPr>
          </w:p>
        </w:tc>
        <w:tc>
          <w:tcPr>
            <w:tcW w:w="1303" w:type="dxa"/>
            <w:shd w:val="clear" w:color="auto" w:fill="DCE0E3" w:themeFill="accent3" w:themeFillTint="33"/>
          </w:tcPr>
          <w:p w:rsidR="00677396" w:rsidP="00636B34" w:rsidRDefault="00677396" w14:paraId="1207174C" w14:textId="25E85373">
            <w:pPr>
              <w:jc w:val="center"/>
            </w:pPr>
          </w:p>
        </w:tc>
        <w:tc>
          <w:tcPr>
            <w:tcW w:w="1303" w:type="dxa"/>
            <w:shd w:val="clear" w:color="auto" w:fill="DCE0E3" w:themeFill="accent3" w:themeFillTint="33"/>
          </w:tcPr>
          <w:p w:rsidR="00677396" w:rsidP="00636B34" w:rsidRDefault="00677396" w14:paraId="351572AF" w14:textId="5CD61EA5">
            <w:pPr>
              <w:jc w:val="center"/>
            </w:pPr>
          </w:p>
        </w:tc>
        <w:tc>
          <w:tcPr>
            <w:tcW w:w="1306" w:type="dxa"/>
            <w:shd w:val="clear" w:color="auto" w:fill="DCE0E3" w:themeFill="accent3" w:themeFillTint="33"/>
          </w:tcPr>
          <w:p w:rsidR="00677396" w:rsidP="00636B34" w:rsidRDefault="00677396" w14:paraId="12DD86A2" w14:textId="77777777">
            <w:pPr>
              <w:jc w:val="center"/>
            </w:pPr>
          </w:p>
        </w:tc>
        <w:tc>
          <w:tcPr>
            <w:tcW w:w="1306" w:type="dxa"/>
            <w:shd w:val="clear" w:color="auto" w:fill="DCE0E3" w:themeFill="accent3" w:themeFillTint="33"/>
          </w:tcPr>
          <w:p w:rsidR="00677396" w:rsidP="00636B34" w:rsidRDefault="00677396" w14:paraId="5782AD45" w14:textId="77777777">
            <w:pPr>
              <w:jc w:val="center"/>
            </w:pPr>
          </w:p>
        </w:tc>
        <w:tc>
          <w:tcPr>
            <w:tcW w:w="1302" w:type="dxa"/>
            <w:shd w:val="clear" w:color="auto" w:fill="E2EFD9" w:themeFill="accent6" w:themeFillTint="33"/>
          </w:tcPr>
          <w:p w:rsidR="00677396" w:rsidP="00636B34" w:rsidRDefault="006D18BB" w14:paraId="4B3E27A7" w14:textId="669F3A3F">
            <w:pPr>
              <w:jc w:val="center"/>
            </w:pPr>
            <w:r>
              <w:t>Q&amp;A and day recap</w:t>
            </w:r>
          </w:p>
        </w:tc>
      </w:tr>
      <w:tr w:rsidR="001548F0" w:rsidTr="2E4360BC" w14:paraId="27763AD7" w14:textId="77777777">
        <w:trPr>
          <w:jc w:val="center"/>
        </w:trPr>
        <w:tc>
          <w:tcPr>
            <w:tcW w:w="1305" w:type="dxa"/>
          </w:tcPr>
          <w:p w:rsidR="00677396" w:rsidP="00636B34" w:rsidRDefault="00E01419" w14:paraId="2624D2A0" w14:textId="104B919D">
            <w:pPr>
              <w:jc w:val="left"/>
            </w:pPr>
            <w:r>
              <w:t>Thursday</w:t>
            </w:r>
          </w:p>
        </w:tc>
        <w:tc>
          <w:tcPr>
            <w:tcW w:w="1326" w:type="dxa"/>
            <w:shd w:val="clear" w:color="auto" w:fill="DCE0E3" w:themeFill="accent3" w:themeFillTint="33"/>
          </w:tcPr>
          <w:p w:rsidR="00677396" w:rsidP="00636B34" w:rsidRDefault="00677396" w14:paraId="6DB10DA1" w14:textId="77777777">
            <w:pPr>
              <w:jc w:val="center"/>
            </w:pPr>
          </w:p>
        </w:tc>
        <w:tc>
          <w:tcPr>
            <w:tcW w:w="1305" w:type="dxa"/>
            <w:shd w:val="clear" w:color="auto" w:fill="DCE0E3" w:themeFill="accent3" w:themeFillTint="33"/>
          </w:tcPr>
          <w:p w:rsidR="00677396" w:rsidP="00636B34" w:rsidRDefault="00677396" w14:paraId="3C64BA99" w14:textId="77777777">
            <w:pPr>
              <w:jc w:val="center"/>
            </w:pPr>
          </w:p>
        </w:tc>
        <w:tc>
          <w:tcPr>
            <w:tcW w:w="1303" w:type="dxa"/>
            <w:shd w:val="clear" w:color="auto" w:fill="DCE0E3" w:themeFill="accent3" w:themeFillTint="33"/>
          </w:tcPr>
          <w:p w:rsidR="00677396" w:rsidP="00636B34" w:rsidRDefault="00677396" w14:paraId="7F5742A4" w14:textId="77777777">
            <w:pPr>
              <w:jc w:val="center"/>
            </w:pPr>
          </w:p>
        </w:tc>
        <w:tc>
          <w:tcPr>
            <w:tcW w:w="1303" w:type="dxa"/>
            <w:shd w:val="clear" w:color="auto" w:fill="DCE0E3" w:themeFill="accent3" w:themeFillTint="33"/>
          </w:tcPr>
          <w:p w:rsidR="00677396" w:rsidP="00636B34" w:rsidRDefault="00677396" w14:paraId="51A47D38" w14:textId="77777777">
            <w:pPr>
              <w:jc w:val="center"/>
            </w:pPr>
          </w:p>
        </w:tc>
        <w:tc>
          <w:tcPr>
            <w:tcW w:w="1306" w:type="dxa"/>
            <w:shd w:val="clear" w:color="auto" w:fill="DCE0E3" w:themeFill="accent3" w:themeFillTint="33"/>
          </w:tcPr>
          <w:p w:rsidR="00677396" w:rsidP="00636B34" w:rsidRDefault="00677396" w14:paraId="2E64C00F" w14:textId="77777777">
            <w:pPr>
              <w:jc w:val="center"/>
            </w:pPr>
          </w:p>
        </w:tc>
        <w:tc>
          <w:tcPr>
            <w:tcW w:w="1306" w:type="dxa"/>
            <w:shd w:val="clear" w:color="auto" w:fill="DCE0E3" w:themeFill="accent3" w:themeFillTint="33"/>
          </w:tcPr>
          <w:p w:rsidR="00677396" w:rsidP="00636B34" w:rsidRDefault="00677396" w14:paraId="6A28DCCF" w14:textId="77777777">
            <w:pPr>
              <w:jc w:val="center"/>
            </w:pPr>
          </w:p>
        </w:tc>
        <w:tc>
          <w:tcPr>
            <w:tcW w:w="1302" w:type="dxa"/>
            <w:shd w:val="clear" w:color="auto" w:fill="E2EFD9" w:themeFill="accent6" w:themeFillTint="33"/>
          </w:tcPr>
          <w:p w:rsidR="00677396" w:rsidP="00636B34" w:rsidRDefault="006D18BB" w14:paraId="3CABD77A" w14:textId="058A6652">
            <w:pPr>
              <w:jc w:val="center"/>
            </w:pPr>
            <w:r>
              <w:t>Q&amp;A and day recap</w:t>
            </w:r>
          </w:p>
        </w:tc>
      </w:tr>
      <w:tr w:rsidR="006D18BB" w:rsidTr="2E4360BC" w14:paraId="66394744" w14:textId="77777777">
        <w:trPr>
          <w:trHeight w:val="336"/>
          <w:jc w:val="center"/>
        </w:trPr>
        <w:tc>
          <w:tcPr>
            <w:tcW w:w="1305" w:type="dxa"/>
          </w:tcPr>
          <w:p w:rsidR="006D18BB" w:rsidP="00636B34" w:rsidRDefault="006D18BB" w14:paraId="7DBC0392" w14:textId="0111DD24">
            <w:pPr>
              <w:jc w:val="left"/>
            </w:pPr>
            <w:r>
              <w:t>Friday</w:t>
            </w:r>
          </w:p>
        </w:tc>
        <w:tc>
          <w:tcPr>
            <w:tcW w:w="7849" w:type="dxa"/>
            <w:gridSpan w:val="6"/>
            <w:shd w:val="clear" w:color="auto" w:fill="FFF2CC" w:themeFill="accent4" w:themeFillTint="33"/>
          </w:tcPr>
          <w:p w:rsidR="006D18BB" w:rsidP="00636B34" w:rsidRDefault="006D18BB" w14:paraId="2F5E96E4" w14:textId="1C01A8CA">
            <w:pPr>
              <w:jc w:val="center"/>
            </w:pPr>
            <w:r>
              <w:t>Exercises – Practise basics</w:t>
            </w:r>
          </w:p>
        </w:tc>
        <w:tc>
          <w:tcPr>
            <w:tcW w:w="1302" w:type="dxa"/>
            <w:shd w:val="clear" w:color="auto" w:fill="D7EFF9" w:themeFill="accent1" w:themeFillTint="33"/>
          </w:tcPr>
          <w:p w:rsidR="006D18BB" w:rsidP="00636B34" w:rsidRDefault="006D18BB" w14:paraId="5ACF854A" w14:textId="55C87530">
            <w:pPr>
              <w:jc w:val="center"/>
            </w:pPr>
            <w:r>
              <w:t>Day reflection</w:t>
            </w:r>
          </w:p>
        </w:tc>
      </w:tr>
    </w:tbl>
    <w:p w:rsidR="00866605" w:rsidP="00C53229" w:rsidRDefault="00866605" w14:paraId="1059767D" w14:textId="203CA11C"/>
    <w:p w:rsidR="00866605" w:rsidP="00C53229" w:rsidRDefault="00866605" w14:paraId="68C0A1CD" w14:textId="77777777"/>
    <w:p w:rsidR="00866605" w:rsidP="00C53229" w:rsidRDefault="00866605" w14:paraId="0C29D390" w14:textId="77777777"/>
    <w:p w:rsidR="0045084F" w:rsidP="00FB4624" w:rsidRDefault="00FB4624" w14:paraId="1E3174B1" w14:textId="1818AE2F">
      <w:pPr>
        <w:pStyle w:val="Heading2"/>
      </w:pPr>
      <w:r>
        <w:t>Week 4</w:t>
      </w:r>
    </w:p>
    <w:p w:rsidRPr="00FB4624" w:rsidR="00FB4624" w:rsidP="00FB4624" w:rsidRDefault="00FB4624" w14:paraId="05DF12C0" w14:textId="77777777"/>
    <w:tbl>
      <w:tblPr>
        <w:tblStyle w:val="TableGrid"/>
        <w:tblW w:w="0" w:type="auto"/>
        <w:jc w:val="center"/>
        <w:tblLook w:val="04A0" w:firstRow="1" w:lastRow="0" w:firstColumn="1" w:lastColumn="0" w:noHBand="0" w:noVBand="1"/>
      </w:tblPr>
      <w:tblGrid>
        <w:gridCol w:w="1305"/>
        <w:gridCol w:w="1326"/>
        <w:gridCol w:w="1305"/>
        <w:gridCol w:w="1303"/>
        <w:gridCol w:w="1303"/>
        <w:gridCol w:w="1306"/>
        <w:gridCol w:w="1306"/>
        <w:gridCol w:w="1302"/>
      </w:tblGrid>
      <w:tr w:rsidR="0045084F" w:rsidTr="5045477B" w14:paraId="47A8935E" w14:textId="77777777">
        <w:trPr>
          <w:jc w:val="center"/>
        </w:trPr>
        <w:tc>
          <w:tcPr>
            <w:tcW w:w="1305" w:type="dxa"/>
          </w:tcPr>
          <w:p w:rsidR="0045084F" w:rsidP="008204F7" w:rsidRDefault="0045084F" w14:paraId="6A5679A6" w14:textId="77777777">
            <w:pPr>
              <w:jc w:val="center"/>
            </w:pPr>
          </w:p>
        </w:tc>
        <w:tc>
          <w:tcPr>
            <w:tcW w:w="1326" w:type="dxa"/>
          </w:tcPr>
          <w:p w:rsidR="0045084F" w:rsidP="008204F7" w:rsidRDefault="0045084F" w14:paraId="1285BCDC" w14:textId="77777777">
            <w:pPr>
              <w:jc w:val="center"/>
            </w:pPr>
            <w:r>
              <w:t>9-10</w:t>
            </w:r>
          </w:p>
        </w:tc>
        <w:tc>
          <w:tcPr>
            <w:tcW w:w="1305" w:type="dxa"/>
          </w:tcPr>
          <w:p w:rsidR="0045084F" w:rsidP="008204F7" w:rsidRDefault="0045084F" w14:paraId="2FAAF873" w14:textId="77777777">
            <w:pPr>
              <w:jc w:val="center"/>
            </w:pPr>
            <w:r>
              <w:t>10-11</w:t>
            </w:r>
          </w:p>
        </w:tc>
        <w:tc>
          <w:tcPr>
            <w:tcW w:w="1303" w:type="dxa"/>
          </w:tcPr>
          <w:p w:rsidR="0045084F" w:rsidP="008204F7" w:rsidRDefault="0045084F" w14:paraId="4D0A13EA" w14:textId="77777777">
            <w:pPr>
              <w:jc w:val="center"/>
            </w:pPr>
            <w:r>
              <w:t>11-12</w:t>
            </w:r>
          </w:p>
        </w:tc>
        <w:tc>
          <w:tcPr>
            <w:tcW w:w="1303" w:type="dxa"/>
          </w:tcPr>
          <w:p w:rsidR="0045084F" w:rsidP="008204F7" w:rsidRDefault="0045084F" w14:paraId="16AAE46F" w14:textId="77777777">
            <w:pPr>
              <w:jc w:val="center"/>
            </w:pPr>
            <w:r>
              <w:t>13-14</w:t>
            </w:r>
          </w:p>
        </w:tc>
        <w:tc>
          <w:tcPr>
            <w:tcW w:w="1306" w:type="dxa"/>
          </w:tcPr>
          <w:p w:rsidR="0045084F" w:rsidP="008204F7" w:rsidRDefault="0045084F" w14:paraId="350A236F" w14:textId="77777777">
            <w:pPr>
              <w:jc w:val="center"/>
            </w:pPr>
            <w:r>
              <w:t>14-15</w:t>
            </w:r>
          </w:p>
        </w:tc>
        <w:tc>
          <w:tcPr>
            <w:tcW w:w="1306" w:type="dxa"/>
          </w:tcPr>
          <w:p w:rsidR="0045084F" w:rsidP="008204F7" w:rsidRDefault="0045084F" w14:paraId="60FE1A23" w14:textId="77777777">
            <w:pPr>
              <w:jc w:val="center"/>
            </w:pPr>
            <w:r>
              <w:t>15-16</w:t>
            </w:r>
          </w:p>
        </w:tc>
        <w:tc>
          <w:tcPr>
            <w:tcW w:w="1302" w:type="dxa"/>
          </w:tcPr>
          <w:p w:rsidR="0045084F" w:rsidP="008204F7" w:rsidRDefault="0045084F" w14:paraId="0F3D8F21" w14:textId="77777777">
            <w:pPr>
              <w:jc w:val="center"/>
            </w:pPr>
            <w:r>
              <w:t>16-17</w:t>
            </w:r>
          </w:p>
        </w:tc>
      </w:tr>
      <w:tr w:rsidR="0045084F" w:rsidTr="5045477B" w14:paraId="24F21E75" w14:textId="77777777">
        <w:trPr>
          <w:jc w:val="center"/>
        </w:trPr>
        <w:tc>
          <w:tcPr>
            <w:tcW w:w="1305" w:type="dxa"/>
          </w:tcPr>
          <w:p w:rsidR="0045084F" w:rsidP="008204F7" w:rsidRDefault="0045084F" w14:paraId="292A67B3" w14:textId="77777777">
            <w:pPr>
              <w:jc w:val="left"/>
            </w:pPr>
            <w:r>
              <w:t>Monday</w:t>
            </w:r>
          </w:p>
        </w:tc>
        <w:tc>
          <w:tcPr>
            <w:tcW w:w="1326" w:type="dxa"/>
            <w:shd w:val="clear" w:color="auto" w:fill="DCE0E3" w:themeFill="accent3" w:themeFillTint="33"/>
          </w:tcPr>
          <w:p w:rsidR="0045084F" w:rsidP="008204F7" w:rsidRDefault="0045084F" w14:paraId="5AD8FCBE" w14:textId="27A28EA3">
            <w:pPr>
              <w:jc w:val="center"/>
            </w:pPr>
          </w:p>
        </w:tc>
        <w:tc>
          <w:tcPr>
            <w:tcW w:w="1305" w:type="dxa"/>
            <w:shd w:val="clear" w:color="auto" w:fill="DCE0E3" w:themeFill="accent3" w:themeFillTint="33"/>
          </w:tcPr>
          <w:p w:rsidR="0045084F" w:rsidP="008204F7" w:rsidRDefault="0045084F" w14:paraId="5164E023" w14:textId="67BE2221">
            <w:pPr>
              <w:jc w:val="center"/>
            </w:pPr>
          </w:p>
        </w:tc>
        <w:tc>
          <w:tcPr>
            <w:tcW w:w="1303" w:type="dxa"/>
            <w:shd w:val="clear" w:color="auto" w:fill="DCE0E3" w:themeFill="accent3" w:themeFillTint="33"/>
          </w:tcPr>
          <w:p w:rsidR="0045084F" w:rsidP="008204F7" w:rsidRDefault="0045084F" w14:paraId="25F773C3" w14:textId="4FDAE061">
            <w:pPr>
              <w:jc w:val="center"/>
            </w:pPr>
          </w:p>
        </w:tc>
        <w:tc>
          <w:tcPr>
            <w:tcW w:w="1303" w:type="dxa"/>
            <w:shd w:val="clear" w:color="auto" w:fill="DCE0E3" w:themeFill="accent3" w:themeFillTint="33"/>
          </w:tcPr>
          <w:p w:rsidR="0045084F" w:rsidP="008204F7" w:rsidRDefault="0045084F" w14:paraId="2120B989" w14:textId="4894F3D6">
            <w:pPr>
              <w:jc w:val="center"/>
            </w:pPr>
          </w:p>
        </w:tc>
        <w:tc>
          <w:tcPr>
            <w:tcW w:w="1306" w:type="dxa"/>
            <w:shd w:val="clear" w:color="auto" w:fill="DCE0E3" w:themeFill="accent3" w:themeFillTint="33"/>
          </w:tcPr>
          <w:p w:rsidR="0045084F" w:rsidP="008204F7" w:rsidRDefault="0045084F" w14:paraId="7F7A915C" w14:textId="41B0BF67">
            <w:pPr>
              <w:jc w:val="center"/>
            </w:pPr>
          </w:p>
        </w:tc>
        <w:tc>
          <w:tcPr>
            <w:tcW w:w="1306" w:type="dxa"/>
            <w:shd w:val="clear" w:color="auto" w:fill="DCE0E3" w:themeFill="accent3" w:themeFillTint="33"/>
          </w:tcPr>
          <w:p w:rsidR="0045084F" w:rsidP="008204F7" w:rsidRDefault="0045084F" w14:paraId="1C277966" w14:textId="3E55E15E">
            <w:pPr>
              <w:jc w:val="center"/>
            </w:pPr>
          </w:p>
        </w:tc>
        <w:tc>
          <w:tcPr>
            <w:tcW w:w="1302" w:type="dxa"/>
            <w:shd w:val="clear" w:color="auto" w:fill="E2EFD9" w:themeFill="accent6" w:themeFillTint="33"/>
          </w:tcPr>
          <w:p w:rsidR="0045084F" w:rsidP="008204F7" w:rsidRDefault="0045084F" w14:paraId="31690503" w14:textId="77777777">
            <w:pPr>
              <w:jc w:val="center"/>
            </w:pPr>
            <w:r>
              <w:t>Q&amp;A and day recap</w:t>
            </w:r>
          </w:p>
        </w:tc>
      </w:tr>
      <w:tr w:rsidR="0045084F" w:rsidTr="5045477B" w14:paraId="672F6395" w14:textId="77777777">
        <w:trPr>
          <w:jc w:val="center"/>
        </w:trPr>
        <w:tc>
          <w:tcPr>
            <w:tcW w:w="1305" w:type="dxa"/>
          </w:tcPr>
          <w:p w:rsidR="0045084F" w:rsidP="008204F7" w:rsidRDefault="0045084F" w14:paraId="77872439" w14:textId="77777777">
            <w:pPr>
              <w:jc w:val="left"/>
            </w:pPr>
            <w:r>
              <w:t>Tuesday</w:t>
            </w:r>
          </w:p>
        </w:tc>
        <w:tc>
          <w:tcPr>
            <w:tcW w:w="7849" w:type="dxa"/>
            <w:gridSpan w:val="6"/>
            <w:shd w:val="clear" w:color="auto" w:fill="FFF2CC" w:themeFill="accent4" w:themeFillTint="33"/>
          </w:tcPr>
          <w:p w:rsidR="0045084F" w:rsidP="008204F7" w:rsidRDefault="0045084F" w14:paraId="1685A7FA" w14:textId="3C7C3BD5">
            <w:pPr>
              <w:jc w:val="center"/>
            </w:pPr>
            <w:r>
              <w:t xml:space="preserve">Exercises – Practise </w:t>
            </w:r>
          </w:p>
        </w:tc>
        <w:tc>
          <w:tcPr>
            <w:tcW w:w="1302" w:type="dxa"/>
            <w:shd w:val="clear" w:color="auto" w:fill="D7EFF9" w:themeFill="accent1" w:themeFillTint="33"/>
          </w:tcPr>
          <w:p w:rsidR="0045084F" w:rsidP="008204F7" w:rsidRDefault="0045084F" w14:paraId="2089F2AC" w14:textId="77777777">
            <w:pPr>
              <w:jc w:val="center"/>
            </w:pPr>
            <w:r>
              <w:t>Day reflection</w:t>
            </w:r>
          </w:p>
        </w:tc>
      </w:tr>
      <w:tr w:rsidR="0045084F" w:rsidTr="5045477B" w14:paraId="0A63356B" w14:textId="77777777">
        <w:trPr>
          <w:jc w:val="center"/>
        </w:trPr>
        <w:tc>
          <w:tcPr>
            <w:tcW w:w="1305" w:type="dxa"/>
          </w:tcPr>
          <w:p w:rsidR="0045084F" w:rsidP="008204F7" w:rsidRDefault="0045084F" w14:paraId="200C46B0" w14:textId="77777777">
            <w:pPr>
              <w:jc w:val="left"/>
            </w:pPr>
            <w:r>
              <w:t>Wednesday</w:t>
            </w:r>
          </w:p>
        </w:tc>
        <w:tc>
          <w:tcPr>
            <w:tcW w:w="1326" w:type="dxa"/>
            <w:shd w:val="clear" w:color="auto" w:fill="DCE0E3" w:themeFill="accent3" w:themeFillTint="33"/>
          </w:tcPr>
          <w:p w:rsidR="0045084F" w:rsidP="008204F7" w:rsidRDefault="0045084F" w14:paraId="12009592" w14:textId="77777777">
            <w:pPr>
              <w:jc w:val="center"/>
            </w:pPr>
          </w:p>
        </w:tc>
        <w:tc>
          <w:tcPr>
            <w:tcW w:w="1305" w:type="dxa"/>
            <w:shd w:val="clear" w:color="auto" w:fill="DCE0E3" w:themeFill="accent3" w:themeFillTint="33"/>
          </w:tcPr>
          <w:p w:rsidR="0045084F" w:rsidP="008204F7" w:rsidRDefault="0045084F" w14:paraId="3B76CE64" w14:textId="77777777">
            <w:pPr>
              <w:jc w:val="center"/>
            </w:pPr>
          </w:p>
        </w:tc>
        <w:tc>
          <w:tcPr>
            <w:tcW w:w="1303" w:type="dxa"/>
            <w:shd w:val="clear" w:color="auto" w:fill="DCE0E3" w:themeFill="accent3" w:themeFillTint="33"/>
          </w:tcPr>
          <w:p w:rsidR="0045084F" w:rsidP="008204F7" w:rsidRDefault="0045084F" w14:paraId="57D8AFB0" w14:textId="77777777">
            <w:pPr>
              <w:jc w:val="center"/>
            </w:pPr>
          </w:p>
        </w:tc>
        <w:tc>
          <w:tcPr>
            <w:tcW w:w="1303" w:type="dxa"/>
            <w:shd w:val="clear" w:color="auto" w:fill="DCE0E3" w:themeFill="accent3" w:themeFillTint="33"/>
          </w:tcPr>
          <w:p w:rsidR="0045084F" w:rsidP="008204F7" w:rsidRDefault="0045084F" w14:paraId="2ED8D937" w14:textId="77777777">
            <w:pPr>
              <w:jc w:val="center"/>
            </w:pPr>
          </w:p>
        </w:tc>
        <w:tc>
          <w:tcPr>
            <w:tcW w:w="1306" w:type="dxa"/>
            <w:shd w:val="clear" w:color="auto" w:fill="DCE0E3" w:themeFill="accent3" w:themeFillTint="33"/>
          </w:tcPr>
          <w:p w:rsidR="0045084F" w:rsidP="008204F7" w:rsidRDefault="0045084F" w14:paraId="5011EA7F" w14:textId="77777777">
            <w:pPr>
              <w:jc w:val="center"/>
            </w:pPr>
          </w:p>
        </w:tc>
        <w:tc>
          <w:tcPr>
            <w:tcW w:w="1306" w:type="dxa"/>
            <w:shd w:val="clear" w:color="auto" w:fill="DCE0E3" w:themeFill="accent3" w:themeFillTint="33"/>
          </w:tcPr>
          <w:p w:rsidR="0045084F" w:rsidP="008204F7" w:rsidRDefault="0045084F" w14:paraId="5A5DE9F8" w14:textId="77777777">
            <w:pPr>
              <w:jc w:val="center"/>
            </w:pPr>
          </w:p>
        </w:tc>
        <w:tc>
          <w:tcPr>
            <w:tcW w:w="1302" w:type="dxa"/>
            <w:shd w:val="clear" w:color="auto" w:fill="E2EFD9" w:themeFill="accent6" w:themeFillTint="33"/>
          </w:tcPr>
          <w:p w:rsidR="0045084F" w:rsidP="008204F7" w:rsidRDefault="0045084F" w14:paraId="5FE5B525" w14:textId="77777777">
            <w:pPr>
              <w:jc w:val="center"/>
            </w:pPr>
            <w:r>
              <w:t>Q&amp;A and day recap</w:t>
            </w:r>
          </w:p>
        </w:tc>
      </w:tr>
      <w:tr w:rsidR="0045084F" w:rsidTr="5045477B" w14:paraId="4DCA1DDD" w14:textId="77777777">
        <w:trPr>
          <w:jc w:val="center"/>
        </w:trPr>
        <w:tc>
          <w:tcPr>
            <w:tcW w:w="1305" w:type="dxa"/>
          </w:tcPr>
          <w:p w:rsidR="0045084F" w:rsidP="008204F7" w:rsidRDefault="0045084F" w14:paraId="1B050FB5" w14:textId="77777777">
            <w:pPr>
              <w:jc w:val="left"/>
            </w:pPr>
            <w:r>
              <w:t>Thursday</w:t>
            </w:r>
          </w:p>
        </w:tc>
        <w:tc>
          <w:tcPr>
            <w:tcW w:w="1326" w:type="dxa"/>
            <w:shd w:val="clear" w:color="auto" w:fill="DCE0E3" w:themeFill="accent3" w:themeFillTint="33"/>
          </w:tcPr>
          <w:p w:rsidR="0045084F" w:rsidP="008204F7" w:rsidRDefault="0045084F" w14:paraId="2C385152" w14:textId="77777777">
            <w:pPr>
              <w:jc w:val="center"/>
            </w:pPr>
          </w:p>
        </w:tc>
        <w:tc>
          <w:tcPr>
            <w:tcW w:w="1305" w:type="dxa"/>
            <w:shd w:val="clear" w:color="auto" w:fill="DCE0E3" w:themeFill="accent3" w:themeFillTint="33"/>
          </w:tcPr>
          <w:p w:rsidR="0045084F" w:rsidP="008204F7" w:rsidRDefault="0045084F" w14:paraId="079483F8" w14:textId="77777777">
            <w:pPr>
              <w:jc w:val="center"/>
            </w:pPr>
          </w:p>
        </w:tc>
        <w:tc>
          <w:tcPr>
            <w:tcW w:w="1303" w:type="dxa"/>
            <w:shd w:val="clear" w:color="auto" w:fill="DCE0E3" w:themeFill="accent3" w:themeFillTint="33"/>
          </w:tcPr>
          <w:p w:rsidR="0045084F" w:rsidP="008204F7" w:rsidRDefault="0045084F" w14:paraId="67977804" w14:textId="77777777">
            <w:pPr>
              <w:jc w:val="center"/>
            </w:pPr>
          </w:p>
        </w:tc>
        <w:tc>
          <w:tcPr>
            <w:tcW w:w="1303" w:type="dxa"/>
            <w:shd w:val="clear" w:color="auto" w:fill="DCE0E3" w:themeFill="accent3" w:themeFillTint="33"/>
          </w:tcPr>
          <w:p w:rsidR="0045084F" w:rsidP="008204F7" w:rsidRDefault="0045084F" w14:paraId="38E410C3" w14:textId="77777777">
            <w:pPr>
              <w:jc w:val="center"/>
            </w:pPr>
          </w:p>
        </w:tc>
        <w:tc>
          <w:tcPr>
            <w:tcW w:w="1306" w:type="dxa"/>
            <w:shd w:val="clear" w:color="auto" w:fill="DCE0E3" w:themeFill="accent3" w:themeFillTint="33"/>
          </w:tcPr>
          <w:p w:rsidR="0045084F" w:rsidP="008204F7" w:rsidRDefault="0045084F" w14:paraId="2063E47B" w14:textId="77777777">
            <w:pPr>
              <w:jc w:val="center"/>
            </w:pPr>
          </w:p>
        </w:tc>
        <w:tc>
          <w:tcPr>
            <w:tcW w:w="1306" w:type="dxa"/>
            <w:shd w:val="clear" w:color="auto" w:fill="DCE0E3" w:themeFill="accent3" w:themeFillTint="33"/>
          </w:tcPr>
          <w:p w:rsidR="0045084F" w:rsidP="008204F7" w:rsidRDefault="0045084F" w14:paraId="3340FBC8" w14:textId="77777777">
            <w:pPr>
              <w:jc w:val="center"/>
            </w:pPr>
          </w:p>
        </w:tc>
        <w:tc>
          <w:tcPr>
            <w:tcW w:w="1302" w:type="dxa"/>
            <w:shd w:val="clear" w:color="auto" w:fill="E2EFD9" w:themeFill="accent6" w:themeFillTint="33"/>
          </w:tcPr>
          <w:p w:rsidR="0045084F" w:rsidP="008204F7" w:rsidRDefault="0045084F" w14:paraId="5F07EADE" w14:textId="77777777">
            <w:pPr>
              <w:jc w:val="center"/>
            </w:pPr>
            <w:r>
              <w:t>Q&amp;A and day recap</w:t>
            </w:r>
          </w:p>
        </w:tc>
      </w:tr>
      <w:tr w:rsidR="0045084F" w:rsidTr="5045477B" w14:paraId="138DADD6" w14:textId="77777777">
        <w:trPr>
          <w:trHeight w:val="336"/>
          <w:jc w:val="center"/>
        </w:trPr>
        <w:tc>
          <w:tcPr>
            <w:tcW w:w="1305" w:type="dxa"/>
          </w:tcPr>
          <w:p w:rsidR="0045084F" w:rsidP="008204F7" w:rsidRDefault="0045084F" w14:paraId="5DE8919B" w14:textId="77777777">
            <w:pPr>
              <w:jc w:val="left"/>
            </w:pPr>
            <w:r>
              <w:t>Friday</w:t>
            </w:r>
          </w:p>
        </w:tc>
        <w:tc>
          <w:tcPr>
            <w:tcW w:w="7849" w:type="dxa"/>
            <w:gridSpan w:val="6"/>
            <w:shd w:val="clear" w:color="auto" w:fill="FFF2CC" w:themeFill="accent4" w:themeFillTint="33"/>
          </w:tcPr>
          <w:p w:rsidR="0045084F" w:rsidP="008204F7" w:rsidRDefault="0045084F" w14:paraId="3E26DDD8" w14:textId="05103067">
            <w:pPr>
              <w:jc w:val="center"/>
            </w:pPr>
            <w:r>
              <w:t xml:space="preserve">Exercises – Practise </w:t>
            </w:r>
          </w:p>
        </w:tc>
        <w:tc>
          <w:tcPr>
            <w:tcW w:w="1302" w:type="dxa"/>
            <w:shd w:val="clear" w:color="auto" w:fill="D7EFF9" w:themeFill="accent1" w:themeFillTint="33"/>
          </w:tcPr>
          <w:p w:rsidR="0045084F" w:rsidP="008204F7" w:rsidRDefault="0045084F" w14:paraId="74198EF1" w14:textId="77777777">
            <w:pPr>
              <w:jc w:val="center"/>
            </w:pPr>
            <w:r>
              <w:t>Day reflection</w:t>
            </w:r>
          </w:p>
        </w:tc>
      </w:tr>
    </w:tbl>
    <w:p w:rsidR="0045084F" w:rsidP="0045084F" w:rsidRDefault="0045084F" w14:paraId="3D52AF01" w14:textId="77777777"/>
    <w:p w:rsidR="0045084F" w:rsidP="0045084F" w:rsidRDefault="0045084F" w14:paraId="5C293296" w14:textId="77777777"/>
    <w:p w:rsidR="009917FF" w:rsidP="0046660D" w:rsidRDefault="009917FF" w14:paraId="498467C7" w14:textId="77777777"/>
    <w:p w:rsidR="0045084F" w:rsidP="00FB4624" w:rsidRDefault="00FB4624" w14:paraId="5084F00A" w14:textId="4DD1FD96">
      <w:pPr>
        <w:pStyle w:val="Heading2"/>
      </w:pPr>
      <w:r>
        <w:t>Week 5</w:t>
      </w:r>
    </w:p>
    <w:p w:rsidRPr="00FB4624" w:rsidR="00FB4624" w:rsidP="00FB4624" w:rsidRDefault="00FB4624" w14:paraId="0BFA3039" w14:textId="77777777"/>
    <w:tbl>
      <w:tblPr>
        <w:tblStyle w:val="TableGrid"/>
        <w:tblW w:w="0" w:type="auto"/>
        <w:jc w:val="center"/>
        <w:tblLook w:val="04A0" w:firstRow="1" w:lastRow="0" w:firstColumn="1" w:lastColumn="0" w:noHBand="0" w:noVBand="1"/>
      </w:tblPr>
      <w:tblGrid>
        <w:gridCol w:w="1305"/>
        <w:gridCol w:w="1326"/>
        <w:gridCol w:w="1305"/>
        <w:gridCol w:w="1303"/>
        <w:gridCol w:w="1303"/>
        <w:gridCol w:w="1306"/>
        <w:gridCol w:w="1306"/>
        <w:gridCol w:w="1302"/>
      </w:tblGrid>
      <w:tr w:rsidR="0045084F" w:rsidTr="5045477B" w14:paraId="66BD6D83" w14:textId="77777777">
        <w:trPr>
          <w:jc w:val="center"/>
        </w:trPr>
        <w:tc>
          <w:tcPr>
            <w:tcW w:w="1305" w:type="dxa"/>
          </w:tcPr>
          <w:p w:rsidR="0045084F" w:rsidP="008204F7" w:rsidRDefault="0045084F" w14:paraId="16F982CE" w14:textId="77777777">
            <w:pPr>
              <w:jc w:val="center"/>
            </w:pPr>
          </w:p>
        </w:tc>
        <w:tc>
          <w:tcPr>
            <w:tcW w:w="1326" w:type="dxa"/>
          </w:tcPr>
          <w:p w:rsidR="0045084F" w:rsidP="008204F7" w:rsidRDefault="0045084F" w14:paraId="7D1BE423" w14:textId="77777777">
            <w:pPr>
              <w:jc w:val="center"/>
            </w:pPr>
            <w:r>
              <w:t>9-10</w:t>
            </w:r>
          </w:p>
        </w:tc>
        <w:tc>
          <w:tcPr>
            <w:tcW w:w="1305" w:type="dxa"/>
          </w:tcPr>
          <w:p w:rsidR="0045084F" w:rsidP="008204F7" w:rsidRDefault="0045084F" w14:paraId="320C019C" w14:textId="77777777">
            <w:pPr>
              <w:jc w:val="center"/>
            </w:pPr>
            <w:r>
              <w:t>10-11</w:t>
            </w:r>
          </w:p>
        </w:tc>
        <w:tc>
          <w:tcPr>
            <w:tcW w:w="1303" w:type="dxa"/>
          </w:tcPr>
          <w:p w:rsidR="0045084F" w:rsidP="008204F7" w:rsidRDefault="0045084F" w14:paraId="11A690EC" w14:textId="77777777">
            <w:pPr>
              <w:jc w:val="center"/>
            </w:pPr>
            <w:r>
              <w:t>11-12</w:t>
            </w:r>
          </w:p>
        </w:tc>
        <w:tc>
          <w:tcPr>
            <w:tcW w:w="1303" w:type="dxa"/>
          </w:tcPr>
          <w:p w:rsidR="0045084F" w:rsidP="008204F7" w:rsidRDefault="0045084F" w14:paraId="3E1259A5" w14:textId="77777777">
            <w:pPr>
              <w:jc w:val="center"/>
            </w:pPr>
            <w:r>
              <w:t>13-14</w:t>
            </w:r>
          </w:p>
        </w:tc>
        <w:tc>
          <w:tcPr>
            <w:tcW w:w="1306" w:type="dxa"/>
          </w:tcPr>
          <w:p w:rsidR="0045084F" w:rsidP="008204F7" w:rsidRDefault="0045084F" w14:paraId="6105D359" w14:textId="77777777">
            <w:pPr>
              <w:jc w:val="center"/>
            </w:pPr>
            <w:r>
              <w:t>14-15</w:t>
            </w:r>
          </w:p>
        </w:tc>
        <w:tc>
          <w:tcPr>
            <w:tcW w:w="1306" w:type="dxa"/>
          </w:tcPr>
          <w:p w:rsidR="0045084F" w:rsidP="008204F7" w:rsidRDefault="0045084F" w14:paraId="3789F751" w14:textId="77777777">
            <w:pPr>
              <w:jc w:val="center"/>
            </w:pPr>
            <w:r>
              <w:t>15-16</w:t>
            </w:r>
          </w:p>
        </w:tc>
        <w:tc>
          <w:tcPr>
            <w:tcW w:w="1302" w:type="dxa"/>
          </w:tcPr>
          <w:p w:rsidR="0045084F" w:rsidP="008204F7" w:rsidRDefault="0045084F" w14:paraId="42E1AD2D" w14:textId="77777777">
            <w:pPr>
              <w:jc w:val="center"/>
            </w:pPr>
            <w:r>
              <w:t>16-17</w:t>
            </w:r>
          </w:p>
        </w:tc>
      </w:tr>
      <w:tr w:rsidR="0045084F" w:rsidTr="5045477B" w14:paraId="67D0F5D1" w14:textId="77777777">
        <w:trPr>
          <w:jc w:val="center"/>
        </w:trPr>
        <w:tc>
          <w:tcPr>
            <w:tcW w:w="1305" w:type="dxa"/>
          </w:tcPr>
          <w:p w:rsidR="0045084F" w:rsidP="008204F7" w:rsidRDefault="0045084F" w14:paraId="0C1F3673" w14:textId="77777777">
            <w:pPr>
              <w:jc w:val="left"/>
            </w:pPr>
            <w:r>
              <w:t>Monday</w:t>
            </w:r>
          </w:p>
        </w:tc>
        <w:tc>
          <w:tcPr>
            <w:tcW w:w="1326" w:type="dxa"/>
            <w:shd w:val="clear" w:color="auto" w:fill="DCE0E3" w:themeFill="accent3" w:themeFillTint="33"/>
          </w:tcPr>
          <w:p w:rsidR="0045084F" w:rsidP="008204F7" w:rsidRDefault="0045084F" w14:paraId="247896EC" w14:textId="48B4C0FA">
            <w:pPr>
              <w:jc w:val="center"/>
            </w:pPr>
          </w:p>
        </w:tc>
        <w:tc>
          <w:tcPr>
            <w:tcW w:w="1305" w:type="dxa"/>
            <w:shd w:val="clear" w:color="auto" w:fill="DCE0E3" w:themeFill="accent3" w:themeFillTint="33"/>
          </w:tcPr>
          <w:p w:rsidR="0045084F" w:rsidP="008204F7" w:rsidRDefault="0045084F" w14:paraId="4142979A" w14:textId="1469BC01">
            <w:pPr>
              <w:jc w:val="center"/>
            </w:pPr>
          </w:p>
        </w:tc>
        <w:tc>
          <w:tcPr>
            <w:tcW w:w="1303" w:type="dxa"/>
            <w:shd w:val="clear" w:color="auto" w:fill="DCE0E3" w:themeFill="accent3" w:themeFillTint="33"/>
          </w:tcPr>
          <w:p w:rsidR="0045084F" w:rsidP="008204F7" w:rsidRDefault="0045084F" w14:paraId="32BECDCE" w14:textId="4F9F09E1">
            <w:pPr>
              <w:jc w:val="center"/>
            </w:pPr>
          </w:p>
        </w:tc>
        <w:tc>
          <w:tcPr>
            <w:tcW w:w="1303" w:type="dxa"/>
            <w:shd w:val="clear" w:color="auto" w:fill="DCE0E3" w:themeFill="accent3" w:themeFillTint="33"/>
          </w:tcPr>
          <w:p w:rsidR="0045084F" w:rsidP="008204F7" w:rsidRDefault="0045084F" w14:paraId="5CEA3006" w14:textId="21DEB644">
            <w:pPr>
              <w:jc w:val="center"/>
            </w:pPr>
          </w:p>
        </w:tc>
        <w:tc>
          <w:tcPr>
            <w:tcW w:w="1306" w:type="dxa"/>
            <w:shd w:val="clear" w:color="auto" w:fill="DCE0E3" w:themeFill="accent3" w:themeFillTint="33"/>
          </w:tcPr>
          <w:p w:rsidR="0045084F" w:rsidP="008204F7" w:rsidRDefault="0045084F" w14:paraId="1F414E5E" w14:textId="27BDA2A3">
            <w:pPr>
              <w:jc w:val="center"/>
            </w:pPr>
          </w:p>
        </w:tc>
        <w:tc>
          <w:tcPr>
            <w:tcW w:w="1306" w:type="dxa"/>
            <w:shd w:val="clear" w:color="auto" w:fill="DCE0E3" w:themeFill="accent3" w:themeFillTint="33"/>
          </w:tcPr>
          <w:p w:rsidR="0045084F" w:rsidP="008204F7" w:rsidRDefault="0045084F" w14:paraId="27682D1D" w14:textId="5098A124">
            <w:pPr>
              <w:jc w:val="center"/>
            </w:pPr>
          </w:p>
        </w:tc>
        <w:tc>
          <w:tcPr>
            <w:tcW w:w="1302" w:type="dxa"/>
            <w:shd w:val="clear" w:color="auto" w:fill="E2EFD9" w:themeFill="accent6" w:themeFillTint="33"/>
          </w:tcPr>
          <w:p w:rsidR="0045084F" w:rsidP="008204F7" w:rsidRDefault="0045084F" w14:paraId="62977784" w14:textId="77777777">
            <w:pPr>
              <w:jc w:val="center"/>
            </w:pPr>
            <w:r>
              <w:t>Q&amp;A and day recap</w:t>
            </w:r>
          </w:p>
        </w:tc>
      </w:tr>
      <w:tr w:rsidR="0045084F" w:rsidTr="5045477B" w14:paraId="17673AAD" w14:textId="77777777">
        <w:trPr>
          <w:jc w:val="center"/>
        </w:trPr>
        <w:tc>
          <w:tcPr>
            <w:tcW w:w="1305" w:type="dxa"/>
          </w:tcPr>
          <w:p w:rsidR="0045084F" w:rsidP="008204F7" w:rsidRDefault="0045084F" w14:paraId="56733E39" w14:textId="77777777">
            <w:pPr>
              <w:jc w:val="left"/>
            </w:pPr>
            <w:r>
              <w:t>Tuesday</w:t>
            </w:r>
          </w:p>
        </w:tc>
        <w:tc>
          <w:tcPr>
            <w:tcW w:w="7849" w:type="dxa"/>
            <w:gridSpan w:val="6"/>
            <w:shd w:val="clear" w:color="auto" w:fill="FFF2CC" w:themeFill="accent4" w:themeFillTint="33"/>
          </w:tcPr>
          <w:p w:rsidR="0045084F" w:rsidP="008204F7" w:rsidRDefault="0045084F" w14:paraId="1E26EEBF" w14:textId="77777777">
            <w:pPr>
              <w:jc w:val="center"/>
            </w:pPr>
            <w:r>
              <w:t>Exercises – Practise basics</w:t>
            </w:r>
          </w:p>
        </w:tc>
        <w:tc>
          <w:tcPr>
            <w:tcW w:w="1302" w:type="dxa"/>
            <w:shd w:val="clear" w:color="auto" w:fill="D7EFF9" w:themeFill="accent1" w:themeFillTint="33"/>
          </w:tcPr>
          <w:p w:rsidR="0045084F" w:rsidP="008204F7" w:rsidRDefault="0045084F" w14:paraId="56A1C74A" w14:textId="77777777">
            <w:pPr>
              <w:jc w:val="center"/>
            </w:pPr>
            <w:r>
              <w:t>Day reflection</w:t>
            </w:r>
          </w:p>
        </w:tc>
      </w:tr>
      <w:tr w:rsidR="0045084F" w:rsidTr="5045477B" w14:paraId="78BEE781" w14:textId="77777777">
        <w:trPr>
          <w:jc w:val="center"/>
        </w:trPr>
        <w:tc>
          <w:tcPr>
            <w:tcW w:w="1305" w:type="dxa"/>
          </w:tcPr>
          <w:p w:rsidR="0045084F" w:rsidP="008204F7" w:rsidRDefault="0045084F" w14:paraId="6E42BBB0" w14:textId="77777777">
            <w:pPr>
              <w:jc w:val="left"/>
            </w:pPr>
            <w:r>
              <w:t>Wednesday</w:t>
            </w:r>
          </w:p>
        </w:tc>
        <w:tc>
          <w:tcPr>
            <w:tcW w:w="1326" w:type="dxa"/>
            <w:shd w:val="clear" w:color="auto" w:fill="DCE0E3" w:themeFill="accent3" w:themeFillTint="33"/>
          </w:tcPr>
          <w:p w:rsidR="0045084F" w:rsidP="008204F7" w:rsidRDefault="0045084F" w14:paraId="11273BA9" w14:textId="77777777">
            <w:pPr>
              <w:jc w:val="center"/>
            </w:pPr>
          </w:p>
        </w:tc>
        <w:tc>
          <w:tcPr>
            <w:tcW w:w="1305" w:type="dxa"/>
            <w:shd w:val="clear" w:color="auto" w:fill="DCE0E3" w:themeFill="accent3" w:themeFillTint="33"/>
          </w:tcPr>
          <w:p w:rsidR="0045084F" w:rsidP="008204F7" w:rsidRDefault="0045084F" w14:paraId="29288B74" w14:textId="77777777">
            <w:pPr>
              <w:jc w:val="center"/>
            </w:pPr>
          </w:p>
        </w:tc>
        <w:tc>
          <w:tcPr>
            <w:tcW w:w="1303" w:type="dxa"/>
            <w:shd w:val="clear" w:color="auto" w:fill="DCE0E3" w:themeFill="accent3" w:themeFillTint="33"/>
          </w:tcPr>
          <w:p w:rsidR="0045084F" w:rsidP="008204F7" w:rsidRDefault="0045084F" w14:paraId="137A9871" w14:textId="77777777">
            <w:pPr>
              <w:jc w:val="center"/>
            </w:pPr>
          </w:p>
        </w:tc>
        <w:tc>
          <w:tcPr>
            <w:tcW w:w="1303" w:type="dxa"/>
            <w:shd w:val="clear" w:color="auto" w:fill="DCE0E3" w:themeFill="accent3" w:themeFillTint="33"/>
          </w:tcPr>
          <w:p w:rsidR="0045084F" w:rsidP="008204F7" w:rsidRDefault="0045084F" w14:paraId="6136DC79" w14:textId="77777777">
            <w:pPr>
              <w:jc w:val="center"/>
            </w:pPr>
          </w:p>
        </w:tc>
        <w:tc>
          <w:tcPr>
            <w:tcW w:w="1306" w:type="dxa"/>
            <w:shd w:val="clear" w:color="auto" w:fill="DCE0E3" w:themeFill="accent3" w:themeFillTint="33"/>
          </w:tcPr>
          <w:p w:rsidR="0045084F" w:rsidP="008204F7" w:rsidRDefault="0045084F" w14:paraId="10B4FB5B" w14:textId="77777777">
            <w:pPr>
              <w:jc w:val="center"/>
            </w:pPr>
          </w:p>
        </w:tc>
        <w:tc>
          <w:tcPr>
            <w:tcW w:w="1306" w:type="dxa"/>
            <w:shd w:val="clear" w:color="auto" w:fill="DCE0E3" w:themeFill="accent3" w:themeFillTint="33"/>
          </w:tcPr>
          <w:p w:rsidR="0045084F" w:rsidP="008204F7" w:rsidRDefault="0045084F" w14:paraId="0A1B8D08" w14:textId="77777777">
            <w:pPr>
              <w:jc w:val="center"/>
            </w:pPr>
          </w:p>
        </w:tc>
        <w:tc>
          <w:tcPr>
            <w:tcW w:w="1302" w:type="dxa"/>
            <w:shd w:val="clear" w:color="auto" w:fill="E2EFD9" w:themeFill="accent6" w:themeFillTint="33"/>
          </w:tcPr>
          <w:p w:rsidR="0045084F" w:rsidP="008204F7" w:rsidRDefault="0045084F" w14:paraId="5DFE1D82" w14:textId="77777777">
            <w:pPr>
              <w:jc w:val="center"/>
            </w:pPr>
            <w:r>
              <w:t>Q&amp;A and day recap</w:t>
            </w:r>
          </w:p>
        </w:tc>
      </w:tr>
      <w:tr w:rsidR="0045084F" w:rsidTr="5045477B" w14:paraId="7DD47EE0" w14:textId="77777777">
        <w:trPr>
          <w:jc w:val="center"/>
        </w:trPr>
        <w:tc>
          <w:tcPr>
            <w:tcW w:w="1305" w:type="dxa"/>
          </w:tcPr>
          <w:p w:rsidR="0045084F" w:rsidP="008204F7" w:rsidRDefault="0045084F" w14:paraId="4EC4338D" w14:textId="77777777">
            <w:pPr>
              <w:jc w:val="left"/>
            </w:pPr>
            <w:r>
              <w:t>Thursday</w:t>
            </w:r>
          </w:p>
        </w:tc>
        <w:tc>
          <w:tcPr>
            <w:tcW w:w="1326" w:type="dxa"/>
            <w:shd w:val="clear" w:color="auto" w:fill="DCE0E3" w:themeFill="accent3" w:themeFillTint="33"/>
          </w:tcPr>
          <w:p w:rsidR="0045084F" w:rsidP="008204F7" w:rsidRDefault="0045084F" w14:paraId="57FA9372" w14:textId="77777777">
            <w:pPr>
              <w:jc w:val="center"/>
            </w:pPr>
          </w:p>
        </w:tc>
        <w:tc>
          <w:tcPr>
            <w:tcW w:w="1305" w:type="dxa"/>
            <w:shd w:val="clear" w:color="auto" w:fill="DCE0E3" w:themeFill="accent3" w:themeFillTint="33"/>
          </w:tcPr>
          <w:p w:rsidR="0045084F" w:rsidP="008204F7" w:rsidRDefault="0045084F" w14:paraId="42F7537B" w14:textId="77777777">
            <w:pPr>
              <w:jc w:val="center"/>
            </w:pPr>
          </w:p>
        </w:tc>
        <w:tc>
          <w:tcPr>
            <w:tcW w:w="1303" w:type="dxa"/>
            <w:shd w:val="clear" w:color="auto" w:fill="DCE0E3" w:themeFill="accent3" w:themeFillTint="33"/>
          </w:tcPr>
          <w:p w:rsidR="0045084F" w:rsidP="008204F7" w:rsidRDefault="0045084F" w14:paraId="254A7212" w14:textId="77777777">
            <w:pPr>
              <w:jc w:val="center"/>
            </w:pPr>
          </w:p>
        </w:tc>
        <w:tc>
          <w:tcPr>
            <w:tcW w:w="1303" w:type="dxa"/>
            <w:shd w:val="clear" w:color="auto" w:fill="DCE0E3" w:themeFill="accent3" w:themeFillTint="33"/>
          </w:tcPr>
          <w:p w:rsidR="0045084F" w:rsidP="008204F7" w:rsidRDefault="0045084F" w14:paraId="3406F4F5" w14:textId="77777777">
            <w:pPr>
              <w:jc w:val="center"/>
            </w:pPr>
          </w:p>
        </w:tc>
        <w:tc>
          <w:tcPr>
            <w:tcW w:w="1306" w:type="dxa"/>
            <w:shd w:val="clear" w:color="auto" w:fill="DCE0E3" w:themeFill="accent3" w:themeFillTint="33"/>
          </w:tcPr>
          <w:p w:rsidR="0045084F" w:rsidP="008204F7" w:rsidRDefault="0045084F" w14:paraId="09F01B5F" w14:textId="77777777">
            <w:pPr>
              <w:jc w:val="center"/>
            </w:pPr>
          </w:p>
        </w:tc>
        <w:tc>
          <w:tcPr>
            <w:tcW w:w="1306" w:type="dxa"/>
            <w:shd w:val="clear" w:color="auto" w:fill="DCE0E3" w:themeFill="accent3" w:themeFillTint="33"/>
          </w:tcPr>
          <w:p w:rsidR="0045084F" w:rsidP="008204F7" w:rsidRDefault="0045084F" w14:paraId="5B56C01C" w14:textId="77777777">
            <w:pPr>
              <w:jc w:val="center"/>
            </w:pPr>
          </w:p>
        </w:tc>
        <w:tc>
          <w:tcPr>
            <w:tcW w:w="1302" w:type="dxa"/>
            <w:shd w:val="clear" w:color="auto" w:fill="E2EFD9" w:themeFill="accent6" w:themeFillTint="33"/>
          </w:tcPr>
          <w:p w:rsidR="0045084F" w:rsidP="008204F7" w:rsidRDefault="0045084F" w14:paraId="2A14DFA5" w14:textId="77777777">
            <w:pPr>
              <w:jc w:val="center"/>
            </w:pPr>
            <w:r>
              <w:t>Q&amp;A and day recap</w:t>
            </w:r>
          </w:p>
        </w:tc>
      </w:tr>
      <w:tr w:rsidR="0045084F" w:rsidTr="5045477B" w14:paraId="0C67EB2A" w14:textId="77777777">
        <w:trPr>
          <w:trHeight w:val="336"/>
          <w:jc w:val="center"/>
        </w:trPr>
        <w:tc>
          <w:tcPr>
            <w:tcW w:w="1305" w:type="dxa"/>
          </w:tcPr>
          <w:p w:rsidR="0045084F" w:rsidP="008204F7" w:rsidRDefault="0045084F" w14:paraId="5C145195" w14:textId="77777777">
            <w:pPr>
              <w:jc w:val="left"/>
            </w:pPr>
            <w:r>
              <w:t>Friday</w:t>
            </w:r>
          </w:p>
        </w:tc>
        <w:tc>
          <w:tcPr>
            <w:tcW w:w="7849" w:type="dxa"/>
            <w:gridSpan w:val="6"/>
            <w:shd w:val="clear" w:color="auto" w:fill="FFF2CC" w:themeFill="accent4" w:themeFillTint="33"/>
          </w:tcPr>
          <w:p w:rsidR="0045084F" w:rsidP="008204F7" w:rsidRDefault="0045084F" w14:paraId="128AA4DD" w14:textId="77777777">
            <w:pPr>
              <w:jc w:val="center"/>
            </w:pPr>
            <w:r>
              <w:t>Exercises – Practise basics</w:t>
            </w:r>
          </w:p>
        </w:tc>
        <w:tc>
          <w:tcPr>
            <w:tcW w:w="1302" w:type="dxa"/>
            <w:shd w:val="clear" w:color="auto" w:fill="D7EFF9" w:themeFill="accent1" w:themeFillTint="33"/>
          </w:tcPr>
          <w:p w:rsidR="0045084F" w:rsidP="008204F7" w:rsidRDefault="0045084F" w14:paraId="6BE35CB1" w14:textId="77777777">
            <w:pPr>
              <w:jc w:val="center"/>
            </w:pPr>
            <w:r>
              <w:t>Day reflection</w:t>
            </w:r>
          </w:p>
        </w:tc>
      </w:tr>
    </w:tbl>
    <w:p w:rsidR="0045084F" w:rsidP="0045084F" w:rsidRDefault="0045084F" w14:paraId="09B55D4A" w14:textId="77777777"/>
    <w:p w:rsidR="0045084F" w:rsidP="0045084F" w:rsidRDefault="0045084F" w14:paraId="0DC887C0" w14:textId="6F3DF643"/>
    <w:p w:rsidR="00FB4624" w:rsidP="0045084F" w:rsidRDefault="00FB4624" w14:paraId="371D525D" w14:textId="7AED9485"/>
    <w:p w:rsidR="00FB4624" w:rsidP="0045084F" w:rsidRDefault="00FB4624" w14:paraId="0767B140" w14:textId="30078C57"/>
    <w:p w:rsidR="00FB4624" w:rsidP="0045084F" w:rsidRDefault="00FB4624" w14:paraId="2C9F9FE7" w14:textId="02C62089"/>
    <w:p w:rsidR="00FB4624" w:rsidP="0045084F" w:rsidRDefault="00FB4624" w14:paraId="05DAE36B" w14:textId="77777777"/>
    <w:p w:rsidR="0045084F" w:rsidP="0045084F" w:rsidRDefault="0045084F" w14:paraId="610C7623" w14:textId="77777777"/>
    <w:p w:rsidR="0045084F" w:rsidP="0046660D" w:rsidRDefault="0045084F" w14:paraId="1A2B6602" w14:textId="77777777"/>
    <w:p w:rsidR="00FB4624" w:rsidP="006C6F87" w:rsidRDefault="006C6F87" w14:paraId="1F11BA85" w14:textId="6471AE83">
      <w:pPr>
        <w:pStyle w:val="Heading1"/>
      </w:pPr>
      <w:r>
        <w:lastRenderedPageBreak/>
        <w:t>Assessment</w:t>
      </w:r>
    </w:p>
    <w:p w:rsidR="00DC4796" w:rsidP="006C6F87" w:rsidRDefault="00DC4796" w14:paraId="1D73DBCD" w14:textId="56AEA33E">
      <w:pPr>
        <w:pStyle w:val="Heading2"/>
      </w:pPr>
      <w:r>
        <w:t>Intended Learning Outcome</w:t>
      </w:r>
      <w:r w:rsidR="007B4A9E">
        <w:t xml:space="preserve"> and indicators</w:t>
      </w:r>
      <w:r>
        <w:t>:</w:t>
      </w:r>
    </w:p>
    <w:tbl>
      <w:tblPr>
        <w:tblStyle w:val="TableGrid"/>
        <w:tblW w:w="10795" w:type="dxa"/>
        <w:tblLook w:val="04A0" w:firstRow="1" w:lastRow="0" w:firstColumn="1" w:lastColumn="0" w:noHBand="0" w:noVBand="1"/>
      </w:tblPr>
      <w:tblGrid>
        <w:gridCol w:w="1501"/>
        <w:gridCol w:w="1484"/>
        <w:gridCol w:w="1410"/>
        <w:gridCol w:w="1522"/>
        <w:gridCol w:w="1513"/>
        <w:gridCol w:w="1513"/>
        <w:gridCol w:w="1852"/>
      </w:tblGrid>
      <w:tr w:rsidR="00896CEB" w:rsidTr="77840494" w14:paraId="37D5ED40" w14:textId="77777777">
        <w:tc>
          <w:tcPr>
            <w:tcW w:w="10795" w:type="dxa"/>
            <w:gridSpan w:val="7"/>
            <w:tcMar/>
          </w:tcPr>
          <w:p w:rsidR="00896CEB" w:rsidP="0046660D" w:rsidRDefault="00896CEB" w14:paraId="25F80B4A" w14:textId="77777777"/>
        </w:tc>
      </w:tr>
      <w:tr w:rsidR="00D45B51" w:rsidTr="77840494" w14:paraId="28320072" w14:textId="77777777">
        <w:tc>
          <w:tcPr>
            <w:tcW w:w="1501" w:type="dxa"/>
            <w:tcMar/>
          </w:tcPr>
          <w:p w:rsidR="00896CEB" w:rsidP="0046660D" w:rsidRDefault="006C6F87" w14:paraId="24FB8226" w14:textId="51583077">
            <w:r>
              <w:t>ILO</w:t>
            </w:r>
          </w:p>
        </w:tc>
        <w:tc>
          <w:tcPr>
            <w:tcW w:w="1484" w:type="dxa"/>
            <w:tcMar/>
          </w:tcPr>
          <w:p w:rsidR="00896CEB" w:rsidP="005C344A" w:rsidRDefault="00745300" w14:paraId="5FBCB3BC" w14:textId="6BD7CAEB">
            <w:pPr>
              <w:jc w:val="center"/>
            </w:pPr>
            <w:r>
              <w:t>Missing</w:t>
            </w:r>
          </w:p>
        </w:tc>
        <w:tc>
          <w:tcPr>
            <w:tcW w:w="1410" w:type="dxa"/>
            <w:tcMar/>
          </w:tcPr>
          <w:p w:rsidR="00896CEB" w:rsidP="005C344A" w:rsidRDefault="00745300" w14:paraId="65481B85" w14:textId="54C6F6D6">
            <w:pPr>
              <w:jc w:val="center"/>
            </w:pPr>
            <w:r>
              <w:t>Poor</w:t>
            </w:r>
          </w:p>
        </w:tc>
        <w:tc>
          <w:tcPr>
            <w:tcW w:w="1522" w:type="dxa"/>
            <w:tcMar/>
          </w:tcPr>
          <w:p w:rsidR="00896CEB" w:rsidP="005C344A" w:rsidRDefault="00745300" w14:paraId="1A54B08F" w14:textId="1B11C43C">
            <w:pPr>
              <w:jc w:val="center"/>
            </w:pPr>
            <w:r>
              <w:t>Insufficient</w:t>
            </w:r>
          </w:p>
        </w:tc>
        <w:tc>
          <w:tcPr>
            <w:tcW w:w="1513" w:type="dxa"/>
            <w:tcMar/>
          </w:tcPr>
          <w:p w:rsidR="00896CEB" w:rsidP="005C344A" w:rsidRDefault="00745300" w14:paraId="3E061F5D" w14:textId="75BE99E1">
            <w:pPr>
              <w:jc w:val="center"/>
            </w:pPr>
            <w:r>
              <w:t>Sufficient</w:t>
            </w:r>
          </w:p>
        </w:tc>
        <w:tc>
          <w:tcPr>
            <w:tcW w:w="1513" w:type="dxa"/>
            <w:tcMar/>
          </w:tcPr>
          <w:p w:rsidR="00896CEB" w:rsidP="005C344A" w:rsidRDefault="00745300" w14:paraId="0BEDFC38" w14:textId="3AAF43C2">
            <w:pPr>
              <w:jc w:val="center"/>
            </w:pPr>
            <w:r>
              <w:t>Good</w:t>
            </w:r>
          </w:p>
        </w:tc>
        <w:tc>
          <w:tcPr>
            <w:tcW w:w="1852" w:type="dxa"/>
            <w:tcMar/>
          </w:tcPr>
          <w:p w:rsidR="00896CEB" w:rsidP="005C344A" w:rsidRDefault="00745300" w14:paraId="43F1A41F" w14:textId="1A8C9765">
            <w:pPr>
              <w:jc w:val="center"/>
            </w:pPr>
            <w:r>
              <w:t>Excellent</w:t>
            </w:r>
          </w:p>
        </w:tc>
      </w:tr>
      <w:tr w:rsidR="00D45B51" w:rsidTr="77840494" w14:paraId="13EDD486" w14:textId="77777777">
        <w:tc>
          <w:tcPr>
            <w:tcW w:w="1501" w:type="dxa"/>
            <w:tcMar/>
          </w:tcPr>
          <w:p w:rsidR="00896CEB" w:rsidP="0046660D" w:rsidRDefault="00C84F36" w14:paraId="2147DE52" w14:textId="1EE0D111">
            <w:r>
              <w:rPr>
                <w:rStyle w:val="normaltextrun"/>
                <w:rFonts w:ascii="Open Sans" w:hAnsi="Open Sans" w:cs="Open Sans"/>
                <w:b/>
                <w:bCs/>
                <w:color w:val="333333"/>
                <w:szCs w:val="18"/>
                <w:bdr w:val="none" w:color="auto" w:sz="0" w:space="0" w:frame="1"/>
              </w:rPr>
              <w:t>Question</w:t>
            </w:r>
            <w:r>
              <w:rPr>
                <w:rStyle w:val="normaltextrun"/>
                <w:rFonts w:ascii="Open Sans" w:hAnsi="Open Sans" w:cs="Open Sans"/>
                <w:b/>
                <w:bCs/>
                <w:color w:val="333333"/>
                <w:szCs w:val="18"/>
                <w:bdr w:val="none" w:color="auto" w:sz="0" w:space="0" w:frame="1"/>
              </w:rPr>
              <w:t xml:space="preserve"> </w:t>
            </w:r>
            <w:r>
              <w:rPr>
                <w:rStyle w:val="normaltextrun"/>
                <w:rFonts w:ascii="Open Sans" w:hAnsi="Open Sans" w:cs="Open Sans"/>
                <w:b/>
                <w:bCs/>
                <w:color w:val="333333"/>
                <w:szCs w:val="18"/>
                <w:bdr w:val="none" w:color="auto" w:sz="0" w:space="0" w:frame="1"/>
              </w:rPr>
              <w:t>articulation</w:t>
            </w:r>
          </w:p>
        </w:tc>
        <w:tc>
          <w:tcPr>
            <w:tcW w:w="1484" w:type="dxa"/>
            <w:tcMar/>
          </w:tcPr>
          <w:p w:rsidR="00896CEB" w:rsidP="00DA4302" w:rsidRDefault="005B655F" w14:paraId="5D28BF83" w14:textId="3F7FAA40">
            <w:pPr>
              <w:jc w:val="left"/>
            </w:pPr>
            <w:r w:rsidR="7DDF430A">
              <w:rPr/>
              <w:t xml:space="preserve">The </w:t>
            </w:r>
            <w:r w:rsidR="542957F3">
              <w:rPr/>
              <w:t xml:space="preserve">problem statement is not translated to a data science </w:t>
            </w:r>
            <w:r w:rsidR="01E1D9A3">
              <w:rPr/>
              <w:t>problem.</w:t>
            </w:r>
          </w:p>
        </w:tc>
        <w:tc>
          <w:tcPr>
            <w:tcW w:w="1410" w:type="dxa"/>
            <w:tcMar/>
          </w:tcPr>
          <w:p w:rsidR="00896CEB" w:rsidP="00DA4302" w:rsidRDefault="009038E2" w14:paraId="7F47E89E" w14:textId="4140A819">
            <w:pPr>
              <w:jc w:val="left"/>
            </w:pPr>
            <w:r>
              <w:t xml:space="preserve">The problem statement is </w:t>
            </w:r>
            <w:r w:rsidR="00DA4302">
              <w:t>rephrased without using data science concepts.</w:t>
            </w:r>
            <w:r>
              <w:t xml:space="preserve"> </w:t>
            </w:r>
          </w:p>
        </w:tc>
        <w:tc>
          <w:tcPr>
            <w:tcW w:w="1522" w:type="dxa"/>
            <w:tcMar/>
          </w:tcPr>
          <w:p w:rsidR="00896CEB" w:rsidP="00572B0C" w:rsidRDefault="00DA4302" w14:paraId="04B3E20C" w14:textId="529B20CC">
            <w:pPr>
              <w:jc w:val="left"/>
            </w:pPr>
            <w:r>
              <w:t xml:space="preserve">The problem statement is rephrased using </w:t>
            </w:r>
            <w:r w:rsidR="00572B0C">
              <w:t xml:space="preserve">the wrong </w:t>
            </w:r>
            <w:r>
              <w:t>data science concept</w:t>
            </w:r>
            <w:r w:rsidR="000C4D10">
              <w:t xml:space="preserve"> (e.g., </w:t>
            </w:r>
            <w:r w:rsidR="00637ABE">
              <w:t>correlation</w:t>
            </w:r>
            <w:r w:rsidR="000C4D10">
              <w:t xml:space="preserve"> instead of </w:t>
            </w:r>
            <w:r w:rsidR="00637ABE">
              <w:t>regression</w:t>
            </w:r>
            <w:r w:rsidR="000C4D10">
              <w:t>).</w:t>
            </w:r>
          </w:p>
        </w:tc>
        <w:tc>
          <w:tcPr>
            <w:tcW w:w="1513" w:type="dxa"/>
            <w:tcMar/>
          </w:tcPr>
          <w:p w:rsidR="00896CEB" w:rsidP="000C4D10" w:rsidRDefault="000C4D10" w14:paraId="03F3A886" w14:textId="124976AC">
            <w:pPr>
              <w:jc w:val="left"/>
            </w:pPr>
            <w:r w:rsidR="2B1F2D02">
              <w:rPr/>
              <w:t xml:space="preserve">The problem statement is rephrased using the </w:t>
            </w:r>
            <w:r w:rsidR="690B66E6">
              <w:rPr/>
              <w:t>correct</w:t>
            </w:r>
            <w:r w:rsidR="2B1F2D02">
              <w:rPr/>
              <w:t xml:space="preserve"> data science </w:t>
            </w:r>
            <w:r w:rsidR="2D2D55C6">
              <w:rPr/>
              <w:t>concept, with</w:t>
            </w:r>
            <w:r w:rsidR="6466D648">
              <w:rPr/>
              <w:t xml:space="preserve"> a wrong implementation</w:t>
            </w:r>
            <w:r w:rsidR="1841C477">
              <w:rPr/>
              <w:t>/ interpretation</w:t>
            </w:r>
            <w:r w:rsidR="6466D648">
              <w:rPr/>
              <w:t>.</w:t>
            </w:r>
          </w:p>
        </w:tc>
        <w:tc>
          <w:tcPr>
            <w:tcW w:w="1513" w:type="dxa"/>
            <w:tcMar/>
          </w:tcPr>
          <w:p w:rsidR="00896CEB" w:rsidP="00205B36" w:rsidRDefault="00205B36" w14:paraId="3594DF11" w14:textId="6F6677F0">
            <w:pPr>
              <w:jc w:val="left"/>
            </w:pPr>
            <w:r w:rsidR="6466D648">
              <w:rPr/>
              <w:t xml:space="preserve">The problem statement is rephrased using the correct data science </w:t>
            </w:r>
            <w:r w:rsidR="6B4F0E63">
              <w:rPr/>
              <w:t>concept, with</w:t>
            </w:r>
            <w:r w:rsidR="6466D648">
              <w:rPr/>
              <w:t xml:space="preserve"> a </w:t>
            </w:r>
            <w:r w:rsidR="6466D648">
              <w:rPr/>
              <w:t>correct</w:t>
            </w:r>
            <w:r w:rsidR="6466D648">
              <w:rPr/>
              <w:t xml:space="preserve"> implementation</w:t>
            </w:r>
            <w:r w:rsidR="65576003">
              <w:rPr/>
              <w:t xml:space="preserve">/ </w:t>
            </w:r>
            <w:r w:rsidR="65576003">
              <w:rPr/>
              <w:t>interpretation</w:t>
            </w:r>
            <w:r w:rsidR="6466D648">
              <w:rPr/>
              <w:t>.</w:t>
            </w:r>
          </w:p>
        </w:tc>
        <w:tc>
          <w:tcPr>
            <w:tcW w:w="1852" w:type="dxa"/>
            <w:tcMar/>
          </w:tcPr>
          <w:p w:rsidR="00896CEB" w:rsidP="00205B36" w:rsidRDefault="00205B36" w14:paraId="2B3E6678" w14:textId="1478C7C5">
            <w:pPr>
              <w:jc w:val="left"/>
            </w:pPr>
            <w:r w:rsidR="6466D648">
              <w:rPr/>
              <w:t xml:space="preserve">The problem statement is rephrased using the correct data science </w:t>
            </w:r>
            <w:r w:rsidR="1B0EF939">
              <w:rPr/>
              <w:t>concept, with</w:t>
            </w:r>
            <w:r w:rsidR="6466D648">
              <w:rPr/>
              <w:t xml:space="preserve"> a correct implementation</w:t>
            </w:r>
            <w:r w:rsidR="04D978C9">
              <w:rPr/>
              <w:t xml:space="preserve">, and the </w:t>
            </w:r>
            <w:r w:rsidR="026F0AAE">
              <w:rPr/>
              <w:t xml:space="preserve">problem statement is further </w:t>
            </w:r>
            <w:r w:rsidR="4F47FD5F">
              <w:rPr/>
              <w:t xml:space="preserve">improved. </w:t>
            </w:r>
            <w:r>
              <w:br/>
            </w:r>
            <w:r w:rsidR="4F47FD5F">
              <w:rPr/>
              <w:t>(</w:t>
            </w:r>
            <w:r w:rsidR="4F47FD5F">
              <w:rPr/>
              <w:t>Above</w:t>
            </w:r>
            <w:r w:rsidR="4F47FD5F">
              <w:rPr/>
              <w:t xml:space="preserve"> and beyond)</w:t>
            </w:r>
            <w:r w:rsidR="6466D648">
              <w:rPr/>
              <w:t>.</w:t>
            </w:r>
          </w:p>
        </w:tc>
      </w:tr>
      <w:tr w:rsidR="001D68DE" w:rsidTr="77840494" w14:paraId="14C81159" w14:textId="77777777">
        <w:trPr>
          <w:trHeight w:val="1088"/>
        </w:trPr>
        <w:tc>
          <w:tcPr>
            <w:tcW w:w="1501" w:type="dxa"/>
            <w:tcMar/>
          </w:tcPr>
          <w:p w:rsidR="001D68DE" w:rsidP="001D68DE" w:rsidRDefault="001D68DE" w14:paraId="079BB9F2" w14:textId="30847EBB">
            <w:r>
              <w:rPr>
                <w:rStyle w:val="normaltextrun"/>
                <w:rFonts w:ascii="Open Sans" w:hAnsi="Open Sans" w:cs="Open Sans"/>
                <w:b/>
                <w:bCs/>
                <w:color w:val="333333"/>
                <w:szCs w:val="18"/>
                <w:shd w:val="clear" w:color="auto" w:fill="FFFFFF"/>
              </w:rPr>
              <w:t>Visualization &amp; Reporting</w:t>
            </w:r>
          </w:p>
        </w:tc>
        <w:tc>
          <w:tcPr>
            <w:tcW w:w="1484" w:type="dxa"/>
            <w:tcMar/>
          </w:tcPr>
          <w:p w:rsidR="001D68DE" w:rsidP="001D68DE" w:rsidRDefault="001D68DE" w14:paraId="7C39263E" w14:textId="386D80DB">
            <w:pPr>
              <w:jc w:val="left"/>
            </w:pPr>
            <w:r>
              <w:t>Visualisation and reporting of findings is missing.</w:t>
            </w:r>
          </w:p>
        </w:tc>
        <w:tc>
          <w:tcPr>
            <w:tcW w:w="1410" w:type="dxa"/>
            <w:tcMar/>
          </w:tcPr>
          <w:p w:rsidR="001D68DE" w:rsidP="77840494" w:rsidRDefault="001D68DE" w14:paraId="377D149B" w14:textId="0BFC267B">
            <w:pPr>
              <w:jc w:val="left"/>
            </w:pPr>
            <w:r w:rsidR="5B749BC3">
              <w:rPr/>
              <w:t xml:space="preserve">Unsuitable </w:t>
            </w:r>
            <w:r w:rsidR="514223C0">
              <w:rPr/>
              <w:t>v</w:t>
            </w:r>
            <w:r w:rsidR="514223C0">
              <w:rPr/>
              <w:t xml:space="preserve">isualisation is </w:t>
            </w:r>
            <w:r w:rsidR="0034014D">
              <w:rPr/>
              <w:t>used</w:t>
            </w:r>
            <w:r w:rsidR="1DEE793F">
              <w:rPr/>
              <w:t>,</w:t>
            </w:r>
            <w:r w:rsidR="514223C0">
              <w:rPr/>
              <w:t xml:space="preserve"> and findings interpreted wrongly</w:t>
            </w:r>
            <w:r w:rsidR="514223C0">
              <w:rPr/>
              <w:t>.</w:t>
            </w:r>
          </w:p>
        </w:tc>
        <w:tc>
          <w:tcPr>
            <w:tcW w:w="1522" w:type="dxa"/>
            <w:tcMar/>
          </w:tcPr>
          <w:p w:rsidR="001D68DE" w:rsidP="001D68DE" w:rsidRDefault="001D68DE" w14:paraId="548C505B" w14:textId="32C18841">
            <w:pPr>
              <w:jc w:val="left"/>
            </w:pPr>
            <w:r w:rsidR="5DAFA5A1">
              <w:rPr/>
              <w:t xml:space="preserve">Suitable </w:t>
            </w:r>
            <w:r w:rsidR="514223C0">
              <w:rPr/>
              <w:t>v</w:t>
            </w:r>
            <w:r w:rsidR="514223C0">
              <w:rPr/>
              <w:t>isualisation</w:t>
            </w:r>
            <w:r w:rsidR="151876AB">
              <w:rPr/>
              <w:t>s</w:t>
            </w:r>
            <w:r w:rsidR="514223C0">
              <w:rPr/>
              <w:t xml:space="preserve"> </w:t>
            </w:r>
            <w:r w:rsidR="34A3CCC7">
              <w:rPr/>
              <w:t>are</w:t>
            </w:r>
            <w:r w:rsidR="514223C0">
              <w:rPr/>
              <w:t xml:space="preserve"> </w:t>
            </w:r>
            <w:r w:rsidR="514223C0">
              <w:rPr/>
              <w:t xml:space="preserve">included, but not </w:t>
            </w:r>
            <w:r w:rsidR="514223C0">
              <w:rPr/>
              <w:t>interpreted.</w:t>
            </w:r>
          </w:p>
        </w:tc>
        <w:tc>
          <w:tcPr>
            <w:tcW w:w="1513" w:type="dxa"/>
            <w:tcMar/>
          </w:tcPr>
          <w:p w:rsidR="001D68DE" w:rsidP="001D68DE" w:rsidRDefault="001D68DE" w14:paraId="25F388EE" w14:textId="6FCA8284">
            <w:pPr>
              <w:jc w:val="left"/>
            </w:pPr>
            <w:r w:rsidR="3E599F79">
              <w:rPr/>
              <w:t xml:space="preserve">Suitable </w:t>
            </w:r>
            <w:r w:rsidR="514223C0">
              <w:rPr/>
              <w:t>v</w:t>
            </w:r>
            <w:r w:rsidR="514223C0">
              <w:rPr/>
              <w:t>isualisation</w:t>
            </w:r>
            <w:r w:rsidR="00563E8D">
              <w:rPr/>
              <w:t>s are</w:t>
            </w:r>
            <w:r w:rsidR="514223C0">
              <w:rPr/>
              <w:t xml:space="preserve"> </w:t>
            </w:r>
            <w:r w:rsidR="266BAA8E">
              <w:rPr/>
              <w:t>included but</w:t>
            </w:r>
            <w:r w:rsidR="514223C0">
              <w:rPr/>
              <w:t xml:space="preserve"> interpreted </w:t>
            </w:r>
            <w:r w:rsidR="514223C0">
              <w:rPr/>
              <w:t>wrongly</w:t>
            </w:r>
            <w:r w:rsidR="514223C0">
              <w:rPr/>
              <w:t>.</w:t>
            </w:r>
          </w:p>
        </w:tc>
        <w:tc>
          <w:tcPr>
            <w:tcW w:w="1513" w:type="dxa"/>
            <w:tcMar/>
          </w:tcPr>
          <w:p w:rsidR="001D68DE" w:rsidP="00111233" w:rsidRDefault="001D68DE" w14:paraId="0AD8CC16" w14:textId="4E2E4F12">
            <w:pPr>
              <w:jc w:val="left"/>
            </w:pPr>
            <w:r w:rsidR="672C445D">
              <w:rPr/>
              <w:t xml:space="preserve">Suitable </w:t>
            </w:r>
            <w:r w:rsidR="514223C0">
              <w:rPr/>
              <w:t>visualisation</w:t>
            </w:r>
            <w:r w:rsidR="387A51B8">
              <w:rPr/>
              <w:t>s</w:t>
            </w:r>
            <w:r w:rsidR="12DB1DF3">
              <w:rPr/>
              <w:t xml:space="preserve"> are </w:t>
            </w:r>
            <w:r w:rsidR="78F5B4FA">
              <w:rPr/>
              <w:t>included and</w:t>
            </w:r>
            <w:r w:rsidR="514223C0">
              <w:rPr/>
              <w:t xml:space="preserve"> interpreted </w:t>
            </w:r>
            <w:r w:rsidR="514223C0">
              <w:rPr/>
              <w:t>correctly</w:t>
            </w:r>
            <w:r w:rsidR="514223C0">
              <w:rPr/>
              <w:t>.</w:t>
            </w:r>
          </w:p>
        </w:tc>
        <w:tc>
          <w:tcPr>
            <w:tcW w:w="1852" w:type="dxa"/>
            <w:tcMar/>
          </w:tcPr>
          <w:p w:rsidR="001D68DE" w:rsidP="77840494" w:rsidRDefault="001D68DE" w14:paraId="3A1A0F41" w14:textId="23DD0C07">
            <w:pPr>
              <w:pStyle w:val="Normal"/>
              <w:jc w:val="left"/>
              <w:rPr>
                <w:sz w:val="18"/>
                <w:szCs w:val="18"/>
              </w:rPr>
            </w:pPr>
            <w:r w:rsidR="47100902">
              <w:rPr/>
              <w:t xml:space="preserve">Suitable </w:t>
            </w:r>
            <w:r w:rsidR="514223C0">
              <w:rPr/>
              <w:t>visualisation</w:t>
            </w:r>
            <w:r w:rsidR="5092CA66">
              <w:rPr/>
              <w:t>s</w:t>
            </w:r>
            <w:r w:rsidR="514223C0">
              <w:rPr/>
              <w:t xml:space="preserve"> </w:t>
            </w:r>
            <w:r w:rsidR="3D9A2160">
              <w:rPr/>
              <w:t>are</w:t>
            </w:r>
            <w:r w:rsidR="514223C0">
              <w:rPr/>
              <w:t xml:space="preserve"> included, interpreted </w:t>
            </w:r>
            <w:r w:rsidR="022916E8">
              <w:rPr/>
              <w:t>correctly, and</w:t>
            </w:r>
            <w:r w:rsidR="2EAED90A">
              <w:rPr/>
              <w:t xml:space="preserve"> novel visualisations are proposed.</w:t>
            </w:r>
            <w:r>
              <w:br/>
            </w:r>
            <w:r w:rsidR="6369488B">
              <w:rPr/>
              <w:t>(Above and beyond).</w:t>
            </w:r>
          </w:p>
        </w:tc>
      </w:tr>
    </w:tbl>
    <w:p w:rsidR="00DC4796" w:rsidP="0046660D" w:rsidRDefault="00DC4796" w14:paraId="7A6AC357" w14:textId="77777777"/>
    <w:p w:rsidR="00FC3BE3" w:rsidP="0046660D" w:rsidRDefault="00FC3BE3" w14:paraId="0D8ECD45" w14:textId="77777777"/>
    <w:p w:rsidR="00FC3BE3" w:rsidP="0046660D" w:rsidRDefault="00FC3BE3" w14:paraId="0AB52785" w14:textId="77777777"/>
    <w:p w:rsidR="00FC3BE3" w:rsidP="0046660D" w:rsidRDefault="00FC3BE3" w14:paraId="0BF844AC" w14:textId="77777777"/>
    <w:p w:rsidR="00FB4E1F" w:rsidP="0046660D" w:rsidRDefault="00FB4E1F" w14:paraId="5AE0B2E4" w14:textId="238B52FA">
      <w:r w:rsidR="00A72B8A">
        <w:rPr/>
        <w:t>Assignment</w:t>
      </w:r>
      <w:r w:rsidR="6FD07F46">
        <w:rPr/>
        <w:t xml:space="preserve">; </w:t>
      </w:r>
      <w:r w:rsidR="00A72B8A">
        <w:rPr/>
        <w:t>Requirement</w:t>
      </w:r>
      <w:r w:rsidR="717DE237">
        <w:rPr/>
        <w:t xml:space="preserve">s; </w:t>
      </w:r>
      <w:r w:rsidR="00A72B8A">
        <w:rPr/>
        <w:t>Deliverable</w:t>
      </w:r>
      <w:r w:rsidR="6EF7A766">
        <w:rPr/>
        <w:t xml:space="preserve">; </w:t>
      </w:r>
      <w:r w:rsidR="00FB4E1F">
        <w:rPr/>
        <w:t>References</w:t>
      </w:r>
      <w:r w:rsidR="272C3A30">
        <w:rPr/>
        <w:t>:</w:t>
      </w:r>
      <w:r w:rsidR="04207AB6">
        <w:rPr/>
        <w:t xml:space="preserve"> </w:t>
      </w:r>
      <w:r w:rsidR="36D8EC64">
        <w:rPr/>
        <w:t xml:space="preserve">see the file </w:t>
      </w:r>
      <w:hyperlink r:id="R268a4bdca15a49ae">
        <w:r w:rsidRPr="0D1FF3FC" w:rsidR="36D8EC64">
          <w:rPr>
            <w:rStyle w:val="Hyperlink"/>
          </w:rPr>
          <w:t>DS1-AssesmentPoster_Template.pptx</w:t>
        </w:r>
      </w:hyperlink>
    </w:p>
    <w:p w:rsidR="4EA51E95" w:rsidP="4EA51E95" w:rsidRDefault="4EA51E95" w14:paraId="3B17CA65" w14:textId="77EB0509">
      <w:pPr>
        <w:pStyle w:val="Normal"/>
        <w:rPr>
          <w:sz w:val="18"/>
          <w:szCs w:val="18"/>
        </w:rPr>
      </w:pPr>
    </w:p>
    <w:p w:rsidR="00A72B8A" w:rsidP="0046660D" w:rsidRDefault="00A72B8A" w14:paraId="2164E3CA" w14:textId="77777777"/>
    <w:p w:rsidR="00FC3BE3" w:rsidP="0046660D" w:rsidRDefault="00FC3BE3" w14:paraId="428B4F9A" w14:textId="77777777"/>
    <w:p w:rsidRPr="0046660D" w:rsidR="00FC3BE3" w:rsidP="0046660D" w:rsidRDefault="00FC3BE3" w14:paraId="508635FB" w14:textId="3A657DD9">
      <w:pPr>
        <w:sectPr w:rsidRPr="0046660D" w:rsidR="00FC3BE3" w:rsidSect="00DA2E7D">
          <w:headerReference w:type="first" r:id="rId12"/>
          <w:footerReference w:type="first" r:id="rId13"/>
          <w:pgSz w:w="11906" w:h="16838" w:orient="portrait" w:code="9"/>
          <w:pgMar w:top="720" w:right="720" w:bottom="720" w:left="720" w:header="709" w:footer="454" w:gutter="0"/>
          <w:pgNumType w:start="1"/>
          <w:cols w:space="708"/>
          <w:docGrid w:linePitch="360"/>
        </w:sectPr>
      </w:pPr>
    </w:p>
    <w:p w:rsidR="0051636C" w:rsidRDefault="0051636C" w14:paraId="1EF642AC" w14:textId="77777777"/>
    <w:sectPr w:rsidR="0051636C" w:rsidSect="00172B85">
      <w:headerReference w:type="default" r:id="rId14"/>
      <w:footerReference w:type="default" r:id="rId15"/>
      <w:pgSz w:w="11906" w:h="16838" w:orient="portrait" w:code="9"/>
      <w:pgMar w:top="1134" w:right="1134" w:bottom="1985" w:left="1418" w:header="709" w:footer="454" w:gutter="0"/>
      <w:pgNumType w:start="1"/>
      <w:cols w:space="708"/>
      <w:docGrid w:linePitch="360"/>
    </w:sectPr>
  </w:body>
</w:document>
</file>

<file path=word/comments.xml><?xml version="1.0" encoding="utf-8"?>
<w:comments xmlns:w14="http://schemas.microsoft.com/office/word/2010/wordml" xmlns:w="http://schemas.openxmlformats.org/wordprocessingml/2006/main">
  <w:comment w:initials="BN" w:author="Bhushan, Nitin" w:date="2021-04-20T15:24:17" w:id="823277147">
    <w:p w:rsidR="77840494" w:rsidRDefault="77840494" w14:paraId="2DF133FF" w14:textId="4110EA1F">
      <w:pPr>
        <w:pStyle w:val="CommentText"/>
      </w:pPr>
      <w:r w:rsidR="77840494">
        <w:rPr/>
        <w:t>Check with AI to include ILO responsibility.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DF133F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3A42B05" w16cex:dateUtc="2021-04-20T13:24:17.461Z"/>
</w16cex:commentsExtensible>
</file>

<file path=word/commentsIds.xml><?xml version="1.0" encoding="utf-8"?>
<w16cid:commentsIds xmlns:mc="http://schemas.openxmlformats.org/markup-compatibility/2006" xmlns:w16cid="http://schemas.microsoft.com/office/word/2016/wordml/cid" mc:Ignorable="w16cid">
  <w16cid:commentId w16cid:paraId="2DF133FF" w16cid:durableId="63A42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2732" w:rsidP="00351AD5" w:rsidRDefault="00792732" w14:paraId="62A509A8" w14:textId="77777777">
      <w:pPr>
        <w:spacing w:line="240" w:lineRule="auto"/>
      </w:pPr>
      <w:r>
        <w:separator/>
      </w:r>
    </w:p>
  </w:endnote>
  <w:endnote w:type="continuationSeparator" w:id="0">
    <w:p w:rsidR="00792732" w:rsidP="00351AD5" w:rsidRDefault="00792732" w14:paraId="21A23E96" w14:textId="77777777">
      <w:pPr>
        <w:spacing w:line="240" w:lineRule="auto"/>
      </w:pPr>
      <w:r>
        <w:continuationSeparator/>
      </w:r>
    </w:p>
  </w:endnote>
  <w:endnote w:type="continuationNotice" w:id="1">
    <w:p w:rsidR="00792732" w:rsidRDefault="00792732" w14:paraId="26874C7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Semibold">
    <w:altName w:val="Segoe UI"/>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51AD5" w:rsidRDefault="00351AD5" w14:paraId="1CD13FE2" w14:textId="77777777">
    <w:pPr>
      <w:pStyle w:val="Footer"/>
    </w:pPr>
    <w:r>
      <w:rPr>
        <w:noProof/>
        <w:lang w:val="nl-NL" w:eastAsia="nl-NL"/>
      </w:rPr>
      <w:drawing>
        <wp:anchor distT="0" distB="0" distL="114300" distR="114300" simplePos="0" relativeHeight="251658241" behindDoc="1" locked="0" layoutInCell="1" allowOverlap="1" wp14:anchorId="5DF53DA2" wp14:editId="244A5695">
          <wp:simplePos x="0" y="0"/>
          <wp:positionH relativeFrom="page">
            <wp:posOffset>0</wp:posOffset>
          </wp:positionH>
          <wp:positionV relativeFrom="page">
            <wp:posOffset>8812733</wp:posOffset>
          </wp:positionV>
          <wp:extent cx="7560000" cy="1872000"/>
          <wp:effectExtent l="0" t="0" r="3175" b="0"/>
          <wp:wrapNone/>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 Voorzij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8720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6A1B48" w:rsidP="006A1B48" w:rsidRDefault="007D67AD" w14:paraId="485CA9D9" w14:textId="77777777">
    <w:pPr>
      <w:pStyle w:val="Footer"/>
      <w:tabs>
        <w:tab w:val="clear" w:pos="4536"/>
        <w:tab w:val="clear" w:pos="9072"/>
        <w:tab w:val="right" w:pos="7937"/>
      </w:tabs>
    </w:pPr>
    <w:r>
      <w:rPr>
        <w:noProof/>
        <w:lang w:val="nl-NL" w:eastAsia="nl-NL"/>
      </w:rPr>
      <w:drawing>
        <wp:anchor distT="0" distB="0" distL="114300" distR="114300" simplePos="0" relativeHeight="251658243" behindDoc="1" locked="1" layoutInCell="1" allowOverlap="1" wp14:anchorId="30431DC7" wp14:editId="19DA251A">
          <wp:simplePos x="0" y="0"/>
          <wp:positionH relativeFrom="page">
            <wp:align>left</wp:align>
          </wp:positionH>
          <wp:positionV relativeFrom="page">
            <wp:align>bottom</wp:align>
          </wp:positionV>
          <wp:extent cx="6494400" cy="4464000"/>
          <wp:effectExtent l="0" t="0" r="1905" b="0"/>
          <wp:wrapNone/>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resblok achterzijde.png"/>
                  <pic:cNvPicPr/>
                </pic:nvPicPr>
                <pic:blipFill>
                  <a:blip r:embed="rId1"/>
                  <a:stretch>
                    <a:fillRect/>
                  </a:stretch>
                </pic:blipFill>
                <pic:spPr>
                  <a:xfrm>
                    <a:off x="0" y="0"/>
                    <a:ext cx="6494400" cy="4464000"/>
                  </a:xfrm>
                  <a:prstGeom prst="rect">
                    <a:avLst/>
                  </a:prstGeom>
                </pic:spPr>
              </pic:pic>
            </a:graphicData>
          </a:graphic>
          <wp14:sizeRelH relativeFrom="margin">
            <wp14:pctWidth>0</wp14:pctWidth>
          </wp14:sizeRelH>
          <wp14:sizeRelV relativeFrom="margin">
            <wp14:pctHeight>0</wp14:pctHeight>
          </wp14:sizeRelV>
        </wp:anchor>
      </w:drawing>
    </w:r>
    <w:sdt>
      <w:sdtPr>
        <w:id w:val="-615908382"/>
        <w:placeholder>
          <w:docPart w:val="23BD135DDD6A4D7F9622469DEA0BACD1"/>
        </w:placeholder>
        <w:docPartObj>
          <w:docPartGallery w:val="Page Numbers (Bottom of Page)"/>
          <w:docPartUnique/>
        </w:docPartObj>
      </w:sdtPr>
      <w:sdtEndPr/>
      <w:sdtContent/>
    </w:sdt>
    <w:r w:rsidR="006A1B4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2732" w:rsidP="00351AD5" w:rsidRDefault="00792732" w14:paraId="5C871AAF" w14:textId="77777777">
      <w:pPr>
        <w:spacing w:line="240" w:lineRule="auto"/>
      </w:pPr>
      <w:r>
        <w:separator/>
      </w:r>
    </w:p>
  </w:footnote>
  <w:footnote w:type="continuationSeparator" w:id="0">
    <w:p w:rsidR="00792732" w:rsidP="00351AD5" w:rsidRDefault="00792732" w14:paraId="11F84791" w14:textId="77777777">
      <w:pPr>
        <w:spacing w:line="240" w:lineRule="auto"/>
      </w:pPr>
      <w:r>
        <w:continuationSeparator/>
      </w:r>
    </w:p>
  </w:footnote>
  <w:footnote w:type="continuationNotice" w:id="1">
    <w:p w:rsidR="00792732" w:rsidRDefault="00792732" w14:paraId="767F651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51AD5" w:rsidRDefault="00351AD5" w14:paraId="3E000926" w14:textId="77777777">
    <w:pPr>
      <w:pStyle w:val="Header"/>
    </w:pPr>
    <w:r>
      <w:rPr>
        <w:noProof/>
        <w:lang w:val="nl-NL" w:eastAsia="nl-NL"/>
      </w:rPr>
      <w:drawing>
        <wp:anchor distT="0" distB="0" distL="114300" distR="114300" simplePos="0" relativeHeight="251658240" behindDoc="1" locked="0" layoutInCell="1" allowOverlap="1" wp14:anchorId="03068612" wp14:editId="2C521032">
          <wp:simplePos x="0" y="0"/>
          <wp:positionH relativeFrom="page">
            <wp:posOffset>250595</wp:posOffset>
          </wp:positionH>
          <wp:positionV relativeFrom="paragraph">
            <wp:posOffset>-682746</wp:posOffset>
          </wp:positionV>
          <wp:extent cx="7384661" cy="9046582"/>
          <wp:effectExtent l="0" t="0" r="6985" b="2540"/>
          <wp:wrapNone/>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isure  2014   07.jpg"/>
                  <pic:cNvPicPr/>
                </pic:nvPicPr>
                <pic:blipFill rotWithShape="1">
                  <a:blip r:embed="rId1" cstate="print">
                    <a:extLst>
                      <a:ext uri="{28A0092B-C50C-407E-A947-70E740481C1C}">
                        <a14:useLocalDpi xmlns:a14="http://schemas.microsoft.com/office/drawing/2010/main" val="0"/>
                      </a:ext>
                    </a:extLst>
                  </a:blip>
                  <a:srcRect l="29340" r="16234"/>
                  <a:stretch/>
                </pic:blipFill>
                <pic:spPr bwMode="auto">
                  <a:xfrm>
                    <a:off x="0" y="0"/>
                    <a:ext cx="7384661" cy="90465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58242" behindDoc="1" locked="0" layoutInCell="1" allowOverlap="1" wp14:anchorId="634415B9" wp14:editId="46023698">
          <wp:simplePos x="0" y="0"/>
          <wp:positionH relativeFrom="page">
            <wp:posOffset>0</wp:posOffset>
          </wp:positionH>
          <wp:positionV relativeFrom="page">
            <wp:posOffset>0</wp:posOffset>
          </wp:positionV>
          <wp:extent cx="1634400" cy="10692000"/>
          <wp:effectExtent l="0" t="0" r="4445" b="0"/>
          <wp:wrapNone/>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rm Voorzijd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34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A1B48" w:rsidRDefault="007D67AD" w14:paraId="0471E023" w14:textId="77777777">
    <w:pPr>
      <w:pStyle w:val="Header"/>
    </w:pPr>
    <w:r>
      <w:rPr>
        <w:noProof/>
        <w:lang w:val="nl-NL" w:eastAsia="nl-NL"/>
      </w:rPr>
      <w:drawing>
        <wp:anchor distT="0" distB="0" distL="114300" distR="114300" simplePos="0" relativeHeight="251658244" behindDoc="1" locked="1" layoutInCell="1" allowOverlap="1" wp14:anchorId="52E846BA" wp14:editId="33EE3B0B">
          <wp:simplePos x="0" y="0"/>
          <wp:positionH relativeFrom="page">
            <wp:align>left</wp:align>
          </wp:positionH>
          <wp:positionV relativeFrom="page">
            <wp:align>top</wp:align>
          </wp:positionV>
          <wp:extent cx="3031200" cy="10692000"/>
          <wp:effectExtent l="0" t="0" r="0" b="0"/>
          <wp:wrapNone/>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rm achterzijde.png"/>
                  <pic:cNvPicPr/>
                </pic:nvPicPr>
                <pic:blipFill>
                  <a:blip r:embed="rId1">
                    <a:extLst>
                      <a:ext uri="{28A0092B-C50C-407E-A947-70E740481C1C}">
                        <a14:useLocalDpi xmlns:a14="http://schemas.microsoft.com/office/drawing/2010/main" val="0"/>
                      </a:ext>
                    </a:extLst>
                  </a:blip>
                  <a:stretch>
                    <a:fillRect/>
                  </a:stretch>
                </pic:blipFill>
                <pic:spPr>
                  <a:xfrm>
                    <a:off x="0" y="0"/>
                    <a:ext cx="3031200" cy="10692000"/>
                  </a:xfrm>
                  <a:prstGeom prst="rect">
                    <a:avLst/>
                  </a:prstGeom>
                </pic:spPr>
              </pic:pic>
            </a:graphicData>
          </a:graphic>
          <wp14:sizeRelH relativeFrom="page">
            <wp14:pctWidth>0</wp14:pctWidth>
          </wp14:sizeRelH>
          <wp14:sizeRelV relativeFrom="page">
            <wp14:pctHeight>0</wp14:pctHeight>
          </wp14:sizeRelV>
        </wp:anchor>
      </w:drawing>
    </w:r>
    <w:r w:rsidR="006A1B48">
      <w:rPr>
        <w:noProof/>
        <w:lang w:val="nl-NL" w:eastAsia="nl-NL"/>
      </w:rPr>
      <w:drawing>
        <wp:anchor distT="0" distB="0" distL="114300" distR="114300" simplePos="0" relativeHeight="251658245" behindDoc="1" locked="0" layoutInCell="1" allowOverlap="1" wp14:anchorId="555BD6EF" wp14:editId="3F5162AB">
          <wp:simplePos x="0" y="0"/>
          <wp:positionH relativeFrom="page">
            <wp:posOffset>10274</wp:posOffset>
          </wp:positionH>
          <wp:positionV relativeFrom="page">
            <wp:posOffset>318</wp:posOffset>
          </wp:positionV>
          <wp:extent cx="1727835" cy="6903719"/>
          <wp:effectExtent l="0" t="0" r="5715" b="0"/>
          <wp:wrapNone/>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en achterzijde.png"/>
                  <pic:cNvPicPr/>
                </pic:nvPicPr>
                <pic:blipFill>
                  <a:blip r:embed="rId2">
                    <a:extLst>
                      <a:ext uri="{28A0092B-C50C-407E-A947-70E740481C1C}">
                        <a14:useLocalDpi xmlns:a14="http://schemas.microsoft.com/office/drawing/2010/main" val="0"/>
                      </a:ext>
                    </a:extLst>
                  </a:blip>
                  <a:stretch>
                    <a:fillRect/>
                  </a:stretch>
                </pic:blipFill>
                <pic:spPr>
                  <a:xfrm>
                    <a:off x="0" y="0"/>
                    <a:ext cx="1727835" cy="69037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B82E9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257A1A14"/>
    <w:lvl w:ilvl="0" w:tplc="3E721C26">
      <w:start w:val="1"/>
      <w:numFmt w:val="decimal"/>
      <w:lvlText w:val="%1."/>
      <w:lvlJc w:val="left"/>
      <w:pPr>
        <w:tabs>
          <w:tab w:val="num" w:pos="1209"/>
        </w:tabs>
        <w:ind w:left="1209" w:hanging="360"/>
      </w:pPr>
    </w:lvl>
    <w:lvl w:ilvl="1" w:tplc="3C7E1EAE">
      <w:numFmt w:val="decimal"/>
      <w:lvlText w:val=""/>
      <w:lvlJc w:val="left"/>
    </w:lvl>
    <w:lvl w:ilvl="2" w:tplc="7200DD28">
      <w:numFmt w:val="decimal"/>
      <w:lvlText w:val=""/>
      <w:lvlJc w:val="left"/>
    </w:lvl>
    <w:lvl w:ilvl="3" w:tplc="CBC01712">
      <w:numFmt w:val="decimal"/>
      <w:lvlText w:val=""/>
      <w:lvlJc w:val="left"/>
    </w:lvl>
    <w:lvl w:ilvl="4" w:tplc="8B8024A0">
      <w:numFmt w:val="decimal"/>
      <w:lvlText w:val=""/>
      <w:lvlJc w:val="left"/>
    </w:lvl>
    <w:lvl w:ilvl="5" w:tplc="6FF6D366">
      <w:numFmt w:val="decimal"/>
      <w:lvlText w:val=""/>
      <w:lvlJc w:val="left"/>
    </w:lvl>
    <w:lvl w:ilvl="6" w:tplc="6C66DFFA">
      <w:numFmt w:val="decimal"/>
      <w:lvlText w:val=""/>
      <w:lvlJc w:val="left"/>
    </w:lvl>
    <w:lvl w:ilvl="7" w:tplc="FB8816C0">
      <w:numFmt w:val="decimal"/>
      <w:lvlText w:val=""/>
      <w:lvlJc w:val="left"/>
    </w:lvl>
    <w:lvl w:ilvl="8" w:tplc="4692BA06">
      <w:numFmt w:val="decimal"/>
      <w:lvlText w:val=""/>
      <w:lvlJc w:val="left"/>
    </w:lvl>
  </w:abstractNum>
  <w:abstractNum w:abstractNumId="2" w15:restartNumberingAfterBreak="0">
    <w:nsid w:val="FFFFFF7E"/>
    <w:multiLevelType w:val="singleLevel"/>
    <w:tmpl w:val="691AA3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EC5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AAA30"/>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36FA8AD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4660397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8C2376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2402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5E74B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2F13E6"/>
    <w:multiLevelType w:val="hybridMultilevel"/>
    <w:tmpl w:val="3B30319C"/>
    <w:lvl w:ilvl="0" w:tplc="75D4ADDA">
      <w:start w:val="1"/>
      <w:numFmt w:val="bullet"/>
      <w:lvlText w:val="●"/>
      <w:lvlJc w:val="left"/>
      <w:pPr>
        <w:ind w:left="720" w:hanging="360"/>
      </w:pPr>
      <w:rPr>
        <w:u w:val="none"/>
      </w:rPr>
    </w:lvl>
    <w:lvl w:ilvl="1" w:tplc="F81016A8">
      <w:start w:val="1"/>
      <w:numFmt w:val="bullet"/>
      <w:lvlText w:val="○"/>
      <w:lvlJc w:val="left"/>
      <w:pPr>
        <w:ind w:left="1440" w:hanging="360"/>
      </w:pPr>
      <w:rPr>
        <w:u w:val="none"/>
      </w:rPr>
    </w:lvl>
    <w:lvl w:ilvl="2" w:tplc="B17ED426">
      <w:start w:val="1"/>
      <w:numFmt w:val="bullet"/>
      <w:lvlText w:val="■"/>
      <w:lvlJc w:val="left"/>
      <w:pPr>
        <w:ind w:left="2160" w:hanging="360"/>
      </w:pPr>
      <w:rPr>
        <w:u w:val="none"/>
      </w:rPr>
    </w:lvl>
    <w:lvl w:ilvl="3" w:tplc="60A65718">
      <w:start w:val="1"/>
      <w:numFmt w:val="bullet"/>
      <w:lvlText w:val="●"/>
      <w:lvlJc w:val="left"/>
      <w:pPr>
        <w:ind w:left="2880" w:hanging="360"/>
      </w:pPr>
      <w:rPr>
        <w:u w:val="none"/>
      </w:rPr>
    </w:lvl>
    <w:lvl w:ilvl="4" w:tplc="9AE6E9BC">
      <w:start w:val="1"/>
      <w:numFmt w:val="bullet"/>
      <w:lvlText w:val="○"/>
      <w:lvlJc w:val="left"/>
      <w:pPr>
        <w:ind w:left="3600" w:hanging="360"/>
      </w:pPr>
      <w:rPr>
        <w:u w:val="none"/>
      </w:rPr>
    </w:lvl>
    <w:lvl w:ilvl="5" w:tplc="8D2C4798">
      <w:start w:val="1"/>
      <w:numFmt w:val="bullet"/>
      <w:lvlText w:val="■"/>
      <w:lvlJc w:val="left"/>
      <w:pPr>
        <w:ind w:left="4320" w:hanging="360"/>
      </w:pPr>
      <w:rPr>
        <w:u w:val="none"/>
      </w:rPr>
    </w:lvl>
    <w:lvl w:ilvl="6" w:tplc="23EED1C2">
      <w:start w:val="1"/>
      <w:numFmt w:val="bullet"/>
      <w:lvlText w:val="●"/>
      <w:lvlJc w:val="left"/>
      <w:pPr>
        <w:ind w:left="5040" w:hanging="360"/>
      </w:pPr>
      <w:rPr>
        <w:u w:val="none"/>
      </w:rPr>
    </w:lvl>
    <w:lvl w:ilvl="7" w:tplc="B4BC2B26">
      <w:start w:val="1"/>
      <w:numFmt w:val="bullet"/>
      <w:lvlText w:val="○"/>
      <w:lvlJc w:val="left"/>
      <w:pPr>
        <w:ind w:left="5760" w:hanging="360"/>
      </w:pPr>
      <w:rPr>
        <w:u w:val="none"/>
      </w:rPr>
    </w:lvl>
    <w:lvl w:ilvl="8" w:tplc="9412036A">
      <w:start w:val="1"/>
      <w:numFmt w:val="bullet"/>
      <w:lvlText w:val="■"/>
      <w:lvlJc w:val="left"/>
      <w:pPr>
        <w:ind w:left="6480" w:hanging="360"/>
      </w:pPr>
      <w:rPr>
        <w:u w:val="none"/>
      </w:rPr>
    </w:lvl>
  </w:abstractNum>
  <w:abstractNum w:abstractNumId="11" w15:restartNumberingAfterBreak="0">
    <w:nsid w:val="078521F9"/>
    <w:multiLevelType w:val="hybridMultilevel"/>
    <w:tmpl w:val="891C8D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0FA015FD"/>
    <w:multiLevelType w:val="hybridMultilevel"/>
    <w:tmpl w:val="B38A23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12323AB3"/>
    <w:multiLevelType w:val="hybridMultilevel"/>
    <w:tmpl w:val="245C4C42"/>
    <w:lvl w:ilvl="0" w:tplc="022486BC">
      <w:start w:val="1"/>
      <w:numFmt w:val="bullet"/>
      <w:lvlText w:val="●"/>
      <w:lvlJc w:val="left"/>
      <w:pPr>
        <w:ind w:left="720" w:hanging="360"/>
      </w:pPr>
      <w:rPr>
        <w:u w:val="none"/>
      </w:rPr>
    </w:lvl>
    <w:lvl w:ilvl="1" w:tplc="67DAA512">
      <w:start w:val="1"/>
      <w:numFmt w:val="bullet"/>
      <w:lvlText w:val="○"/>
      <w:lvlJc w:val="left"/>
      <w:pPr>
        <w:ind w:left="1440" w:hanging="360"/>
      </w:pPr>
      <w:rPr>
        <w:u w:val="none"/>
      </w:rPr>
    </w:lvl>
    <w:lvl w:ilvl="2" w:tplc="25E647E6">
      <w:start w:val="1"/>
      <w:numFmt w:val="bullet"/>
      <w:lvlText w:val="■"/>
      <w:lvlJc w:val="left"/>
      <w:pPr>
        <w:ind w:left="2160" w:hanging="360"/>
      </w:pPr>
      <w:rPr>
        <w:u w:val="none"/>
      </w:rPr>
    </w:lvl>
    <w:lvl w:ilvl="3" w:tplc="9E9C5186">
      <w:start w:val="1"/>
      <w:numFmt w:val="bullet"/>
      <w:lvlText w:val="●"/>
      <w:lvlJc w:val="left"/>
      <w:pPr>
        <w:ind w:left="2880" w:hanging="360"/>
      </w:pPr>
      <w:rPr>
        <w:u w:val="none"/>
      </w:rPr>
    </w:lvl>
    <w:lvl w:ilvl="4" w:tplc="F6C4512E">
      <w:start w:val="1"/>
      <w:numFmt w:val="bullet"/>
      <w:lvlText w:val="○"/>
      <w:lvlJc w:val="left"/>
      <w:pPr>
        <w:ind w:left="3600" w:hanging="360"/>
      </w:pPr>
      <w:rPr>
        <w:u w:val="none"/>
      </w:rPr>
    </w:lvl>
    <w:lvl w:ilvl="5" w:tplc="E9C24B88">
      <w:start w:val="1"/>
      <w:numFmt w:val="bullet"/>
      <w:lvlText w:val="■"/>
      <w:lvlJc w:val="left"/>
      <w:pPr>
        <w:ind w:left="4320" w:hanging="360"/>
      </w:pPr>
      <w:rPr>
        <w:u w:val="none"/>
      </w:rPr>
    </w:lvl>
    <w:lvl w:ilvl="6" w:tplc="324285A6">
      <w:start w:val="1"/>
      <w:numFmt w:val="bullet"/>
      <w:lvlText w:val="●"/>
      <w:lvlJc w:val="left"/>
      <w:pPr>
        <w:ind w:left="5040" w:hanging="360"/>
      </w:pPr>
      <w:rPr>
        <w:u w:val="none"/>
      </w:rPr>
    </w:lvl>
    <w:lvl w:ilvl="7" w:tplc="B7DC0132">
      <w:start w:val="1"/>
      <w:numFmt w:val="bullet"/>
      <w:lvlText w:val="○"/>
      <w:lvlJc w:val="left"/>
      <w:pPr>
        <w:ind w:left="5760" w:hanging="360"/>
      </w:pPr>
      <w:rPr>
        <w:u w:val="none"/>
      </w:rPr>
    </w:lvl>
    <w:lvl w:ilvl="8" w:tplc="1760087A">
      <w:start w:val="1"/>
      <w:numFmt w:val="bullet"/>
      <w:lvlText w:val="■"/>
      <w:lvlJc w:val="left"/>
      <w:pPr>
        <w:ind w:left="6480" w:hanging="360"/>
      </w:pPr>
      <w:rPr>
        <w:u w:val="none"/>
      </w:rPr>
    </w:lvl>
  </w:abstractNum>
  <w:abstractNum w:abstractNumId="14" w15:restartNumberingAfterBreak="0">
    <w:nsid w:val="16F605C1"/>
    <w:multiLevelType w:val="hybridMultilevel"/>
    <w:tmpl w:val="D55EFBA6"/>
    <w:lvl w:ilvl="0" w:tplc="4426E4C0">
      <w:start w:val="1"/>
      <w:numFmt w:val="bullet"/>
      <w:lvlText w:val="●"/>
      <w:lvlJc w:val="left"/>
      <w:pPr>
        <w:ind w:left="720" w:hanging="360"/>
      </w:pPr>
      <w:rPr>
        <w:u w:val="none"/>
      </w:rPr>
    </w:lvl>
    <w:lvl w:ilvl="1" w:tplc="5B4850A2">
      <w:start w:val="1"/>
      <w:numFmt w:val="bullet"/>
      <w:lvlText w:val="○"/>
      <w:lvlJc w:val="left"/>
      <w:pPr>
        <w:ind w:left="1440" w:hanging="360"/>
      </w:pPr>
      <w:rPr>
        <w:u w:val="none"/>
      </w:rPr>
    </w:lvl>
    <w:lvl w:ilvl="2" w:tplc="ADE472EE">
      <w:start w:val="1"/>
      <w:numFmt w:val="bullet"/>
      <w:lvlText w:val="■"/>
      <w:lvlJc w:val="left"/>
      <w:pPr>
        <w:ind w:left="2160" w:hanging="360"/>
      </w:pPr>
      <w:rPr>
        <w:u w:val="none"/>
      </w:rPr>
    </w:lvl>
    <w:lvl w:ilvl="3" w:tplc="A37EC1FA">
      <w:start w:val="1"/>
      <w:numFmt w:val="bullet"/>
      <w:lvlText w:val="●"/>
      <w:lvlJc w:val="left"/>
      <w:pPr>
        <w:ind w:left="2880" w:hanging="360"/>
      </w:pPr>
      <w:rPr>
        <w:u w:val="none"/>
      </w:rPr>
    </w:lvl>
    <w:lvl w:ilvl="4" w:tplc="34DAF4BC">
      <w:start w:val="1"/>
      <w:numFmt w:val="bullet"/>
      <w:lvlText w:val="○"/>
      <w:lvlJc w:val="left"/>
      <w:pPr>
        <w:ind w:left="3600" w:hanging="360"/>
      </w:pPr>
      <w:rPr>
        <w:u w:val="none"/>
      </w:rPr>
    </w:lvl>
    <w:lvl w:ilvl="5" w:tplc="5106D16E">
      <w:start w:val="1"/>
      <w:numFmt w:val="bullet"/>
      <w:lvlText w:val="■"/>
      <w:lvlJc w:val="left"/>
      <w:pPr>
        <w:ind w:left="4320" w:hanging="360"/>
      </w:pPr>
      <w:rPr>
        <w:u w:val="none"/>
      </w:rPr>
    </w:lvl>
    <w:lvl w:ilvl="6" w:tplc="F7DC3976">
      <w:start w:val="1"/>
      <w:numFmt w:val="bullet"/>
      <w:lvlText w:val="●"/>
      <w:lvlJc w:val="left"/>
      <w:pPr>
        <w:ind w:left="5040" w:hanging="360"/>
      </w:pPr>
      <w:rPr>
        <w:u w:val="none"/>
      </w:rPr>
    </w:lvl>
    <w:lvl w:ilvl="7" w:tplc="D4B24262">
      <w:start w:val="1"/>
      <w:numFmt w:val="bullet"/>
      <w:lvlText w:val="○"/>
      <w:lvlJc w:val="left"/>
      <w:pPr>
        <w:ind w:left="5760" w:hanging="360"/>
      </w:pPr>
      <w:rPr>
        <w:u w:val="none"/>
      </w:rPr>
    </w:lvl>
    <w:lvl w:ilvl="8" w:tplc="05AE5E50">
      <w:start w:val="1"/>
      <w:numFmt w:val="bullet"/>
      <w:lvlText w:val="■"/>
      <w:lvlJc w:val="left"/>
      <w:pPr>
        <w:ind w:left="6480" w:hanging="360"/>
      </w:pPr>
      <w:rPr>
        <w:u w:val="none"/>
      </w:rPr>
    </w:lvl>
  </w:abstractNum>
  <w:abstractNum w:abstractNumId="15" w15:restartNumberingAfterBreak="0">
    <w:nsid w:val="1A4321F4"/>
    <w:multiLevelType w:val="hybridMultilevel"/>
    <w:tmpl w:val="A6627C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1BFE225F"/>
    <w:multiLevelType w:val="hybridMultilevel"/>
    <w:tmpl w:val="86C48F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1FCE5FF3"/>
    <w:multiLevelType w:val="hybridMultilevel"/>
    <w:tmpl w:val="4F7CB132"/>
    <w:lvl w:ilvl="0" w:tplc="7EB43996">
      <w:start w:val="1"/>
      <w:numFmt w:val="decimal"/>
      <w:lvlText w:val="%1."/>
      <w:lvlJc w:val="left"/>
      <w:pPr>
        <w:ind w:left="720" w:hanging="360"/>
      </w:pPr>
    </w:lvl>
    <w:lvl w:ilvl="1" w:tplc="A8BCA9DC">
      <w:start w:val="1"/>
      <w:numFmt w:val="lowerLetter"/>
      <w:lvlText w:val="%2."/>
      <w:lvlJc w:val="left"/>
      <w:pPr>
        <w:ind w:left="1440" w:hanging="360"/>
      </w:pPr>
    </w:lvl>
    <w:lvl w:ilvl="2" w:tplc="E7E61A94">
      <w:start w:val="1"/>
      <w:numFmt w:val="lowerRoman"/>
      <w:lvlText w:val="%3."/>
      <w:lvlJc w:val="right"/>
      <w:pPr>
        <w:ind w:left="2160" w:hanging="180"/>
      </w:pPr>
    </w:lvl>
    <w:lvl w:ilvl="3" w:tplc="F0DE2D70">
      <w:start w:val="1"/>
      <w:numFmt w:val="decimal"/>
      <w:lvlText w:val="%4."/>
      <w:lvlJc w:val="left"/>
      <w:pPr>
        <w:ind w:left="2880" w:hanging="360"/>
      </w:pPr>
    </w:lvl>
    <w:lvl w:ilvl="4" w:tplc="AEB61882">
      <w:start w:val="1"/>
      <w:numFmt w:val="lowerLetter"/>
      <w:lvlText w:val="%5."/>
      <w:lvlJc w:val="left"/>
      <w:pPr>
        <w:ind w:left="3600" w:hanging="360"/>
      </w:pPr>
    </w:lvl>
    <w:lvl w:ilvl="5" w:tplc="AD70379A">
      <w:start w:val="1"/>
      <w:numFmt w:val="lowerRoman"/>
      <w:lvlText w:val="%6."/>
      <w:lvlJc w:val="right"/>
      <w:pPr>
        <w:ind w:left="4320" w:hanging="180"/>
      </w:pPr>
    </w:lvl>
    <w:lvl w:ilvl="6" w:tplc="90405240">
      <w:start w:val="1"/>
      <w:numFmt w:val="decimal"/>
      <w:lvlText w:val="%7."/>
      <w:lvlJc w:val="left"/>
      <w:pPr>
        <w:ind w:left="5040" w:hanging="360"/>
      </w:pPr>
    </w:lvl>
    <w:lvl w:ilvl="7" w:tplc="BD168534">
      <w:start w:val="1"/>
      <w:numFmt w:val="lowerLetter"/>
      <w:lvlText w:val="%8."/>
      <w:lvlJc w:val="left"/>
      <w:pPr>
        <w:ind w:left="5760" w:hanging="360"/>
      </w:pPr>
    </w:lvl>
    <w:lvl w:ilvl="8" w:tplc="B40E31E8">
      <w:start w:val="1"/>
      <w:numFmt w:val="lowerRoman"/>
      <w:lvlText w:val="%9."/>
      <w:lvlJc w:val="right"/>
      <w:pPr>
        <w:ind w:left="6480" w:hanging="180"/>
      </w:pPr>
    </w:lvl>
  </w:abstractNum>
  <w:abstractNum w:abstractNumId="18" w15:restartNumberingAfterBreak="0">
    <w:nsid w:val="216D1D10"/>
    <w:multiLevelType w:val="hybridMultilevel"/>
    <w:tmpl w:val="625003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261651BC"/>
    <w:multiLevelType w:val="hybridMultilevel"/>
    <w:tmpl w:val="D506BFA8"/>
    <w:lvl w:ilvl="0" w:tplc="D732386A">
      <w:start w:val="1"/>
      <w:numFmt w:val="bullet"/>
      <w:lvlText w:val="●"/>
      <w:lvlJc w:val="left"/>
      <w:pPr>
        <w:ind w:left="720" w:hanging="360"/>
      </w:pPr>
      <w:rPr>
        <w:u w:val="none"/>
      </w:rPr>
    </w:lvl>
    <w:lvl w:ilvl="1" w:tplc="9B8827D0">
      <w:start w:val="1"/>
      <w:numFmt w:val="bullet"/>
      <w:lvlText w:val="○"/>
      <w:lvlJc w:val="left"/>
      <w:pPr>
        <w:ind w:left="1440" w:hanging="360"/>
      </w:pPr>
      <w:rPr>
        <w:u w:val="none"/>
      </w:rPr>
    </w:lvl>
    <w:lvl w:ilvl="2" w:tplc="DB54C4F8">
      <w:start w:val="1"/>
      <w:numFmt w:val="bullet"/>
      <w:lvlText w:val="■"/>
      <w:lvlJc w:val="left"/>
      <w:pPr>
        <w:ind w:left="2160" w:hanging="360"/>
      </w:pPr>
      <w:rPr>
        <w:u w:val="none"/>
      </w:rPr>
    </w:lvl>
    <w:lvl w:ilvl="3" w:tplc="03206144">
      <w:start w:val="1"/>
      <w:numFmt w:val="bullet"/>
      <w:lvlText w:val="●"/>
      <w:lvlJc w:val="left"/>
      <w:pPr>
        <w:ind w:left="2880" w:hanging="360"/>
      </w:pPr>
      <w:rPr>
        <w:u w:val="none"/>
      </w:rPr>
    </w:lvl>
    <w:lvl w:ilvl="4" w:tplc="CFCC6534">
      <w:start w:val="1"/>
      <w:numFmt w:val="bullet"/>
      <w:lvlText w:val="○"/>
      <w:lvlJc w:val="left"/>
      <w:pPr>
        <w:ind w:left="3600" w:hanging="360"/>
      </w:pPr>
      <w:rPr>
        <w:u w:val="none"/>
      </w:rPr>
    </w:lvl>
    <w:lvl w:ilvl="5" w:tplc="FA645848">
      <w:start w:val="1"/>
      <w:numFmt w:val="bullet"/>
      <w:lvlText w:val="■"/>
      <w:lvlJc w:val="left"/>
      <w:pPr>
        <w:ind w:left="4320" w:hanging="360"/>
      </w:pPr>
      <w:rPr>
        <w:u w:val="none"/>
      </w:rPr>
    </w:lvl>
    <w:lvl w:ilvl="6" w:tplc="490835FE">
      <w:start w:val="1"/>
      <w:numFmt w:val="bullet"/>
      <w:lvlText w:val="●"/>
      <w:lvlJc w:val="left"/>
      <w:pPr>
        <w:ind w:left="5040" w:hanging="360"/>
      </w:pPr>
      <w:rPr>
        <w:u w:val="none"/>
      </w:rPr>
    </w:lvl>
    <w:lvl w:ilvl="7" w:tplc="BB60FAD4">
      <w:start w:val="1"/>
      <w:numFmt w:val="bullet"/>
      <w:lvlText w:val="○"/>
      <w:lvlJc w:val="left"/>
      <w:pPr>
        <w:ind w:left="5760" w:hanging="360"/>
      </w:pPr>
      <w:rPr>
        <w:u w:val="none"/>
      </w:rPr>
    </w:lvl>
    <w:lvl w:ilvl="8" w:tplc="312E1820">
      <w:start w:val="1"/>
      <w:numFmt w:val="bullet"/>
      <w:lvlText w:val="■"/>
      <w:lvlJc w:val="left"/>
      <w:pPr>
        <w:ind w:left="6480" w:hanging="360"/>
      </w:pPr>
      <w:rPr>
        <w:u w:val="none"/>
      </w:rPr>
    </w:lvl>
  </w:abstractNum>
  <w:abstractNum w:abstractNumId="20" w15:restartNumberingAfterBreak="0">
    <w:nsid w:val="2A315F2E"/>
    <w:multiLevelType w:val="hybridMultilevel"/>
    <w:tmpl w:val="4342B1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2BF35734"/>
    <w:multiLevelType w:val="hybridMultilevel"/>
    <w:tmpl w:val="B86CA9C2"/>
    <w:lvl w:ilvl="0" w:tplc="3110B0F8">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2C0B504D"/>
    <w:multiLevelType w:val="hybridMultilevel"/>
    <w:tmpl w:val="3F0C0A3E"/>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23" w15:restartNumberingAfterBreak="0">
    <w:nsid w:val="2C4E5DE1"/>
    <w:multiLevelType w:val="hybridMultilevel"/>
    <w:tmpl w:val="01E03D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2F131DD1"/>
    <w:multiLevelType w:val="hybridMultilevel"/>
    <w:tmpl w:val="367487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381839D4"/>
    <w:multiLevelType w:val="hybridMultilevel"/>
    <w:tmpl w:val="6FACAC9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3CDA2BDC"/>
    <w:multiLevelType w:val="hybridMultilevel"/>
    <w:tmpl w:val="9CB686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42F74595"/>
    <w:multiLevelType w:val="hybridMultilevel"/>
    <w:tmpl w:val="5D3E7FF2"/>
    <w:lvl w:ilvl="0" w:tplc="3A94A520">
      <w:start w:val="1"/>
      <w:numFmt w:val="bullet"/>
      <w:lvlText w:val="●"/>
      <w:lvlJc w:val="left"/>
      <w:pPr>
        <w:ind w:left="720" w:hanging="360"/>
      </w:pPr>
      <w:rPr>
        <w:u w:val="none"/>
      </w:rPr>
    </w:lvl>
    <w:lvl w:ilvl="1" w:tplc="3B88310A">
      <w:start w:val="1"/>
      <w:numFmt w:val="bullet"/>
      <w:lvlText w:val="○"/>
      <w:lvlJc w:val="left"/>
      <w:pPr>
        <w:ind w:left="1440" w:hanging="360"/>
      </w:pPr>
      <w:rPr>
        <w:u w:val="none"/>
      </w:rPr>
    </w:lvl>
    <w:lvl w:ilvl="2" w:tplc="9E04ACE4">
      <w:start w:val="1"/>
      <w:numFmt w:val="bullet"/>
      <w:lvlText w:val="■"/>
      <w:lvlJc w:val="left"/>
      <w:pPr>
        <w:ind w:left="2160" w:hanging="360"/>
      </w:pPr>
      <w:rPr>
        <w:u w:val="none"/>
      </w:rPr>
    </w:lvl>
    <w:lvl w:ilvl="3" w:tplc="16AC163C">
      <w:start w:val="1"/>
      <w:numFmt w:val="bullet"/>
      <w:lvlText w:val="●"/>
      <w:lvlJc w:val="left"/>
      <w:pPr>
        <w:ind w:left="2880" w:hanging="360"/>
      </w:pPr>
      <w:rPr>
        <w:u w:val="none"/>
      </w:rPr>
    </w:lvl>
    <w:lvl w:ilvl="4" w:tplc="77AA40DA">
      <w:start w:val="1"/>
      <w:numFmt w:val="bullet"/>
      <w:lvlText w:val="○"/>
      <w:lvlJc w:val="left"/>
      <w:pPr>
        <w:ind w:left="3600" w:hanging="360"/>
      </w:pPr>
      <w:rPr>
        <w:u w:val="none"/>
      </w:rPr>
    </w:lvl>
    <w:lvl w:ilvl="5" w:tplc="711821CE">
      <w:start w:val="1"/>
      <w:numFmt w:val="bullet"/>
      <w:lvlText w:val="■"/>
      <w:lvlJc w:val="left"/>
      <w:pPr>
        <w:ind w:left="4320" w:hanging="360"/>
      </w:pPr>
      <w:rPr>
        <w:u w:val="none"/>
      </w:rPr>
    </w:lvl>
    <w:lvl w:ilvl="6" w:tplc="5C861DE2">
      <w:start w:val="1"/>
      <w:numFmt w:val="bullet"/>
      <w:lvlText w:val="●"/>
      <w:lvlJc w:val="left"/>
      <w:pPr>
        <w:ind w:left="5040" w:hanging="360"/>
      </w:pPr>
      <w:rPr>
        <w:u w:val="none"/>
      </w:rPr>
    </w:lvl>
    <w:lvl w:ilvl="7" w:tplc="ADCA99DE">
      <w:start w:val="1"/>
      <w:numFmt w:val="bullet"/>
      <w:lvlText w:val="○"/>
      <w:lvlJc w:val="left"/>
      <w:pPr>
        <w:ind w:left="5760" w:hanging="360"/>
      </w:pPr>
      <w:rPr>
        <w:u w:val="none"/>
      </w:rPr>
    </w:lvl>
    <w:lvl w:ilvl="8" w:tplc="83E43620">
      <w:start w:val="1"/>
      <w:numFmt w:val="bullet"/>
      <w:lvlText w:val="■"/>
      <w:lvlJc w:val="left"/>
      <w:pPr>
        <w:ind w:left="6480" w:hanging="360"/>
      </w:pPr>
      <w:rPr>
        <w:u w:val="none"/>
      </w:rPr>
    </w:lvl>
  </w:abstractNum>
  <w:abstractNum w:abstractNumId="28" w15:restartNumberingAfterBreak="0">
    <w:nsid w:val="457E31D1"/>
    <w:multiLevelType w:val="hybridMultilevel"/>
    <w:tmpl w:val="AE9AE76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47C507B4"/>
    <w:multiLevelType w:val="hybridMultilevel"/>
    <w:tmpl w:val="8B522EB6"/>
    <w:lvl w:ilvl="0" w:tplc="B324EE1E">
      <w:start w:val="1"/>
      <w:numFmt w:val="bullet"/>
      <w:pStyle w:val="BUASBulletList"/>
      <w:lvlText w:val="&gt;"/>
      <w:lvlJc w:val="left"/>
      <w:pPr>
        <w:tabs>
          <w:tab w:val="num" w:pos="227"/>
        </w:tabs>
        <w:ind w:left="227" w:hanging="227"/>
      </w:pPr>
      <w:rPr>
        <w:rFonts w:hint="default" w:ascii="Open Sans" w:hAnsi="Open Sans"/>
        <w:color w:val="ED7623" w:themeColor="text2"/>
      </w:rPr>
    </w:lvl>
    <w:lvl w:ilvl="1" w:tplc="B686B94E">
      <w:start w:val="1"/>
      <w:numFmt w:val="bullet"/>
      <w:lvlText w:val="&gt;"/>
      <w:lvlJc w:val="left"/>
      <w:pPr>
        <w:tabs>
          <w:tab w:val="num" w:pos="454"/>
        </w:tabs>
        <w:ind w:left="454" w:hanging="227"/>
      </w:pPr>
      <w:rPr>
        <w:rFonts w:hint="default" w:ascii="Open Sans" w:hAnsi="Open Sans"/>
        <w:color w:val="ED7623" w:themeColor="text2"/>
      </w:rPr>
    </w:lvl>
    <w:lvl w:ilvl="2" w:tplc="71D2FB82">
      <w:start w:val="1"/>
      <w:numFmt w:val="bullet"/>
      <w:lvlText w:val="&gt;"/>
      <w:lvlJc w:val="left"/>
      <w:pPr>
        <w:tabs>
          <w:tab w:val="num" w:pos="680"/>
        </w:tabs>
        <w:ind w:left="680" w:hanging="226"/>
      </w:pPr>
      <w:rPr>
        <w:rFonts w:hint="default" w:ascii="Open Sans" w:hAnsi="Open Sans"/>
        <w:color w:val="ED7623" w:themeColor="text2"/>
      </w:rPr>
    </w:lvl>
    <w:lvl w:ilvl="3" w:tplc="50BC9FB4">
      <w:start w:val="1"/>
      <w:numFmt w:val="bullet"/>
      <w:lvlText w:val="&gt;"/>
      <w:lvlJc w:val="left"/>
      <w:pPr>
        <w:tabs>
          <w:tab w:val="num" w:pos="1021"/>
        </w:tabs>
        <w:ind w:left="1021" w:hanging="341"/>
      </w:pPr>
      <w:rPr>
        <w:rFonts w:hint="default" w:ascii="Open Sans" w:hAnsi="Open Sans"/>
        <w:color w:val="ED7623" w:themeColor="text2"/>
      </w:rPr>
    </w:lvl>
    <w:lvl w:ilvl="4" w:tplc="59E8881E">
      <w:start w:val="1"/>
      <w:numFmt w:val="bullet"/>
      <w:lvlText w:val="&gt;"/>
      <w:lvlJc w:val="left"/>
      <w:pPr>
        <w:tabs>
          <w:tab w:val="num" w:pos="1361"/>
        </w:tabs>
        <w:ind w:left="1361" w:hanging="340"/>
      </w:pPr>
      <w:rPr>
        <w:rFonts w:hint="default" w:ascii="Open Sans" w:hAnsi="Open Sans"/>
        <w:color w:val="ED7623" w:themeColor="text2"/>
      </w:rPr>
    </w:lvl>
    <w:lvl w:ilvl="5" w:tplc="8D1E4732">
      <w:start w:val="1"/>
      <w:numFmt w:val="bullet"/>
      <w:lvlText w:val="&gt;"/>
      <w:lvlJc w:val="left"/>
      <w:pPr>
        <w:tabs>
          <w:tab w:val="num" w:pos="1701"/>
        </w:tabs>
        <w:ind w:left="1701" w:hanging="340"/>
      </w:pPr>
      <w:rPr>
        <w:rFonts w:hint="default" w:ascii="Open Sans" w:hAnsi="Open Sans"/>
        <w:color w:val="ED7623" w:themeColor="text2"/>
      </w:rPr>
    </w:lvl>
    <w:lvl w:ilvl="6" w:tplc="B6B034BA">
      <w:start w:val="1"/>
      <w:numFmt w:val="decimal"/>
      <w:lvlText w:val="%7."/>
      <w:lvlJc w:val="left"/>
      <w:pPr>
        <w:ind w:left="2499" w:hanging="357"/>
      </w:pPr>
      <w:rPr>
        <w:rFonts w:hint="default"/>
      </w:rPr>
    </w:lvl>
    <w:lvl w:ilvl="7" w:tplc="5086993E">
      <w:start w:val="1"/>
      <w:numFmt w:val="lowerLetter"/>
      <w:lvlText w:val="%8."/>
      <w:lvlJc w:val="left"/>
      <w:pPr>
        <w:ind w:left="2856" w:hanging="357"/>
      </w:pPr>
      <w:rPr>
        <w:rFonts w:hint="default"/>
      </w:rPr>
    </w:lvl>
    <w:lvl w:ilvl="8" w:tplc="4AC6F0E0">
      <w:start w:val="1"/>
      <w:numFmt w:val="lowerRoman"/>
      <w:lvlText w:val="%9."/>
      <w:lvlJc w:val="left"/>
      <w:pPr>
        <w:ind w:left="3213" w:hanging="357"/>
      </w:pPr>
      <w:rPr>
        <w:rFonts w:hint="default"/>
      </w:rPr>
    </w:lvl>
  </w:abstractNum>
  <w:abstractNum w:abstractNumId="30" w15:restartNumberingAfterBreak="0">
    <w:nsid w:val="47DE40EF"/>
    <w:multiLevelType w:val="hybridMultilevel"/>
    <w:tmpl w:val="CAEC4CA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4A3A49CD"/>
    <w:multiLevelType w:val="hybridMultilevel"/>
    <w:tmpl w:val="E0C0B310"/>
    <w:lvl w:ilvl="0" w:tplc="FEB4D03A">
      <w:start w:val="1"/>
      <w:numFmt w:val="bullet"/>
      <w:lvlText w:val="●"/>
      <w:lvlJc w:val="left"/>
      <w:pPr>
        <w:ind w:left="720" w:hanging="360"/>
      </w:pPr>
      <w:rPr>
        <w:u w:val="none"/>
      </w:rPr>
    </w:lvl>
    <w:lvl w:ilvl="1" w:tplc="F46ECFB6">
      <w:start w:val="1"/>
      <w:numFmt w:val="bullet"/>
      <w:lvlText w:val="○"/>
      <w:lvlJc w:val="left"/>
      <w:pPr>
        <w:ind w:left="1440" w:hanging="360"/>
      </w:pPr>
      <w:rPr>
        <w:u w:val="none"/>
      </w:rPr>
    </w:lvl>
    <w:lvl w:ilvl="2" w:tplc="FB6CE4F8">
      <w:start w:val="1"/>
      <w:numFmt w:val="bullet"/>
      <w:lvlText w:val="■"/>
      <w:lvlJc w:val="left"/>
      <w:pPr>
        <w:ind w:left="2160" w:hanging="360"/>
      </w:pPr>
      <w:rPr>
        <w:u w:val="none"/>
      </w:rPr>
    </w:lvl>
    <w:lvl w:ilvl="3" w:tplc="7C5A1488">
      <w:start w:val="1"/>
      <w:numFmt w:val="bullet"/>
      <w:lvlText w:val="●"/>
      <w:lvlJc w:val="left"/>
      <w:pPr>
        <w:ind w:left="2880" w:hanging="360"/>
      </w:pPr>
      <w:rPr>
        <w:u w:val="none"/>
      </w:rPr>
    </w:lvl>
    <w:lvl w:ilvl="4" w:tplc="F98E5B58">
      <w:start w:val="1"/>
      <w:numFmt w:val="bullet"/>
      <w:lvlText w:val="○"/>
      <w:lvlJc w:val="left"/>
      <w:pPr>
        <w:ind w:left="3600" w:hanging="360"/>
      </w:pPr>
      <w:rPr>
        <w:u w:val="none"/>
      </w:rPr>
    </w:lvl>
    <w:lvl w:ilvl="5" w:tplc="D18C857C">
      <w:start w:val="1"/>
      <w:numFmt w:val="bullet"/>
      <w:lvlText w:val="■"/>
      <w:lvlJc w:val="left"/>
      <w:pPr>
        <w:ind w:left="4320" w:hanging="360"/>
      </w:pPr>
      <w:rPr>
        <w:u w:val="none"/>
      </w:rPr>
    </w:lvl>
    <w:lvl w:ilvl="6" w:tplc="89A643C8">
      <w:start w:val="1"/>
      <w:numFmt w:val="bullet"/>
      <w:lvlText w:val="●"/>
      <w:lvlJc w:val="left"/>
      <w:pPr>
        <w:ind w:left="5040" w:hanging="360"/>
      </w:pPr>
      <w:rPr>
        <w:u w:val="none"/>
      </w:rPr>
    </w:lvl>
    <w:lvl w:ilvl="7" w:tplc="E2EC14FC">
      <w:start w:val="1"/>
      <w:numFmt w:val="bullet"/>
      <w:lvlText w:val="○"/>
      <w:lvlJc w:val="left"/>
      <w:pPr>
        <w:ind w:left="5760" w:hanging="360"/>
      </w:pPr>
      <w:rPr>
        <w:u w:val="none"/>
      </w:rPr>
    </w:lvl>
    <w:lvl w:ilvl="8" w:tplc="8E109A72">
      <w:start w:val="1"/>
      <w:numFmt w:val="bullet"/>
      <w:lvlText w:val="■"/>
      <w:lvlJc w:val="left"/>
      <w:pPr>
        <w:ind w:left="6480" w:hanging="360"/>
      </w:pPr>
      <w:rPr>
        <w:u w:val="none"/>
      </w:rPr>
    </w:lvl>
  </w:abstractNum>
  <w:abstractNum w:abstractNumId="32" w15:restartNumberingAfterBreak="0">
    <w:nsid w:val="529D178C"/>
    <w:multiLevelType w:val="hybridMultilevel"/>
    <w:tmpl w:val="1AA81AF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56F2383B"/>
    <w:multiLevelType w:val="hybridMultilevel"/>
    <w:tmpl w:val="E4147D46"/>
    <w:lvl w:ilvl="0" w:tplc="0596BE36">
      <w:start w:val="1"/>
      <w:numFmt w:val="bullet"/>
      <w:lvlText w:val="●"/>
      <w:lvlJc w:val="left"/>
      <w:pPr>
        <w:ind w:left="720" w:hanging="360"/>
      </w:pPr>
      <w:rPr>
        <w:u w:val="none"/>
      </w:rPr>
    </w:lvl>
    <w:lvl w:ilvl="1" w:tplc="CC9C0114">
      <w:start w:val="1"/>
      <w:numFmt w:val="bullet"/>
      <w:lvlText w:val="○"/>
      <w:lvlJc w:val="left"/>
      <w:pPr>
        <w:ind w:left="1440" w:hanging="360"/>
      </w:pPr>
      <w:rPr>
        <w:u w:val="none"/>
      </w:rPr>
    </w:lvl>
    <w:lvl w:ilvl="2" w:tplc="9D149C04">
      <w:start w:val="1"/>
      <w:numFmt w:val="bullet"/>
      <w:lvlText w:val="■"/>
      <w:lvlJc w:val="left"/>
      <w:pPr>
        <w:ind w:left="2160" w:hanging="360"/>
      </w:pPr>
      <w:rPr>
        <w:u w:val="none"/>
      </w:rPr>
    </w:lvl>
    <w:lvl w:ilvl="3" w:tplc="DEA27CEE">
      <w:start w:val="1"/>
      <w:numFmt w:val="bullet"/>
      <w:lvlText w:val="●"/>
      <w:lvlJc w:val="left"/>
      <w:pPr>
        <w:ind w:left="2880" w:hanging="360"/>
      </w:pPr>
      <w:rPr>
        <w:u w:val="none"/>
      </w:rPr>
    </w:lvl>
    <w:lvl w:ilvl="4" w:tplc="4DB20340">
      <w:start w:val="1"/>
      <w:numFmt w:val="bullet"/>
      <w:lvlText w:val="○"/>
      <w:lvlJc w:val="left"/>
      <w:pPr>
        <w:ind w:left="3600" w:hanging="360"/>
      </w:pPr>
      <w:rPr>
        <w:u w:val="none"/>
      </w:rPr>
    </w:lvl>
    <w:lvl w:ilvl="5" w:tplc="2B4C8278">
      <w:start w:val="1"/>
      <w:numFmt w:val="bullet"/>
      <w:lvlText w:val="■"/>
      <w:lvlJc w:val="left"/>
      <w:pPr>
        <w:ind w:left="4320" w:hanging="360"/>
      </w:pPr>
      <w:rPr>
        <w:u w:val="none"/>
      </w:rPr>
    </w:lvl>
    <w:lvl w:ilvl="6" w:tplc="DA2C471A">
      <w:start w:val="1"/>
      <w:numFmt w:val="bullet"/>
      <w:lvlText w:val="●"/>
      <w:lvlJc w:val="left"/>
      <w:pPr>
        <w:ind w:left="5040" w:hanging="360"/>
      </w:pPr>
      <w:rPr>
        <w:u w:val="none"/>
      </w:rPr>
    </w:lvl>
    <w:lvl w:ilvl="7" w:tplc="356CD978">
      <w:start w:val="1"/>
      <w:numFmt w:val="bullet"/>
      <w:lvlText w:val="○"/>
      <w:lvlJc w:val="left"/>
      <w:pPr>
        <w:ind w:left="5760" w:hanging="360"/>
      </w:pPr>
      <w:rPr>
        <w:u w:val="none"/>
      </w:rPr>
    </w:lvl>
    <w:lvl w:ilvl="8" w:tplc="91D6657E">
      <w:start w:val="1"/>
      <w:numFmt w:val="bullet"/>
      <w:lvlText w:val="■"/>
      <w:lvlJc w:val="left"/>
      <w:pPr>
        <w:ind w:left="6480" w:hanging="360"/>
      </w:pPr>
      <w:rPr>
        <w:u w:val="none"/>
      </w:rPr>
    </w:lvl>
  </w:abstractNum>
  <w:abstractNum w:abstractNumId="34" w15:restartNumberingAfterBreak="0">
    <w:nsid w:val="58A61046"/>
    <w:multiLevelType w:val="hybridMultilevel"/>
    <w:tmpl w:val="0C5C9D5E"/>
    <w:lvl w:ilvl="0" w:tplc="0A4669E0">
      <w:start w:val="1"/>
      <w:numFmt w:val="bullet"/>
      <w:lvlText w:val="●"/>
      <w:lvlJc w:val="left"/>
      <w:pPr>
        <w:ind w:left="720" w:hanging="360"/>
      </w:pPr>
      <w:rPr>
        <w:u w:val="none"/>
      </w:rPr>
    </w:lvl>
    <w:lvl w:ilvl="1" w:tplc="23F85A24">
      <w:start w:val="1"/>
      <w:numFmt w:val="bullet"/>
      <w:lvlText w:val="○"/>
      <w:lvlJc w:val="left"/>
      <w:pPr>
        <w:ind w:left="1440" w:hanging="360"/>
      </w:pPr>
      <w:rPr>
        <w:u w:val="none"/>
      </w:rPr>
    </w:lvl>
    <w:lvl w:ilvl="2" w:tplc="98E860D4">
      <w:start w:val="1"/>
      <w:numFmt w:val="bullet"/>
      <w:lvlText w:val="■"/>
      <w:lvlJc w:val="left"/>
      <w:pPr>
        <w:ind w:left="2160" w:hanging="360"/>
      </w:pPr>
      <w:rPr>
        <w:u w:val="none"/>
      </w:rPr>
    </w:lvl>
    <w:lvl w:ilvl="3" w:tplc="1DE4158C">
      <w:start w:val="1"/>
      <w:numFmt w:val="bullet"/>
      <w:lvlText w:val="●"/>
      <w:lvlJc w:val="left"/>
      <w:pPr>
        <w:ind w:left="2880" w:hanging="360"/>
      </w:pPr>
      <w:rPr>
        <w:u w:val="none"/>
      </w:rPr>
    </w:lvl>
    <w:lvl w:ilvl="4" w:tplc="05B8BDBE">
      <w:start w:val="1"/>
      <w:numFmt w:val="bullet"/>
      <w:lvlText w:val="○"/>
      <w:lvlJc w:val="left"/>
      <w:pPr>
        <w:ind w:left="3600" w:hanging="360"/>
      </w:pPr>
      <w:rPr>
        <w:u w:val="none"/>
      </w:rPr>
    </w:lvl>
    <w:lvl w:ilvl="5" w:tplc="A20AFE2A">
      <w:start w:val="1"/>
      <w:numFmt w:val="bullet"/>
      <w:lvlText w:val="■"/>
      <w:lvlJc w:val="left"/>
      <w:pPr>
        <w:ind w:left="4320" w:hanging="360"/>
      </w:pPr>
      <w:rPr>
        <w:u w:val="none"/>
      </w:rPr>
    </w:lvl>
    <w:lvl w:ilvl="6" w:tplc="238E7F1A">
      <w:start w:val="1"/>
      <w:numFmt w:val="bullet"/>
      <w:lvlText w:val="●"/>
      <w:lvlJc w:val="left"/>
      <w:pPr>
        <w:ind w:left="5040" w:hanging="360"/>
      </w:pPr>
      <w:rPr>
        <w:u w:val="none"/>
      </w:rPr>
    </w:lvl>
    <w:lvl w:ilvl="7" w:tplc="88D6EFFE">
      <w:start w:val="1"/>
      <w:numFmt w:val="bullet"/>
      <w:lvlText w:val="○"/>
      <w:lvlJc w:val="left"/>
      <w:pPr>
        <w:ind w:left="5760" w:hanging="360"/>
      </w:pPr>
      <w:rPr>
        <w:u w:val="none"/>
      </w:rPr>
    </w:lvl>
    <w:lvl w:ilvl="8" w:tplc="7D82642E">
      <w:start w:val="1"/>
      <w:numFmt w:val="bullet"/>
      <w:lvlText w:val="■"/>
      <w:lvlJc w:val="left"/>
      <w:pPr>
        <w:ind w:left="6480" w:hanging="360"/>
      </w:pPr>
      <w:rPr>
        <w:u w:val="none"/>
      </w:rPr>
    </w:lvl>
  </w:abstractNum>
  <w:abstractNum w:abstractNumId="35" w15:restartNumberingAfterBreak="0">
    <w:nsid w:val="58ED4686"/>
    <w:multiLevelType w:val="hybridMultilevel"/>
    <w:tmpl w:val="711834D2"/>
    <w:lvl w:ilvl="0" w:tplc="CE482D0E">
      <w:start w:val="1"/>
      <w:numFmt w:val="bullet"/>
      <w:lvlText w:val="●"/>
      <w:lvlJc w:val="left"/>
      <w:pPr>
        <w:ind w:left="720" w:hanging="360"/>
      </w:pPr>
      <w:rPr>
        <w:u w:val="none"/>
      </w:rPr>
    </w:lvl>
    <w:lvl w:ilvl="1" w:tplc="FE4C3576">
      <w:start w:val="1"/>
      <w:numFmt w:val="bullet"/>
      <w:lvlText w:val="○"/>
      <w:lvlJc w:val="left"/>
      <w:pPr>
        <w:ind w:left="1440" w:hanging="360"/>
      </w:pPr>
      <w:rPr>
        <w:u w:val="none"/>
      </w:rPr>
    </w:lvl>
    <w:lvl w:ilvl="2" w:tplc="56F203B8">
      <w:start w:val="1"/>
      <w:numFmt w:val="bullet"/>
      <w:lvlText w:val="■"/>
      <w:lvlJc w:val="left"/>
      <w:pPr>
        <w:ind w:left="2160" w:hanging="360"/>
      </w:pPr>
      <w:rPr>
        <w:u w:val="none"/>
      </w:rPr>
    </w:lvl>
    <w:lvl w:ilvl="3" w:tplc="EB140E8E">
      <w:start w:val="1"/>
      <w:numFmt w:val="bullet"/>
      <w:lvlText w:val="●"/>
      <w:lvlJc w:val="left"/>
      <w:pPr>
        <w:ind w:left="2880" w:hanging="360"/>
      </w:pPr>
      <w:rPr>
        <w:u w:val="none"/>
      </w:rPr>
    </w:lvl>
    <w:lvl w:ilvl="4" w:tplc="BF7A3024">
      <w:start w:val="1"/>
      <w:numFmt w:val="bullet"/>
      <w:lvlText w:val="○"/>
      <w:lvlJc w:val="left"/>
      <w:pPr>
        <w:ind w:left="3600" w:hanging="360"/>
      </w:pPr>
      <w:rPr>
        <w:u w:val="none"/>
      </w:rPr>
    </w:lvl>
    <w:lvl w:ilvl="5" w:tplc="62803010">
      <w:start w:val="1"/>
      <w:numFmt w:val="bullet"/>
      <w:lvlText w:val="■"/>
      <w:lvlJc w:val="left"/>
      <w:pPr>
        <w:ind w:left="4320" w:hanging="360"/>
      </w:pPr>
      <w:rPr>
        <w:u w:val="none"/>
      </w:rPr>
    </w:lvl>
    <w:lvl w:ilvl="6" w:tplc="22F8EF58">
      <w:start w:val="1"/>
      <w:numFmt w:val="bullet"/>
      <w:lvlText w:val="●"/>
      <w:lvlJc w:val="left"/>
      <w:pPr>
        <w:ind w:left="5040" w:hanging="360"/>
      </w:pPr>
      <w:rPr>
        <w:u w:val="none"/>
      </w:rPr>
    </w:lvl>
    <w:lvl w:ilvl="7" w:tplc="862CA6D4">
      <w:start w:val="1"/>
      <w:numFmt w:val="bullet"/>
      <w:lvlText w:val="○"/>
      <w:lvlJc w:val="left"/>
      <w:pPr>
        <w:ind w:left="5760" w:hanging="360"/>
      </w:pPr>
      <w:rPr>
        <w:u w:val="none"/>
      </w:rPr>
    </w:lvl>
    <w:lvl w:ilvl="8" w:tplc="C05053E8">
      <w:start w:val="1"/>
      <w:numFmt w:val="bullet"/>
      <w:lvlText w:val="■"/>
      <w:lvlJc w:val="left"/>
      <w:pPr>
        <w:ind w:left="6480" w:hanging="360"/>
      </w:pPr>
      <w:rPr>
        <w:u w:val="none"/>
      </w:rPr>
    </w:lvl>
  </w:abstractNum>
  <w:abstractNum w:abstractNumId="36" w15:restartNumberingAfterBreak="0">
    <w:nsid w:val="5B8301FE"/>
    <w:multiLevelType w:val="hybridMultilevel"/>
    <w:tmpl w:val="25E645DA"/>
    <w:lvl w:ilvl="0" w:tplc="92904BC0">
      <w:start w:val="1"/>
      <w:numFmt w:val="bullet"/>
      <w:lvlText w:val="●"/>
      <w:lvlJc w:val="left"/>
      <w:pPr>
        <w:ind w:left="720" w:hanging="360"/>
      </w:pPr>
      <w:rPr>
        <w:u w:val="none"/>
      </w:rPr>
    </w:lvl>
    <w:lvl w:ilvl="1" w:tplc="83B40B32">
      <w:start w:val="1"/>
      <w:numFmt w:val="bullet"/>
      <w:lvlText w:val="○"/>
      <w:lvlJc w:val="left"/>
      <w:pPr>
        <w:ind w:left="1440" w:hanging="360"/>
      </w:pPr>
      <w:rPr>
        <w:u w:val="none"/>
      </w:rPr>
    </w:lvl>
    <w:lvl w:ilvl="2" w:tplc="C9345022">
      <w:start w:val="1"/>
      <w:numFmt w:val="bullet"/>
      <w:lvlText w:val="■"/>
      <w:lvlJc w:val="left"/>
      <w:pPr>
        <w:ind w:left="2160" w:hanging="360"/>
      </w:pPr>
      <w:rPr>
        <w:u w:val="none"/>
      </w:rPr>
    </w:lvl>
    <w:lvl w:ilvl="3" w:tplc="BC708864">
      <w:start w:val="1"/>
      <w:numFmt w:val="bullet"/>
      <w:lvlText w:val="●"/>
      <w:lvlJc w:val="left"/>
      <w:pPr>
        <w:ind w:left="2880" w:hanging="360"/>
      </w:pPr>
      <w:rPr>
        <w:u w:val="none"/>
      </w:rPr>
    </w:lvl>
    <w:lvl w:ilvl="4" w:tplc="F0FEBEAC">
      <w:start w:val="1"/>
      <w:numFmt w:val="bullet"/>
      <w:lvlText w:val="○"/>
      <w:lvlJc w:val="left"/>
      <w:pPr>
        <w:ind w:left="3600" w:hanging="360"/>
      </w:pPr>
      <w:rPr>
        <w:u w:val="none"/>
      </w:rPr>
    </w:lvl>
    <w:lvl w:ilvl="5" w:tplc="68E0B21A">
      <w:start w:val="1"/>
      <w:numFmt w:val="bullet"/>
      <w:lvlText w:val="■"/>
      <w:lvlJc w:val="left"/>
      <w:pPr>
        <w:ind w:left="4320" w:hanging="360"/>
      </w:pPr>
      <w:rPr>
        <w:u w:val="none"/>
      </w:rPr>
    </w:lvl>
    <w:lvl w:ilvl="6" w:tplc="2F342728">
      <w:start w:val="1"/>
      <w:numFmt w:val="bullet"/>
      <w:lvlText w:val="●"/>
      <w:lvlJc w:val="left"/>
      <w:pPr>
        <w:ind w:left="5040" w:hanging="360"/>
      </w:pPr>
      <w:rPr>
        <w:u w:val="none"/>
      </w:rPr>
    </w:lvl>
    <w:lvl w:ilvl="7" w:tplc="8B70D4EC">
      <w:start w:val="1"/>
      <w:numFmt w:val="bullet"/>
      <w:lvlText w:val="○"/>
      <w:lvlJc w:val="left"/>
      <w:pPr>
        <w:ind w:left="5760" w:hanging="360"/>
      </w:pPr>
      <w:rPr>
        <w:u w:val="none"/>
      </w:rPr>
    </w:lvl>
    <w:lvl w:ilvl="8" w:tplc="0AAEF52C">
      <w:start w:val="1"/>
      <w:numFmt w:val="bullet"/>
      <w:lvlText w:val="■"/>
      <w:lvlJc w:val="left"/>
      <w:pPr>
        <w:ind w:left="6480" w:hanging="360"/>
      </w:pPr>
      <w:rPr>
        <w:u w:val="none"/>
      </w:rPr>
    </w:lvl>
  </w:abstractNum>
  <w:abstractNum w:abstractNumId="37" w15:restartNumberingAfterBreak="0">
    <w:nsid w:val="5DAB2B13"/>
    <w:multiLevelType w:val="hybridMultilevel"/>
    <w:tmpl w:val="45287D0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5E29188E"/>
    <w:multiLevelType w:val="hybridMultilevel"/>
    <w:tmpl w:val="6F6CECD6"/>
    <w:lvl w:ilvl="0" w:tplc="08090001">
      <w:start w:val="1"/>
      <w:numFmt w:val="bullet"/>
      <w:lvlText w:val=""/>
      <w:lvlJc w:val="left"/>
      <w:pPr>
        <w:ind w:left="720" w:hanging="360"/>
      </w:pPr>
      <w:rPr>
        <w:rFonts w:hint="default" w:ascii="Symbol" w:hAnsi="Symbol"/>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5FF03DF1"/>
    <w:multiLevelType w:val="hybridMultilevel"/>
    <w:tmpl w:val="0BDAE888"/>
    <w:lvl w:ilvl="0" w:tplc="8CF2BE4E">
      <w:start w:val="1"/>
      <w:numFmt w:val="bullet"/>
      <w:lvlText w:val="●"/>
      <w:lvlJc w:val="left"/>
      <w:pPr>
        <w:ind w:left="720" w:hanging="360"/>
      </w:pPr>
      <w:rPr>
        <w:u w:val="none"/>
      </w:rPr>
    </w:lvl>
    <w:lvl w:ilvl="1" w:tplc="51802074">
      <w:start w:val="1"/>
      <w:numFmt w:val="bullet"/>
      <w:lvlText w:val="○"/>
      <w:lvlJc w:val="left"/>
      <w:pPr>
        <w:ind w:left="1440" w:hanging="360"/>
      </w:pPr>
      <w:rPr>
        <w:u w:val="none"/>
      </w:rPr>
    </w:lvl>
    <w:lvl w:ilvl="2" w:tplc="8414845C">
      <w:start w:val="1"/>
      <w:numFmt w:val="bullet"/>
      <w:lvlText w:val="■"/>
      <w:lvlJc w:val="left"/>
      <w:pPr>
        <w:ind w:left="2160" w:hanging="360"/>
      </w:pPr>
      <w:rPr>
        <w:u w:val="none"/>
      </w:rPr>
    </w:lvl>
    <w:lvl w:ilvl="3" w:tplc="2990C108">
      <w:start w:val="1"/>
      <w:numFmt w:val="bullet"/>
      <w:lvlText w:val="●"/>
      <w:lvlJc w:val="left"/>
      <w:pPr>
        <w:ind w:left="2880" w:hanging="360"/>
      </w:pPr>
      <w:rPr>
        <w:u w:val="none"/>
      </w:rPr>
    </w:lvl>
    <w:lvl w:ilvl="4" w:tplc="03321266">
      <w:start w:val="1"/>
      <w:numFmt w:val="bullet"/>
      <w:lvlText w:val="○"/>
      <w:lvlJc w:val="left"/>
      <w:pPr>
        <w:ind w:left="3600" w:hanging="360"/>
      </w:pPr>
      <w:rPr>
        <w:u w:val="none"/>
      </w:rPr>
    </w:lvl>
    <w:lvl w:ilvl="5" w:tplc="327C1B2E">
      <w:start w:val="1"/>
      <w:numFmt w:val="bullet"/>
      <w:lvlText w:val="■"/>
      <w:lvlJc w:val="left"/>
      <w:pPr>
        <w:ind w:left="4320" w:hanging="360"/>
      </w:pPr>
      <w:rPr>
        <w:u w:val="none"/>
      </w:rPr>
    </w:lvl>
    <w:lvl w:ilvl="6" w:tplc="2FC63E64">
      <w:start w:val="1"/>
      <w:numFmt w:val="bullet"/>
      <w:lvlText w:val="●"/>
      <w:lvlJc w:val="left"/>
      <w:pPr>
        <w:ind w:left="5040" w:hanging="360"/>
      </w:pPr>
      <w:rPr>
        <w:u w:val="none"/>
      </w:rPr>
    </w:lvl>
    <w:lvl w:ilvl="7" w:tplc="0DBC613C">
      <w:start w:val="1"/>
      <w:numFmt w:val="bullet"/>
      <w:lvlText w:val="○"/>
      <w:lvlJc w:val="left"/>
      <w:pPr>
        <w:ind w:left="5760" w:hanging="360"/>
      </w:pPr>
      <w:rPr>
        <w:u w:val="none"/>
      </w:rPr>
    </w:lvl>
    <w:lvl w:ilvl="8" w:tplc="9DE28F9A">
      <w:start w:val="1"/>
      <w:numFmt w:val="bullet"/>
      <w:lvlText w:val="■"/>
      <w:lvlJc w:val="left"/>
      <w:pPr>
        <w:ind w:left="6480" w:hanging="360"/>
      </w:pPr>
      <w:rPr>
        <w:u w:val="none"/>
      </w:rPr>
    </w:lvl>
  </w:abstractNum>
  <w:abstractNum w:abstractNumId="40" w15:restartNumberingAfterBreak="0">
    <w:nsid w:val="617B7829"/>
    <w:multiLevelType w:val="hybridMultilevel"/>
    <w:tmpl w:val="3E1E62DC"/>
    <w:lvl w:ilvl="0" w:tplc="25C07E36">
      <w:start w:val="1"/>
      <w:numFmt w:val="bullet"/>
      <w:lvlText w:val=""/>
      <w:lvlJc w:val="left"/>
      <w:pPr>
        <w:ind w:left="720" w:hanging="360"/>
      </w:pPr>
      <w:rPr>
        <w:rFonts w:hint="default" w:ascii="Symbol" w:hAnsi="Symbol"/>
      </w:rPr>
    </w:lvl>
    <w:lvl w:ilvl="1" w:tplc="5382FFEE">
      <w:start w:val="1"/>
      <w:numFmt w:val="bullet"/>
      <w:lvlText w:val="o"/>
      <w:lvlJc w:val="left"/>
      <w:pPr>
        <w:ind w:left="1440" w:hanging="360"/>
      </w:pPr>
      <w:rPr>
        <w:rFonts w:hint="default" w:ascii="Courier New" w:hAnsi="Courier New"/>
      </w:rPr>
    </w:lvl>
    <w:lvl w:ilvl="2" w:tplc="D794C41A">
      <w:start w:val="1"/>
      <w:numFmt w:val="bullet"/>
      <w:lvlText w:val=""/>
      <w:lvlJc w:val="left"/>
      <w:pPr>
        <w:ind w:left="2160" w:hanging="360"/>
      </w:pPr>
      <w:rPr>
        <w:rFonts w:hint="default" w:ascii="Wingdings" w:hAnsi="Wingdings"/>
      </w:rPr>
    </w:lvl>
    <w:lvl w:ilvl="3" w:tplc="C88062A6">
      <w:start w:val="1"/>
      <w:numFmt w:val="bullet"/>
      <w:lvlText w:val=""/>
      <w:lvlJc w:val="left"/>
      <w:pPr>
        <w:ind w:left="2880" w:hanging="360"/>
      </w:pPr>
      <w:rPr>
        <w:rFonts w:hint="default" w:ascii="Symbol" w:hAnsi="Symbol"/>
      </w:rPr>
    </w:lvl>
    <w:lvl w:ilvl="4" w:tplc="157ED3D4">
      <w:start w:val="1"/>
      <w:numFmt w:val="bullet"/>
      <w:lvlText w:val="o"/>
      <w:lvlJc w:val="left"/>
      <w:pPr>
        <w:ind w:left="3600" w:hanging="360"/>
      </w:pPr>
      <w:rPr>
        <w:rFonts w:hint="default" w:ascii="Courier New" w:hAnsi="Courier New"/>
      </w:rPr>
    </w:lvl>
    <w:lvl w:ilvl="5" w:tplc="1D18A76A">
      <w:start w:val="1"/>
      <w:numFmt w:val="bullet"/>
      <w:lvlText w:val=""/>
      <w:lvlJc w:val="left"/>
      <w:pPr>
        <w:ind w:left="4320" w:hanging="360"/>
      </w:pPr>
      <w:rPr>
        <w:rFonts w:hint="default" w:ascii="Wingdings" w:hAnsi="Wingdings"/>
      </w:rPr>
    </w:lvl>
    <w:lvl w:ilvl="6" w:tplc="0AF6C43A">
      <w:start w:val="1"/>
      <w:numFmt w:val="bullet"/>
      <w:lvlText w:val=""/>
      <w:lvlJc w:val="left"/>
      <w:pPr>
        <w:ind w:left="5040" w:hanging="360"/>
      </w:pPr>
      <w:rPr>
        <w:rFonts w:hint="default" w:ascii="Symbol" w:hAnsi="Symbol"/>
      </w:rPr>
    </w:lvl>
    <w:lvl w:ilvl="7" w:tplc="8F703BFC">
      <w:start w:val="1"/>
      <w:numFmt w:val="bullet"/>
      <w:lvlText w:val="o"/>
      <w:lvlJc w:val="left"/>
      <w:pPr>
        <w:ind w:left="5760" w:hanging="360"/>
      </w:pPr>
      <w:rPr>
        <w:rFonts w:hint="default" w:ascii="Courier New" w:hAnsi="Courier New"/>
      </w:rPr>
    </w:lvl>
    <w:lvl w:ilvl="8" w:tplc="C3481DF2">
      <w:start w:val="1"/>
      <w:numFmt w:val="bullet"/>
      <w:lvlText w:val=""/>
      <w:lvlJc w:val="left"/>
      <w:pPr>
        <w:ind w:left="6480" w:hanging="360"/>
      </w:pPr>
      <w:rPr>
        <w:rFonts w:hint="default" w:ascii="Wingdings" w:hAnsi="Wingdings"/>
      </w:rPr>
    </w:lvl>
  </w:abstractNum>
  <w:abstractNum w:abstractNumId="41" w15:restartNumberingAfterBreak="0">
    <w:nsid w:val="67296079"/>
    <w:multiLevelType w:val="hybridMultilevel"/>
    <w:tmpl w:val="891C8D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2" w15:restartNumberingAfterBreak="0">
    <w:nsid w:val="730D78B5"/>
    <w:multiLevelType w:val="hybridMultilevel"/>
    <w:tmpl w:val="BE02E0C0"/>
    <w:lvl w:ilvl="0" w:tplc="04823B14">
      <w:start w:val="1"/>
      <w:numFmt w:val="decimal"/>
      <w:pStyle w:val="Heading1"/>
      <w:lvlText w:val="%1"/>
      <w:lvlJc w:val="left"/>
      <w:pPr>
        <w:tabs>
          <w:tab w:val="num" w:pos="567"/>
        </w:tabs>
        <w:ind w:left="397" w:hanging="397"/>
      </w:pPr>
      <w:rPr>
        <w:rFonts w:hint="default"/>
      </w:rPr>
    </w:lvl>
    <w:lvl w:ilvl="1" w:tplc="F55EA326">
      <w:start w:val="1"/>
      <w:numFmt w:val="decimal"/>
      <w:pStyle w:val="Heading2"/>
      <w:lvlText w:val="%1.%2"/>
      <w:lvlJc w:val="left"/>
      <w:pPr>
        <w:tabs>
          <w:tab w:val="num" w:pos="567"/>
        </w:tabs>
        <w:ind w:left="567" w:hanging="567"/>
      </w:pPr>
      <w:rPr>
        <w:rFonts w:hint="default"/>
      </w:rPr>
    </w:lvl>
    <w:lvl w:ilvl="2" w:tplc="5A6EA3C2">
      <w:start w:val="1"/>
      <w:numFmt w:val="decimal"/>
      <w:pStyle w:val="Heading3"/>
      <w:lvlText w:val="%1.%2.%3"/>
      <w:lvlJc w:val="left"/>
      <w:pPr>
        <w:tabs>
          <w:tab w:val="num" w:pos="567"/>
        </w:tabs>
        <w:ind w:left="567" w:hanging="567"/>
      </w:pPr>
      <w:rPr>
        <w:rFonts w:hint="default"/>
      </w:rPr>
    </w:lvl>
    <w:lvl w:ilvl="3" w:tplc="BE9CD89C">
      <w:start w:val="1"/>
      <w:numFmt w:val="decimal"/>
      <w:lvlText w:val="%1.%2.%3.%4"/>
      <w:lvlJc w:val="left"/>
      <w:pPr>
        <w:tabs>
          <w:tab w:val="num" w:pos="397"/>
        </w:tabs>
        <w:ind w:left="397" w:hanging="397"/>
      </w:pPr>
      <w:rPr>
        <w:rFonts w:hint="default"/>
      </w:rPr>
    </w:lvl>
    <w:lvl w:ilvl="4" w:tplc="9028B8BC">
      <w:start w:val="1"/>
      <w:numFmt w:val="decimal"/>
      <w:lvlText w:val="%1.%2.%3.%4.%5"/>
      <w:lvlJc w:val="left"/>
      <w:pPr>
        <w:tabs>
          <w:tab w:val="num" w:pos="397"/>
        </w:tabs>
        <w:ind w:left="397" w:hanging="397"/>
      </w:pPr>
      <w:rPr>
        <w:rFonts w:hint="default"/>
      </w:rPr>
    </w:lvl>
    <w:lvl w:ilvl="5" w:tplc="729AE8A6">
      <w:start w:val="1"/>
      <w:numFmt w:val="decimal"/>
      <w:lvlText w:val="%1.%2.%3.%4.%5.%6"/>
      <w:lvlJc w:val="left"/>
      <w:pPr>
        <w:tabs>
          <w:tab w:val="num" w:pos="397"/>
        </w:tabs>
        <w:ind w:left="397" w:hanging="397"/>
      </w:pPr>
      <w:rPr>
        <w:rFonts w:hint="default"/>
      </w:rPr>
    </w:lvl>
    <w:lvl w:ilvl="6" w:tplc="BDDADDDA">
      <w:start w:val="1"/>
      <w:numFmt w:val="decimal"/>
      <w:lvlText w:val="%1.%2.%3.%4.%5.%6.%7"/>
      <w:lvlJc w:val="left"/>
      <w:pPr>
        <w:tabs>
          <w:tab w:val="num" w:pos="397"/>
        </w:tabs>
        <w:ind w:left="397" w:hanging="397"/>
      </w:pPr>
      <w:rPr>
        <w:rFonts w:hint="default"/>
      </w:rPr>
    </w:lvl>
    <w:lvl w:ilvl="7" w:tplc="A6D6D28C">
      <w:start w:val="1"/>
      <w:numFmt w:val="decimal"/>
      <w:lvlText w:val="%1.%2.%3.%4.%5.%6.%7.%8"/>
      <w:lvlJc w:val="left"/>
      <w:pPr>
        <w:tabs>
          <w:tab w:val="num" w:pos="397"/>
        </w:tabs>
        <w:ind w:left="397" w:hanging="397"/>
      </w:pPr>
      <w:rPr>
        <w:rFonts w:hint="default"/>
      </w:rPr>
    </w:lvl>
    <w:lvl w:ilvl="8" w:tplc="DD441C92">
      <w:start w:val="1"/>
      <w:numFmt w:val="decimal"/>
      <w:lvlText w:val="%1.%2.%3.%4.%5.%6.%7.%8.%9"/>
      <w:lvlJc w:val="left"/>
      <w:pPr>
        <w:tabs>
          <w:tab w:val="num" w:pos="397"/>
        </w:tabs>
        <w:ind w:left="397" w:hanging="397"/>
      </w:pPr>
      <w:rPr>
        <w:rFonts w:hint="default"/>
      </w:rPr>
    </w:lvl>
  </w:abstractNum>
  <w:abstractNum w:abstractNumId="43" w15:restartNumberingAfterBreak="0">
    <w:nsid w:val="770D7A4A"/>
    <w:multiLevelType w:val="hybridMultilevel"/>
    <w:tmpl w:val="FFFFFFFF"/>
    <w:lvl w:ilvl="0" w:tplc="968ADA08">
      <w:start w:val="1"/>
      <w:numFmt w:val="bullet"/>
      <w:lvlText w:val=""/>
      <w:lvlJc w:val="left"/>
      <w:pPr>
        <w:ind w:left="720" w:hanging="360"/>
      </w:pPr>
      <w:rPr>
        <w:rFonts w:hint="default" w:ascii="Symbol" w:hAnsi="Symbol"/>
      </w:rPr>
    </w:lvl>
    <w:lvl w:ilvl="1" w:tplc="247627A8">
      <w:start w:val="1"/>
      <w:numFmt w:val="bullet"/>
      <w:lvlText w:val="o"/>
      <w:lvlJc w:val="left"/>
      <w:pPr>
        <w:ind w:left="1440" w:hanging="360"/>
      </w:pPr>
      <w:rPr>
        <w:rFonts w:hint="default" w:ascii="Courier New" w:hAnsi="Courier New"/>
      </w:rPr>
    </w:lvl>
    <w:lvl w:ilvl="2" w:tplc="B686C17A">
      <w:start w:val="1"/>
      <w:numFmt w:val="bullet"/>
      <w:lvlText w:val=""/>
      <w:lvlJc w:val="left"/>
      <w:pPr>
        <w:ind w:left="2160" w:hanging="360"/>
      </w:pPr>
      <w:rPr>
        <w:rFonts w:hint="default" w:ascii="Wingdings" w:hAnsi="Wingdings"/>
      </w:rPr>
    </w:lvl>
    <w:lvl w:ilvl="3" w:tplc="DC60059E">
      <w:start w:val="1"/>
      <w:numFmt w:val="bullet"/>
      <w:lvlText w:val=""/>
      <w:lvlJc w:val="left"/>
      <w:pPr>
        <w:ind w:left="2880" w:hanging="360"/>
      </w:pPr>
      <w:rPr>
        <w:rFonts w:hint="default" w:ascii="Symbol" w:hAnsi="Symbol"/>
      </w:rPr>
    </w:lvl>
    <w:lvl w:ilvl="4" w:tplc="C1742EAA">
      <w:start w:val="1"/>
      <w:numFmt w:val="bullet"/>
      <w:lvlText w:val="o"/>
      <w:lvlJc w:val="left"/>
      <w:pPr>
        <w:ind w:left="3600" w:hanging="360"/>
      </w:pPr>
      <w:rPr>
        <w:rFonts w:hint="default" w:ascii="Courier New" w:hAnsi="Courier New"/>
      </w:rPr>
    </w:lvl>
    <w:lvl w:ilvl="5" w:tplc="C0783474">
      <w:start w:val="1"/>
      <w:numFmt w:val="bullet"/>
      <w:lvlText w:val=""/>
      <w:lvlJc w:val="left"/>
      <w:pPr>
        <w:ind w:left="4320" w:hanging="360"/>
      </w:pPr>
      <w:rPr>
        <w:rFonts w:hint="default" w:ascii="Wingdings" w:hAnsi="Wingdings"/>
      </w:rPr>
    </w:lvl>
    <w:lvl w:ilvl="6" w:tplc="9A5895E0">
      <w:start w:val="1"/>
      <w:numFmt w:val="bullet"/>
      <w:lvlText w:val=""/>
      <w:lvlJc w:val="left"/>
      <w:pPr>
        <w:ind w:left="5040" w:hanging="360"/>
      </w:pPr>
      <w:rPr>
        <w:rFonts w:hint="default" w:ascii="Symbol" w:hAnsi="Symbol"/>
      </w:rPr>
    </w:lvl>
    <w:lvl w:ilvl="7" w:tplc="3BE89A40">
      <w:start w:val="1"/>
      <w:numFmt w:val="bullet"/>
      <w:lvlText w:val="o"/>
      <w:lvlJc w:val="left"/>
      <w:pPr>
        <w:ind w:left="5760" w:hanging="360"/>
      </w:pPr>
      <w:rPr>
        <w:rFonts w:hint="default" w:ascii="Courier New" w:hAnsi="Courier New"/>
      </w:rPr>
    </w:lvl>
    <w:lvl w:ilvl="8" w:tplc="313C49CC">
      <w:start w:val="1"/>
      <w:numFmt w:val="bullet"/>
      <w:lvlText w:val=""/>
      <w:lvlJc w:val="left"/>
      <w:pPr>
        <w:ind w:left="6480" w:hanging="360"/>
      </w:pPr>
      <w:rPr>
        <w:rFonts w:hint="default" w:ascii="Wingdings" w:hAnsi="Wingdings"/>
      </w:rPr>
    </w:lvl>
  </w:abstractNum>
  <w:abstractNum w:abstractNumId="44" w15:restartNumberingAfterBreak="0">
    <w:nsid w:val="7AA728F0"/>
    <w:multiLevelType w:val="hybridMultilevel"/>
    <w:tmpl w:val="937A169C"/>
    <w:lvl w:ilvl="0" w:tplc="4762F438">
      <w:start w:val="1"/>
      <w:numFmt w:val="bullet"/>
      <w:lvlText w:val="●"/>
      <w:lvlJc w:val="left"/>
      <w:pPr>
        <w:ind w:left="720" w:hanging="360"/>
      </w:pPr>
      <w:rPr>
        <w:u w:val="none"/>
      </w:rPr>
    </w:lvl>
    <w:lvl w:ilvl="1" w:tplc="A4280D8C">
      <w:start w:val="1"/>
      <w:numFmt w:val="bullet"/>
      <w:lvlText w:val="○"/>
      <w:lvlJc w:val="left"/>
      <w:pPr>
        <w:ind w:left="1440" w:hanging="360"/>
      </w:pPr>
      <w:rPr>
        <w:u w:val="none"/>
      </w:rPr>
    </w:lvl>
    <w:lvl w:ilvl="2" w:tplc="F014E95A">
      <w:start w:val="1"/>
      <w:numFmt w:val="bullet"/>
      <w:lvlText w:val="■"/>
      <w:lvlJc w:val="left"/>
      <w:pPr>
        <w:ind w:left="2160" w:hanging="360"/>
      </w:pPr>
      <w:rPr>
        <w:u w:val="none"/>
      </w:rPr>
    </w:lvl>
    <w:lvl w:ilvl="3" w:tplc="A9743B7C">
      <w:start w:val="1"/>
      <w:numFmt w:val="bullet"/>
      <w:lvlText w:val="●"/>
      <w:lvlJc w:val="left"/>
      <w:pPr>
        <w:ind w:left="2880" w:hanging="360"/>
      </w:pPr>
      <w:rPr>
        <w:u w:val="none"/>
      </w:rPr>
    </w:lvl>
    <w:lvl w:ilvl="4" w:tplc="68F01FEA">
      <w:start w:val="1"/>
      <w:numFmt w:val="bullet"/>
      <w:lvlText w:val="○"/>
      <w:lvlJc w:val="left"/>
      <w:pPr>
        <w:ind w:left="3600" w:hanging="360"/>
      </w:pPr>
      <w:rPr>
        <w:u w:val="none"/>
      </w:rPr>
    </w:lvl>
    <w:lvl w:ilvl="5" w:tplc="A0961004">
      <w:start w:val="1"/>
      <w:numFmt w:val="bullet"/>
      <w:lvlText w:val="■"/>
      <w:lvlJc w:val="left"/>
      <w:pPr>
        <w:ind w:left="4320" w:hanging="360"/>
      </w:pPr>
      <w:rPr>
        <w:u w:val="none"/>
      </w:rPr>
    </w:lvl>
    <w:lvl w:ilvl="6" w:tplc="E27E7CD4">
      <w:start w:val="1"/>
      <w:numFmt w:val="bullet"/>
      <w:lvlText w:val="●"/>
      <w:lvlJc w:val="left"/>
      <w:pPr>
        <w:ind w:left="5040" w:hanging="360"/>
      </w:pPr>
      <w:rPr>
        <w:u w:val="none"/>
      </w:rPr>
    </w:lvl>
    <w:lvl w:ilvl="7" w:tplc="3EA6BC3A">
      <w:start w:val="1"/>
      <w:numFmt w:val="bullet"/>
      <w:lvlText w:val="○"/>
      <w:lvlJc w:val="left"/>
      <w:pPr>
        <w:ind w:left="5760" w:hanging="360"/>
      </w:pPr>
      <w:rPr>
        <w:u w:val="none"/>
      </w:rPr>
    </w:lvl>
    <w:lvl w:ilvl="8" w:tplc="94C6E46A">
      <w:start w:val="1"/>
      <w:numFmt w:val="bullet"/>
      <w:lvlText w:val="■"/>
      <w:lvlJc w:val="left"/>
      <w:pPr>
        <w:ind w:left="6480" w:hanging="360"/>
      </w:pPr>
      <w:rPr>
        <w:u w:val="none"/>
      </w:rPr>
    </w:lvl>
  </w:abstractNum>
  <w:abstractNum w:abstractNumId="45" w15:restartNumberingAfterBreak="0">
    <w:nsid w:val="7EFF3F01"/>
    <w:multiLevelType w:val="hybridMultilevel"/>
    <w:tmpl w:val="855815C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7"/>
  </w:num>
  <w:num w:numId="2">
    <w:abstractNumId w:val="4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42"/>
  </w:num>
  <w:num w:numId="15">
    <w:abstractNumId w:val="10"/>
  </w:num>
  <w:num w:numId="16">
    <w:abstractNumId w:val="27"/>
  </w:num>
  <w:num w:numId="17">
    <w:abstractNumId w:val="41"/>
  </w:num>
  <w:num w:numId="18">
    <w:abstractNumId w:val="25"/>
  </w:num>
  <w:num w:numId="19">
    <w:abstractNumId w:val="20"/>
  </w:num>
  <w:num w:numId="20">
    <w:abstractNumId w:val="45"/>
  </w:num>
  <w:num w:numId="21">
    <w:abstractNumId w:val="34"/>
  </w:num>
  <w:num w:numId="22">
    <w:abstractNumId w:val="28"/>
  </w:num>
  <w:num w:numId="23">
    <w:abstractNumId w:val="19"/>
  </w:num>
  <w:num w:numId="24">
    <w:abstractNumId w:val="39"/>
  </w:num>
  <w:num w:numId="25">
    <w:abstractNumId w:val="14"/>
  </w:num>
  <w:num w:numId="26">
    <w:abstractNumId w:val="31"/>
  </w:num>
  <w:num w:numId="27">
    <w:abstractNumId w:val="36"/>
  </w:num>
  <w:num w:numId="28">
    <w:abstractNumId w:val="13"/>
  </w:num>
  <w:num w:numId="29">
    <w:abstractNumId w:val="44"/>
  </w:num>
  <w:num w:numId="30">
    <w:abstractNumId w:val="35"/>
  </w:num>
  <w:num w:numId="31">
    <w:abstractNumId w:val="33"/>
  </w:num>
  <w:num w:numId="32">
    <w:abstractNumId w:val="12"/>
  </w:num>
  <w:num w:numId="33">
    <w:abstractNumId w:val="30"/>
  </w:num>
  <w:num w:numId="34">
    <w:abstractNumId w:val="32"/>
  </w:num>
  <w:num w:numId="35">
    <w:abstractNumId w:val="22"/>
  </w:num>
  <w:num w:numId="36">
    <w:abstractNumId w:val="18"/>
  </w:num>
  <w:num w:numId="37">
    <w:abstractNumId w:val="15"/>
  </w:num>
  <w:num w:numId="38">
    <w:abstractNumId w:val="16"/>
  </w:num>
  <w:num w:numId="39">
    <w:abstractNumId w:val="24"/>
  </w:num>
  <w:num w:numId="40">
    <w:abstractNumId w:val="21"/>
  </w:num>
  <w:num w:numId="41">
    <w:abstractNumId w:val="23"/>
  </w:num>
  <w:num w:numId="42">
    <w:abstractNumId w:val="38"/>
  </w:num>
  <w:num w:numId="43">
    <w:abstractNumId w:val="11"/>
  </w:num>
  <w:num w:numId="44">
    <w:abstractNumId w:val="37"/>
  </w:num>
  <w:num w:numId="45">
    <w:abstractNumId w:val="26"/>
  </w:num>
  <w:num w:numId="46">
    <w:abstractNumId w:val="43"/>
  </w:num>
</w:numbering>
</file>

<file path=word/people.xml><?xml version="1.0" encoding="utf-8"?>
<w15:people xmlns:mc="http://schemas.openxmlformats.org/markup-compatibility/2006" xmlns:w15="http://schemas.microsoft.com/office/word/2012/wordml" mc:Ignorable="w15">
  <w15:person w15:author="Bhushan, Nitin">
    <w15:presenceInfo w15:providerId="AD" w15:userId="S::bhushan.n@buas.nl::b70ad1ac-80f8-452d-97e3-49086ae68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9204" w:allStyles="0" w:customStyles="0" w:latentStyles="1" w:stylesInUse="0" w:headingStyles="0" w:numberingStyles="0" w:tableStyles="0" w:directFormattingOnRuns="0" w:directFormattingOnParagraphs="1" w:directFormattingOnNumbering="0" w:directFormattingOnTables="0" w:clearFormatting="1" w:top3HeadingStyles="0" w:visibleStyles="0" w:alternateStyleNames="1"/>
  <w:stylePaneSortMethod w:val="0003"/>
  <w:trackRevisions w:val="false"/>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DC"/>
    <w:rsid w:val="00003994"/>
    <w:rsid w:val="000048C7"/>
    <w:rsid w:val="00006312"/>
    <w:rsid w:val="000110A7"/>
    <w:rsid w:val="000116F3"/>
    <w:rsid w:val="00013793"/>
    <w:rsid w:val="000139F5"/>
    <w:rsid w:val="00013C24"/>
    <w:rsid w:val="00017729"/>
    <w:rsid w:val="0002235D"/>
    <w:rsid w:val="00022E0D"/>
    <w:rsid w:val="0002651A"/>
    <w:rsid w:val="00030B38"/>
    <w:rsid w:val="000320A8"/>
    <w:rsid w:val="000353AC"/>
    <w:rsid w:val="00035A14"/>
    <w:rsid w:val="00036D01"/>
    <w:rsid w:val="00037636"/>
    <w:rsid w:val="00037647"/>
    <w:rsid w:val="00037F81"/>
    <w:rsid w:val="000426E8"/>
    <w:rsid w:val="00042E72"/>
    <w:rsid w:val="00043DEB"/>
    <w:rsid w:val="00045205"/>
    <w:rsid w:val="00050017"/>
    <w:rsid w:val="00051776"/>
    <w:rsid w:val="000531CD"/>
    <w:rsid w:val="000539C6"/>
    <w:rsid w:val="00054F72"/>
    <w:rsid w:val="00055D32"/>
    <w:rsid w:val="00055F25"/>
    <w:rsid w:val="0006096F"/>
    <w:rsid w:val="00063714"/>
    <w:rsid w:val="00064F43"/>
    <w:rsid w:val="0006648F"/>
    <w:rsid w:val="00071CF3"/>
    <w:rsid w:val="00071E73"/>
    <w:rsid w:val="0007508A"/>
    <w:rsid w:val="00075496"/>
    <w:rsid w:val="000759B9"/>
    <w:rsid w:val="000818FB"/>
    <w:rsid w:val="000824EC"/>
    <w:rsid w:val="0008491D"/>
    <w:rsid w:val="00085ED7"/>
    <w:rsid w:val="00091197"/>
    <w:rsid w:val="00091406"/>
    <w:rsid w:val="0009244B"/>
    <w:rsid w:val="000953CC"/>
    <w:rsid w:val="00096156"/>
    <w:rsid w:val="00096514"/>
    <w:rsid w:val="00097138"/>
    <w:rsid w:val="000A64BF"/>
    <w:rsid w:val="000A6774"/>
    <w:rsid w:val="000A6F3D"/>
    <w:rsid w:val="000B2CBD"/>
    <w:rsid w:val="000B3999"/>
    <w:rsid w:val="000B48A0"/>
    <w:rsid w:val="000B5049"/>
    <w:rsid w:val="000B659A"/>
    <w:rsid w:val="000C050D"/>
    <w:rsid w:val="000C1D8E"/>
    <w:rsid w:val="000C3D1C"/>
    <w:rsid w:val="000C4D10"/>
    <w:rsid w:val="000C5332"/>
    <w:rsid w:val="000C562C"/>
    <w:rsid w:val="000C6A76"/>
    <w:rsid w:val="000C7457"/>
    <w:rsid w:val="000C7674"/>
    <w:rsid w:val="000C7FBD"/>
    <w:rsid w:val="000D0A88"/>
    <w:rsid w:val="000D23B4"/>
    <w:rsid w:val="000D3801"/>
    <w:rsid w:val="000D66A5"/>
    <w:rsid w:val="000D7831"/>
    <w:rsid w:val="000E352E"/>
    <w:rsid w:val="000E3589"/>
    <w:rsid w:val="000E5DAD"/>
    <w:rsid w:val="000E61D1"/>
    <w:rsid w:val="000E719A"/>
    <w:rsid w:val="000F0ECC"/>
    <w:rsid w:val="000F429D"/>
    <w:rsid w:val="000F76BC"/>
    <w:rsid w:val="00101177"/>
    <w:rsid w:val="00111233"/>
    <w:rsid w:val="001128A8"/>
    <w:rsid w:val="00113645"/>
    <w:rsid w:val="0011377E"/>
    <w:rsid w:val="00116E26"/>
    <w:rsid w:val="0012059B"/>
    <w:rsid w:val="00120AC0"/>
    <w:rsid w:val="00120DE7"/>
    <w:rsid w:val="00121737"/>
    <w:rsid w:val="0012239E"/>
    <w:rsid w:val="001234B9"/>
    <w:rsid w:val="001265EA"/>
    <w:rsid w:val="00130754"/>
    <w:rsid w:val="00131994"/>
    <w:rsid w:val="00135C02"/>
    <w:rsid w:val="00136B30"/>
    <w:rsid w:val="00142914"/>
    <w:rsid w:val="00143AEA"/>
    <w:rsid w:val="00144430"/>
    <w:rsid w:val="00144CDC"/>
    <w:rsid w:val="00144FF8"/>
    <w:rsid w:val="001453CE"/>
    <w:rsid w:val="00145596"/>
    <w:rsid w:val="001457B2"/>
    <w:rsid w:val="00145D27"/>
    <w:rsid w:val="0014618A"/>
    <w:rsid w:val="001465DE"/>
    <w:rsid w:val="001548F0"/>
    <w:rsid w:val="00155965"/>
    <w:rsid w:val="001566C0"/>
    <w:rsid w:val="00157B81"/>
    <w:rsid w:val="0016176E"/>
    <w:rsid w:val="00162F08"/>
    <w:rsid w:val="00164165"/>
    <w:rsid w:val="001646C1"/>
    <w:rsid w:val="00165AEF"/>
    <w:rsid w:val="001704E2"/>
    <w:rsid w:val="001708FE"/>
    <w:rsid w:val="0017272A"/>
    <w:rsid w:val="00172B85"/>
    <w:rsid w:val="001746ED"/>
    <w:rsid w:val="001777C9"/>
    <w:rsid w:val="00177A25"/>
    <w:rsid w:val="00181205"/>
    <w:rsid w:val="00181B91"/>
    <w:rsid w:val="001844AF"/>
    <w:rsid w:val="00184B4D"/>
    <w:rsid w:val="001877C7"/>
    <w:rsid w:val="00187E82"/>
    <w:rsid w:val="001915E2"/>
    <w:rsid w:val="00195E84"/>
    <w:rsid w:val="001A1C98"/>
    <w:rsid w:val="001A231C"/>
    <w:rsid w:val="001A29C5"/>
    <w:rsid w:val="001A420E"/>
    <w:rsid w:val="001A6862"/>
    <w:rsid w:val="001A69B2"/>
    <w:rsid w:val="001A6C90"/>
    <w:rsid w:val="001A6E7B"/>
    <w:rsid w:val="001A705B"/>
    <w:rsid w:val="001B08FA"/>
    <w:rsid w:val="001B1EDE"/>
    <w:rsid w:val="001B24AF"/>
    <w:rsid w:val="001B2E5C"/>
    <w:rsid w:val="001B37E1"/>
    <w:rsid w:val="001B411D"/>
    <w:rsid w:val="001B4BC8"/>
    <w:rsid w:val="001B4EF6"/>
    <w:rsid w:val="001B57DA"/>
    <w:rsid w:val="001B72C7"/>
    <w:rsid w:val="001B7B13"/>
    <w:rsid w:val="001C25C5"/>
    <w:rsid w:val="001C306C"/>
    <w:rsid w:val="001C3633"/>
    <w:rsid w:val="001C3774"/>
    <w:rsid w:val="001C4BEA"/>
    <w:rsid w:val="001C5CF1"/>
    <w:rsid w:val="001C6F2C"/>
    <w:rsid w:val="001C7EB4"/>
    <w:rsid w:val="001D2AA1"/>
    <w:rsid w:val="001D4517"/>
    <w:rsid w:val="001D68DE"/>
    <w:rsid w:val="001E0002"/>
    <w:rsid w:val="001E47FD"/>
    <w:rsid w:val="001F21A8"/>
    <w:rsid w:val="001F4CED"/>
    <w:rsid w:val="001F540F"/>
    <w:rsid w:val="001F6F58"/>
    <w:rsid w:val="001F771A"/>
    <w:rsid w:val="002012A5"/>
    <w:rsid w:val="00205B36"/>
    <w:rsid w:val="00206BE4"/>
    <w:rsid w:val="0020766A"/>
    <w:rsid w:val="00210972"/>
    <w:rsid w:val="002140AE"/>
    <w:rsid w:val="00215E86"/>
    <w:rsid w:val="002169F3"/>
    <w:rsid w:val="00216A1A"/>
    <w:rsid w:val="00217847"/>
    <w:rsid w:val="002207FE"/>
    <w:rsid w:val="00223879"/>
    <w:rsid w:val="00223B91"/>
    <w:rsid w:val="00223D3D"/>
    <w:rsid w:val="00225F11"/>
    <w:rsid w:val="00226F2A"/>
    <w:rsid w:val="00227658"/>
    <w:rsid w:val="00227880"/>
    <w:rsid w:val="00227E9F"/>
    <w:rsid w:val="00233222"/>
    <w:rsid w:val="00233B87"/>
    <w:rsid w:val="00233DDF"/>
    <w:rsid w:val="00234C13"/>
    <w:rsid w:val="0023641F"/>
    <w:rsid w:val="00237145"/>
    <w:rsid w:val="002376C6"/>
    <w:rsid w:val="00240D70"/>
    <w:rsid w:val="002419AF"/>
    <w:rsid w:val="002427F5"/>
    <w:rsid w:val="00242E35"/>
    <w:rsid w:val="00246B51"/>
    <w:rsid w:val="00247AF2"/>
    <w:rsid w:val="00250F5B"/>
    <w:rsid w:val="0025140E"/>
    <w:rsid w:val="002544E3"/>
    <w:rsid w:val="0025500C"/>
    <w:rsid w:val="0025538B"/>
    <w:rsid w:val="00255C76"/>
    <w:rsid w:val="00255EC5"/>
    <w:rsid w:val="0026038A"/>
    <w:rsid w:val="00261806"/>
    <w:rsid w:val="00263DA3"/>
    <w:rsid w:val="00264999"/>
    <w:rsid w:val="00265F84"/>
    <w:rsid w:val="00267149"/>
    <w:rsid w:val="00270C1A"/>
    <w:rsid w:val="002803B9"/>
    <w:rsid w:val="00281BAE"/>
    <w:rsid w:val="00282224"/>
    <w:rsid w:val="00284E73"/>
    <w:rsid w:val="00286704"/>
    <w:rsid w:val="0029060E"/>
    <w:rsid w:val="002917CA"/>
    <w:rsid w:val="002921C1"/>
    <w:rsid w:val="00293D08"/>
    <w:rsid w:val="00293EAB"/>
    <w:rsid w:val="002950B7"/>
    <w:rsid w:val="002963FB"/>
    <w:rsid w:val="002A2642"/>
    <w:rsid w:val="002A4872"/>
    <w:rsid w:val="002A49A1"/>
    <w:rsid w:val="002A6D1E"/>
    <w:rsid w:val="002A7FD4"/>
    <w:rsid w:val="002B0CC1"/>
    <w:rsid w:val="002B20A5"/>
    <w:rsid w:val="002B4D82"/>
    <w:rsid w:val="002B5837"/>
    <w:rsid w:val="002B5A5E"/>
    <w:rsid w:val="002B6E2D"/>
    <w:rsid w:val="002B7588"/>
    <w:rsid w:val="002C05B3"/>
    <w:rsid w:val="002C1995"/>
    <w:rsid w:val="002C1AFD"/>
    <w:rsid w:val="002C1D5F"/>
    <w:rsid w:val="002C29AD"/>
    <w:rsid w:val="002C2F7E"/>
    <w:rsid w:val="002C2FF7"/>
    <w:rsid w:val="002C73D5"/>
    <w:rsid w:val="002C7A73"/>
    <w:rsid w:val="002D1980"/>
    <w:rsid w:val="002D2857"/>
    <w:rsid w:val="002D2BD1"/>
    <w:rsid w:val="002D3A0F"/>
    <w:rsid w:val="002D400A"/>
    <w:rsid w:val="002D44A4"/>
    <w:rsid w:val="002D4D57"/>
    <w:rsid w:val="002D607B"/>
    <w:rsid w:val="002D6FA4"/>
    <w:rsid w:val="002E508F"/>
    <w:rsid w:val="002E6B64"/>
    <w:rsid w:val="002F3741"/>
    <w:rsid w:val="002F57EE"/>
    <w:rsid w:val="002F7665"/>
    <w:rsid w:val="002F7A16"/>
    <w:rsid w:val="00301931"/>
    <w:rsid w:val="00301A76"/>
    <w:rsid w:val="00301D05"/>
    <w:rsid w:val="003025B6"/>
    <w:rsid w:val="00302947"/>
    <w:rsid w:val="00303262"/>
    <w:rsid w:val="00303B42"/>
    <w:rsid w:val="00305208"/>
    <w:rsid w:val="00307118"/>
    <w:rsid w:val="00307931"/>
    <w:rsid w:val="00311E16"/>
    <w:rsid w:val="003131C0"/>
    <w:rsid w:val="00315D16"/>
    <w:rsid w:val="00316D1B"/>
    <w:rsid w:val="003176FB"/>
    <w:rsid w:val="00320ED9"/>
    <w:rsid w:val="003219FB"/>
    <w:rsid w:val="00321A33"/>
    <w:rsid w:val="00321B5C"/>
    <w:rsid w:val="00321F4E"/>
    <w:rsid w:val="00322033"/>
    <w:rsid w:val="003236C5"/>
    <w:rsid w:val="00323753"/>
    <w:rsid w:val="003301CB"/>
    <w:rsid w:val="003315E8"/>
    <w:rsid w:val="003330BD"/>
    <w:rsid w:val="003336F7"/>
    <w:rsid w:val="003342CE"/>
    <w:rsid w:val="003360F0"/>
    <w:rsid w:val="0034014D"/>
    <w:rsid w:val="00340359"/>
    <w:rsid w:val="00341941"/>
    <w:rsid w:val="00342174"/>
    <w:rsid w:val="00342339"/>
    <w:rsid w:val="003464F9"/>
    <w:rsid w:val="00350987"/>
    <w:rsid w:val="00350DAF"/>
    <w:rsid w:val="00351AD5"/>
    <w:rsid w:val="00352705"/>
    <w:rsid w:val="00352A9D"/>
    <w:rsid w:val="003542B7"/>
    <w:rsid w:val="00355FAC"/>
    <w:rsid w:val="00362CA3"/>
    <w:rsid w:val="003632F8"/>
    <w:rsid w:val="003634BC"/>
    <w:rsid w:val="003645EC"/>
    <w:rsid w:val="0036490D"/>
    <w:rsid w:val="00366C0F"/>
    <w:rsid w:val="00367C36"/>
    <w:rsid w:val="00373A54"/>
    <w:rsid w:val="00373B2E"/>
    <w:rsid w:val="00373E54"/>
    <w:rsid w:val="00374401"/>
    <w:rsid w:val="00375298"/>
    <w:rsid w:val="003765B3"/>
    <w:rsid w:val="00377FFC"/>
    <w:rsid w:val="00380E81"/>
    <w:rsid w:val="00381176"/>
    <w:rsid w:val="00381354"/>
    <w:rsid w:val="00381996"/>
    <w:rsid w:val="00382C7D"/>
    <w:rsid w:val="00384BA5"/>
    <w:rsid w:val="00386239"/>
    <w:rsid w:val="0038738B"/>
    <w:rsid w:val="0039237C"/>
    <w:rsid w:val="00392F1A"/>
    <w:rsid w:val="00394144"/>
    <w:rsid w:val="00394214"/>
    <w:rsid w:val="00395453"/>
    <w:rsid w:val="003A1018"/>
    <w:rsid w:val="003A22BB"/>
    <w:rsid w:val="003A3670"/>
    <w:rsid w:val="003A4617"/>
    <w:rsid w:val="003B247A"/>
    <w:rsid w:val="003B4C4E"/>
    <w:rsid w:val="003B6A78"/>
    <w:rsid w:val="003C0293"/>
    <w:rsid w:val="003C08A5"/>
    <w:rsid w:val="003C25B9"/>
    <w:rsid w:val="003C302D"/>
    <w:rsid w:val="003C31AB"/>
    <w:rsid w:val="003C391B"/>
    <w:rsid w:val="003C3C95"/>
    <w:rsid w:val="003C7383"/>
    <w:rsid w:val="003D0125"/>
    <w:rsid w:val="003D0232"/>
    <w:rsid w:val="003D0B37"/>
    <w:rsid w:val="003D190D"/>
    <w:rsid w:val="003D21A6"/>
    <w:rsid w:val="003D3792"/>
    <w:rsid w:val="003D45A6"/>
    <w:rsid w:val="003D4FB6"/>
    <w:rsid w:val="003D6782"/>
    <w:rsid w:val="003E08B6"/>
    <w:rsid w:val="003E0F94"/>
    <w:rsid w:val="003E13F3"/>
    <w:rsid w:val="003E1E77"/>
    <w:rsid w:val="003E221D"/>
    <w:rsid w:val="003E22FD"/>
    <w:rsid w:val="003E35F6"/>
    <w:rsid w:val="003E39FB"/>
    <w:rsid w:val="003E4177"/>
    <w:rsid w:val="003E7648"/>
    <w:rsid w:val="003E7E05"/>
    <w:rsid w:val="003F1F78"/>
    <w:rsid w:val="003F29F5"/>
    <w:rsid w:val="003F3A63"/>
    <w:rsid w:val="003F4882"/>
    <w:rsid w:val="003F5339"/>
    <w:rsid w:val="003F7966"/>
    <w:rsid w:val="00401B1E"/>
    <w:rsid w:val="0040321D"/>
    <w:rsid w:val="0040357B"/>
    <w:rsid w:val="00404032"/>
    <w:rsid w:val="00404A67"/>
    <w:rsid w:val="00404B73"/>
    <w:rsid w:val="0040787E"/>
    <w:rsid w:val="0041098C"/>
    <w:rsid w:val="00410DC3"/>
    <w:rsid w:val="00411796"/>
    <w:rsid w:val="004208B9"/>
    <w:rsid w:val="004216F2"/>
    <w:rsid w:val="004220C4"/>
    <w:rsid w:val="00424153"/>
    <w:rsid w:val="004267AE"/>
    <w:rsid w:val="004277A3"/>
    <w:rsid w:val="00430208"/>
    <w:rsid w:val="004351EB"/>
    <w:rsid w:val="004363C6"/>
    <w:rsid w:val="0043663D"/>
    <w:rsid w:val="00440DEC"/>
    <w:rsid w:val="004410C2"/>
    <w:rsid w:val="004415DA"/>
    <w:rsid w:val="00442C2B"/>
    <w:rsid w:val="00443116"/>
    <w:rsid w:val="00443A71"/>
    <w:rsid w:val="004448EA"/>
    <w:rsid w:val="00444AFC"/>
    <w:rsid w:val="004455BF"/>
    <w:rsid w:val="00447E04"/>
    <w:rsid w:val="00447FBE"/>
    <w:rsid w:val="004500DF"/>
    <w:rsid w:val="0045084F"/>
    <w:rsid w:val="00451615"/>
    <w:rsid w:val="00451A7F"/>
    <w:rsid w:val="00452BDE"/>
    <w:rsid w:val="00452D34"/>
    <w:rsid w:val="00454195"/>
    <w:rsid w:val="004546EF"/>
    <w:rsid w:val="0045491E"/>
    <w:rsid w:val="00454BEF"/>
    <w:rsid w:val="00455831"/>
    <w:rsid w:val="00455C54"/>
    <w:rsid w:val="00455FB4"/>
    <w:rsid w:val="004562B9"/>
    <w:rsid w:val="0045765C"/>
    <w:rsid w:val="004609B1"/>
    <w:rsid w:val="00460ED3"/>
    <w:rsid w:val="0046660D"/>
    <w:rsid w:val="004668B7"/>
    <w:rsid w:val="00467220"/>
    <w:rsid w:val="00467F73"/>
    <w:rsid w:val="004700BB"/>
    <w:rsid w:val="00472FF5"/>
    <w:rsid w:val="00473A35"/>
    <w:rsid w:val="00474C04"/>
    <w:rsid w:val="004753FE"/>
    <w:rsid w:val="00476748"/>
    <w:rsid w:val="00476B0B"/>
    <w:rsid w:val="00476E4C"/>
    <w:rsid w:val="004826FF"/>
    <w:rsid w:val="00484BAF"/>
    <w:rsid w:val="00486DF4"/>
    <w:rsid w:val="00494C7A"/>
    <w:rsid w:val="004958B0"/>
    <w:rsid w:val="00497CA7"/>
    <w:rsid w:val="004A0A9D"/>
    <w:rsid w:val="004A11FE"/>
    <w:rsid w:val="004A3CC6"/>
    <w:rsid w:val="004A5357"/>
    <w:rsid w:val="004A5382"/>
    <w:rsid w:val="004A6336"/>
    <w:rsid w:val="004B4563"/>
    <w:rsid w:val="004B479E"/>
    <w:rsid w:val="004B58DD"/>
    <w:rsid w:val="004B6D61"/>
    <w:rsid w:val="004B77D3"/>
    <w:rsid w:val="004C05B2"/>
    <w:rsid w:val="004C108C"/>
    <w:rsid w:val="004C2EC7"/>
    <w:rsid w:val="004C4185"/>
    <w:rsid w:val="004C52CD"/>
    <w:rsid w:val="004C5E81"/>
    <w:rsid w:val="004C61D2"/>
    <w:rsid w:val="004C65E7"/>
    <w:rsid w:val="004D093B"/>
    <w:rsid w:val="004D11D8"/>
    <w:rsid w:val="004D24B7"/>
    <w:rsid w:val="004D28AD"/>
    <w:rsid w:val="004D402F"/>
    <w:rsid w:val="004E04FF"/>
    <w:rsid w:val="004E0B61"/>
    <w:rsid w:val="004E2C35"/>
    <w:rsid w:val="004E2D40"/>
    <w:rsid w:val="004E35A3"/>
    <w:rsid w:val="004E4B27"/>
    <w:rsid w:val="004E58F0"/>
    <w:rsid w:val="004F1EBC"/>
    <w:rsid w:val="004F3511"/>
    <w:rsid w:val="004F5182"/>
    <w:rsid w:val="004F692B"/>
    <w:rsid w:val="004F6A32"/>
    <w:rsid w:val="004F7B79"/>
    <w:rsid w:val="005003AF"/>
    <w:rsid w:val="00500500"/>
    <w:rsid w:val="00502684"/>
    <w:rsid w:val="00502CC8"/>
    <w:rsid w:val="0050374B"/>
    <w:rsid w:val="00503F04"/>
    <w:rsid w:val="00504AB4"/>
    <w:rsid w:val="005054C3"/>
    <w:rsid w:val="005066AC"/>
    <w:rsid w:val="00506D6B"/>
    <w:rsid w:val="00507787"/>
    <w:rsid w:val="00507EE7"/>
    <w:rsid w:val="005126F8"/>
    <w:rsid w:val="00513B2B"/>
    <w:rsid w:val="00514D9B"/>
    <w:rsid w:val="0051636C"/>
    <w:rsid w:val="005165F0"/>
    <w:rsid w:val="00516FF0"/>
    <w:rsid w:val="00517FF7"/>
    <w:rsid w:val="00525D0A"/>
    <w:rsid w:val="005344C3"/>
    <w:rsid w:val="005376D4"/>
    <w:rsid w:val="00540633"/>
    <w:rsid w:val="00540BA7"/>
    <w:rsid w:val="00542254"/>
    <w:rsid w:val="005445D7"/>
    <w:rsid w:val="00546619"/>
    <w:rsid w:val="00546DDC"/>
    <w:rsid w:val="00546F97"/>
    <w:rsid w:val="005479B0"/>
    <w:rsid w:val="00547A28"/>
    <w:rsid w:val="00551563"/>
    <w:rsid w:val="0055159B"/>
    <w:rsid w:val="005518FD"/>
    <w:rsid w:val="005520E3"/>
    <w:rsid w:val="00553DC6"/>
    <w:rsid w:val="00560B41"/>
    <w:rsid w:val="005619D8"/>
    <w:rsid w:val="00561EA4"/>
    <w:rsid w:val="00562A14"/>
    <w:rsid w:val="00563E8D"/>
    <w:rsid w:val="00564041"/>
    <w:rsid w:val="00566B54"/>
    <w:rsid w:val="00566B70"/>
    <w:rsid w:val="00567C0D"/>
    <w:rsid w:val="005708F4"/>
    <w:rsid w:val="005726D8"/>
    <w:rsid w:val="00572B0C"/>
    <w:rsid w:val="005738E8"/>
    <w:rsid w:val="00576BF7"/>
    <w:rsid w:val="00577824"/>
    <w:rsid w:val="005809E0"/>
    <w:rsid w:val="00587063"/>
    <w:rsid w:val="0059025B"/>
    <w:rsid w:val="0059190A"/>
    <w:rsid w:val="00591E4D"/>
    <w:rsid w:val="00592277"/>
    <w:rsid w:val="00592CE6"/>
    <w:rsid w:val="00593FE3"/>
    <w:rsid w:val="00595ECD"/>
    <w:rsid w:val="0059778D"/>
    <w:rsid w:val="005979C8"/>
    <w:rsid w:val="00597DE4"/>
    <w:rsid w:val="005A0C21"/>
    <w:rsid w:val="005A2037"/>
    <w:rsid w:val="005A3555"/>
    <w:rsid w:val="005A4805"/>
    <w:rsid w:val="005A66DF"/>
    <w:rsid w:val="005B0DB8"/>
    <w:rsid w:val="005B1199"/>
    <w:rsid w:val="005B1BEC"/>
    <w:rsid w:val="005B255F"/>
    <w:rsid w:val="005B3374"/>
    <w:rsid w:val="005B47B9"/>
    <w:rsid w:val="005B5BCE"/>
    <w:rsid w:val="005B655F"/>
    <w:rsid w:val="005B670A"/>
    <w:rsid w:val="005C0F47"/>
    <w:rsid w:val="005C30D7"/>
    <w:rsid w:val="005C344A"/>
    <w:rsid w:val="005C3F20"/>
    <w:rsid w:val="005C568B"/>
    <w:rsid w:val="005D209A"/>
    <w:rsid w:val="005D2809"/>
    <w:rsid w:val="005D3C72"/>
    <w:rsid w:val="005D3EC6"/>
    <w:rsid w:val="005D5323"/>
    <w:rsid w:val="005D5D58"/>
    <w:rsid w:val="005D628D"/>
    <w:rsid w:val="005D6346"/>
    <w:rsid w:val="005E0343"/>
    <w:rsid w:val="005E3771"/>
    <w:rsid w:val="005E61F9"/>
    <w:rsid w:val="005E646B"/>
    <w:rsid w:val="005E7A33"/>
    <w:rsid w:val="005F187D"/>
    <w:rsid w:val="005F1D60"/>
    <w:rsid w:val="005F4E6A"/>
    <w:rsid w:val="00600779"/>
    <w:rsid w:val="00600CF5"/>
    <w:rsid w:val="00601D28"/>
    <w:rsid w:val="00602218"/>
    <w:rsid w:val="006035C0"/>
    <w:rsid w:val="00603A7A"/>
    <w:rsid w:val="006056B9"/>
    <w:rsid w:val="00605C92"/>
    <w:rsid w:val="00610116"/>
    <w:rsid w:val="006106B3"/>
    <w:rsid w:val="006121F7"/>
    <w:rsid w:val="006137EA"/>
    <w:rsid w:val="00613A04"/>
    <w:rsid w:val="00615198"/>
    <w:rsid w:val="006158FD"/>
    <w:rsid w:val="006159A2"/>
    <w:rsid w:val="00615E60"/>
    <w:rsid w:val="00616E18"/>
    <w:rsid w:val="00623802"/>
    <w:rsid w:val="00623EED"/>
    <w:rsid w:val="006242F9"/>
    <w:rsid w:val="0062602C"/>
    <w:rsid w:val="006314D8"/>
    <w:rsid w:val="00632B37"/>
    <w:rsid w:val="00633466"/>
    <w:rsid w:val="006345A4"/>
    <w:rsid w:val="006347FB"/>
    <w:rsid w:val="006357CB"/>
    <w:rsid w:val="00635848"/>
    <w:rsid w:val="0063696A"/>
    <w:rsid w:val="00636B34"/>
    <w:rsid w:val="00637040"/>
    <w:rsid w:val="00637857"/>
    <w:rsid w:val="00637ABE"/>
    <w:rsid w:val="006408A5"/>
    <w:rsid w:val="00640900"/>
    <w:rsid w:val="00640BF9"/>
    <w:rsid w:val="0064316E"/>
    <w:rsid w:val="006473C8"/>
    <w:rsid w:val="00650F8A"/>
    <w:rsid w:val="00651839"/>
    <w:rsid w:val="00653B0D"/>
    <w:rsid w:val="0065422A"/>
    <w:rsid w:val="006606EC"/>
    <w:rsid w:val="006612F2"/>
    <w:rsid w:val="00666A27"/>
    <w:rsid w:val="0067075E"/>
    <w:rsid w:val="00671BA2"/>
    <w:rsid w:val="00672DD3"/>
    <w:rsid w:val="00672E93"/>
    <w:rsid w:val="00674CD1"/>
    <w:rsid w:val="00675E01"/>
    <w:rsid w:val="00677396"/>
    <w:rsid w:val="00677455"/>
    <w:rsid w:val="0068093C"/>
    <w:rsid w:val="00680C39"/>
    <w:rsid w:val="0068139F"/>
    <w:rsid w:val="00684F42"/>
    <w:rsid w:val="0068596D"/>
    <w:rsid w:val="0068627D"/>
    <w:rsid w:val="0068711E"/>
    <w:rsid w:val="00690A93"/>
    <w:rsid w:val="00690DDA"/>
    <w:rsid w:val="00691470"/>
    <w:rsid w:val="00691BF4"/>
    <w:rsid w:val="00692785"/>
    <w:rsid w:val="00693502"/>
    <w:rsid w:val="00694183"/>
    <w:rsid w:val="0069483C"/>
    <w:rsid w:val="006950A1"/>
    <w:rsid w:val="006951C6"/>
    <w:rsid w:val="00697159"/>
    <w:rsid w:val="006971B4"/>
    <w:rsid w:val="0069729A"/>
    <w:rsid w:val="006A0BCE"/>
    <w:rsid w:val="006A181B"/>
    <w:rsid w:val="006A1B48"/>
    <w:rsid w:val="006A22F8"/>
    <w:rsid w:val="006A2DDD"/>
    <w:rsid w:val="006A30A7"/>
    <w:rsid w:val="006A3579"/>
    <w:rsid w:val="006A5195"/>
    <w:rsid w:val="006B0CEA"/>
    <w:rsid w:val="006B1621"/>
    <w:rsid w:val="006B3806"/>
    <w:rsid w:val="006B4F1C"/>
    <w:rsid w:val="006B56A7"/>
    <w:rsid w:val="006B5D15"/>
    <w:rsid w:val="006B6052"/>
    <w:rsid w:val="006C08C9"/>
    <w:rsid w:val="006C0A45"/>
    <w:rsid w:val="006C2074"/>
    <w:rsid w:val="006C6F87"/>
    <w:rsid w:val="006C7808"/>
    <w:rsid w:val="006D00A4"/>
    <w:rsid w:val="006D18BB"/>
    <w:rsid w:val="006D1BBE"/>
    <w:rsid w:val="006D25D2"/>
    <w:rsid w:val="006D5FC8"/>
    <w:rsid w:val="006E2D57"/>
    <w:rsid w:val="006E3054"/>
    <w:rsid w:val="006E3CC8"/>
    <w:rsid w:val="006E3E07"/>
    <w:rsid w:val="006E5093"/>
    <w:rsid w:val="006E560D"/>
    <w:rsid w:val="006E7262"/>
    <w:rsid w:val="006F0E12"/>
    <w:rsid w:val="006F1672"/>
    <w:rsid w:val="006F229B"/>
    <w:rsid w:val="006F51C1"/>
    <w:rsid w:val="006F7488"/>
    <w:rsid w:val="006F7956"/>
    <w:rsid w:val="006F7EBC"/>
    <w:rsid w:val="0070108A"/>
    <w:rsid w:val="007074D6"/>
    <w:rsid w:val="00707D2C"/>
    <w:rsid w:val="00710309"/>
    <w:rsid w:val="00710405"/>
    <w:rsid w:val="00711AE8"/>
    <w:rsid w:val="0071209C"/>
    <w:rsid w:val="00715C43"/>
    <w:rsid w:val="0071641E"/>
    <w:rsid w:val="00716651"/>
    <w:rsid w:val="007175E9"/>
    <w:rsid w:val="00720DCA"/>
    <w:rsid w:val="00721C0C"/>
    <w:rsid w:val="007236A5"/>
    <w:rsid w:val="00725CC7"/>
    <w:rsid w:val="0072710D"/>
    <w:rsid w:val="007303AF"/>
    <w:rsid w:val="00731418"/>
    <w:rsid w:val="00735684"/>
    <w:rsid w:val="00735EAD"/>
    <w:rsid w:val="00740F69"/>
    <w:rsid w:val="007449EE"/>
    <w:rsid w:val="00744E20"/>
    <w:rsid w:val="00745300"/>
    <w:rsid w:val="00745463"/>
    <w:rsid w:val="00746858"/>
    <w:rsid w:val="00746B82"/>
    <w:rsid w:val="0075055D"/>
    <w:rsid w:val="007529B1"/>
    <w:rsid w:val="0075696F"/>
    <w:rsid w:val="00760610"/>
    <w:rsid w:val="007608B4"/>
    <w:rsid w:val="00760911"/>
    <w:rsid w:val="007623A1"/>
    <w:rsid w:val="00766E94"/>
    <w:rsid w:val="00766EFB"/>
    <w:rsid w:val="00770113"/>
    <w:rsid w:val="00770A84"/>
    <w:rsid w:val="00773669"/>
    <w:rsid w:val="00773F98"/>
    <w:rsid w:val="00776E71"/>
    <w:rsid w:val="00777613"/>
    <w:rsid w:val="00777A17"/>
    <w:rsid w:val="007804B0"/>
    <w:rsid w:val="00780723"/>
    <w:rsid w:val="00781283"/>
    <w:rsid w:val="007812D5"/>
    <w:rsid w:val="00781BD8"/>
    <w:rsid w:val="00782321"/>
    <w:rsid w:val="00782D6D"/>
    <w:rsid w:val="00784E9A"/>
    <w:rsid w:val="00785319"/>
    <w:rsid w:val="007922F6"/>
    <w:rsid w:val="00792732"/>
    <w:rsid w:val="007943D3"/>
    <w:rsid w:val="00795170"/>
    <w:rsid w:val="00795EFA"/>
    <w:rsid w:val="00795FE4"/>
    <w:rsid w:val="00796F14"/>
    <w:rsid w:val="00797A9F"/>
    <w:rsid w:val="00797F13"/>
    <w:rsid w:val="007A158B"/>
    <w:rsid w:val="007A1B1F"/>
    <w:rsid w:val="007A50B3"/>
    <w:rsid w:val="007A52F3"/>
    <w:rsid w:val="007A744D"/>
    <w:rsid w:val="007A7944"/>
    <w:rsid w:val="007B19DD"/>
    <w:rsid w:val="007B2CFB"/>
    <w:rsid w:val="007B39A3"/>
    <w:rsid w:val="007B4A9E"/>
    <w:rsid w:val="007B4E82"/>
    <w:rsid w:val="007B5F98"/>
    <w:rsid w:val="007B6CF8"/>
    <w:rsid w:val="007C341D"/>
    <w:rsid w:val="007C3A5C"/>
    <w:rsid w:val="007C467D"/>
    <w:rsid w:val="007C6B76"/>
    <w:rsid w:val="007C6E7B"/>
    <w:rsid w:val="007D300D"/>
    <w:rsid w:val="007D4055"/>
    <w:rsid w:val="007D5137"/>
    <w:rsid w:val="007D67AD"/>
    <w:rsid w:val="007D769A"/>
    <w:rsid w:val="007E06F0"/>
    <w:rsid w:val="007E0C06"/>
    <w:rsid w:val="007E3017"/>
    <w:rsid w:val="007E5598"/>
    <w:rsid w:val="007F1140"/>
    <w:rsid w:val="007F1640"/>
    <w:rsid w:val="007F726F"/>
    <w:rsid w:val="0080092D"/>
    <w:rsid w:val="00802441"/>
    <w:rsid w:val="0080248B"/>
    <w:rsid w:val="00802818"/>
    <w:rsid w:val="00805879"/>
    <w:rsid w:val="00807874"/>
    <w:rsid w:val="00811AAF"/>
    <w:rsid w:val="008175F9"/>
    <w:rsid w:val="00817633"/>
    <w:rsid w:val="00821271"/>
    <w:rsid w:val="008242D9"/>
    <w:rsid w:val="008259D5"/>
    <w:rsid w:val="00826842"/>
    <w:rsid w:val="0082719B"/>
    <w:rsid w:val="008276EE"/>
    <w:rsid w:val="00827D22"/>
    <w:rsid w:val="00830422"/>
    <w:rsid w:val="00834386"/>
    <w:rsid w:val="00834666"/>
    <w:rsid w:val="00835DF9"/>
    <w:rsid w:val="008372D0"/>
    <w:rsid w:val="00840666"/>
    <w:rsid w:val="00841174"/>
    <w:rsid w:val="0084170F"/>
    <w:rsid w:val="00843A30"/>
    <w:rsid w:val="00844A76"/>
    <w:rsid w:val="00845A64"/>
    <w:rsid w:val="00845A8F"/>
    <w:rsid w:val="008477CF"/>
    <w:rsid w:val="00853C8D"/>
    <w:rsid w:val="00856BD9"/>
    <w:rsid w:val="008570BC"/>
    <w:rsid w:val="00857B36"/>
    <w:rsid w:val="00860671"/>
    <w:rsid w:val="00860701"/>
    <w:rsid w:val="00863DD9"/>
    <w:rsid w:val="008647B8"/>
    <w:rsid w:val="0086509C"/>
    <w:rsid w:val="00866484"/>
    <w:rsid w:val="00866605"/>
    <w:rsid w:val="00870652"/>
    <w:rsid w:val="008714A8"/>
    <w:rsid w:val="00874531"/>
    <w:rsid w:val="0087470C"/>
    <w:rsid w:val="00874C91"/>
    <w:rsid w:val="00875354"/>
    <w:rsid w:val="00875EEB"/>
    <w:rsid w:val="00876A9E"/>
    <w:rsid w:val="00876AC9"/>
    <w:rsid w:val="00880D20"/>
    <w:rsid w:val="00893199"/>
    <w:rsid w:val="008966E7"/>
    <w:rsid w:val="00896CEB"/>
    <w:rsid w:val="008977FE"/>
    <w:rsid w:val="008A06E1"/>
    <w:rsid w:val="008A122F"/>
    <w:rsid w:val="008A1783"/>
    <w:rsid w:val="008A30B0"/>
    <w:rsid w:val="008A3C2F"/>
    <w:rsid w:val="008A493A"/>
    <w:rsid w:val="008A5911"/>
    <w:rsid w:val="008A5C82"/>
    <w:rsid w:val="008B2B8E"/>
    <w:rsid w:val="008B2CA5"/>
    <w:rsid w:val="008C08E7"/>
    <w:rsid w:val="008C16D7"/>
    <w:rsid w:val="008C270B"/>
    <w:rsid w:val="008C301B"/>
    <w:rsid w:val="008C3103"/>
    <w:rsid w:val="008C3A3B"/>
    <w:rsid w:val="008C45E0"/>
    <w:rsid w:val="008C46F2"/>
    <w:rsid w:val="008C689A"/>
    <w:rsid w:val="008C736B"/>
    <w:rsid w:val="008D0439"/>
    <w:rsid w:val="008D0DBA"/>
    <w:rsid w:val="008D2618"/>
    <w:rsid w:val="008D3C27"/>
    <w:rsid w:val="008D713D"/>
    <w:rsid w:val="008E1467"/>
    <w:rsid w:val="008E1F41"/>
    <w:rsid w:val="008E2CFB"/>
    <w:rsid w:val="008E4B61"/>
    <w:rsid w:val="008E6C7D"/>
    <w:rsid w:val="008E79FC"/>
    <w:rsid w:val="008E7FA0"/>
    <w:rsid w:val="008F2002"/>
    <w:rsid w:val="008F3716"/>
    <w:rsid w:val="008F45C2"/>
    <w:rsid w:val="008F54C3"/>
    <w:rsid w:val="008F7E49"/>
    <w:rsid w:val="00901070"/>
    <w:rsid w:val="00901644"/>
    <w:rsid w:val="009038E2"/>
    <w:rsid w:val="00903EAE"/>
    <w:rsid w:val="0090640C"/>
    <w:rsid w:val="00906DF4"/>
    <w:rsid w:val="00913A1B"/>
    <w:rsid w:val="0091576C"/>
    <w:rsid w:val="00922BBE"/>
    <w:rsid w:val="00924C99"/>
    <w:rsid w:val="00925406"/>
    <w:rsid w:val="0092774E"/>
    <w:rsid w:val="00927CED"/>
    <w:rsid w:val="009304D1"/>
    <w:rsid w:val="009317A3"/>
    <w:rsid w:val="00931F78"/>
    <w:rsid w:val="00933E45"/>
    <w:rsid w:val="009362A1"/>
    <w:rsid w:val="009365B4"/>
    <w:rsid w:val="00942FE1"/>
    <w:rsid w:val="00944756"/>
    <w:rsid w:val="00944F14"/>
    <w:rsid w:val="00945D36"/>
    <w:rsid w:val="00946523"/>
    <w:rsid w:val="00950467"/>
    <w:rsid w:val="00951814"/>
    <w:rsid w:val="00952294"/>
    <w:rsid w:val="00953077"/>
    <w:rsid w:val="00953934"/>
    <w:rsid w:val="00954ACF"/>
    <w:rsid w:val="00955F55"/>
    <w:rsid w:val="00960DA5"/>
    <w:rsid w:val="00964DA5"/>
    <w:rsid w:val="009650F2"/>
    <w:rsid w:val="00966D6D"/>
    <w:rsid w:val="00972918"/>
    <w:rsid w:val="0097359C"/>
    <w:rsid w:val="0097661C"/>
    <w:rsid w:val="00977F2E"/>
    <w:rsid w:val="00982002"/>
    <w:rsid w:val="00982CBF"/>
    <w:rsid w:val="00983008"/>
    <w:rsid w:val="00984AF9"/>
    <w:rsid w:val="00984EB8"/>
    <w:rsid w:val="00986C19"/>
    <w:rsid w:val="00990A6B"/>
    <w:rsid w:val="009917FF"/>
    <w:rsid w:val="00991971"/>
    <w:rsid w:val="009921AE"/>
    <w:rsid w:val="00992388"/>
    <w:rsid w:val="009932DB"/>
    <w:rsid w:val="009947ED"/>
    <w:rsid w:val="009956E9"/>
    <w:rsid w:val="009A00F2"/>
    <w:rsid w:val="009A0EE3"/>
    <w:rsid w:val="009A3DC5"/>
    <w:rsid w:val="009A69B4"/>
    <w:rsid w:val="009B0A35"/>
    <w:rsid w:val="009B195E"/>
    <w:rsid w:val="009B3A69"/>
    <w:rsid w:val="009B6F6F"/>
    <w:rsid w:val="009B7E22"/>
    <w:rsid w:val="009C0523"/>
    <w:rsid w:val="009C20FF"/>
    <w:rsid w:val="009C239A"/>
    <w:rsid w:val="009C2A11"/>
    <w:rsid w:val="009C4886"/>
    <w:rsid w:val="009C5168"/>
    <w:rsid w:val="009C672E"/>
    <w:rsid w:val="009C6809"/>
    <w:rsid w:val="009D016C"/>
    <w:rsid w:val="009D1B41"/>
    <w:rsid w:val="009D1CEB"/>
    <w:rsid w:val="009D36B4"/>
    <w:rsid w:val="009D48D5"/>
    <w:rsid w:val="009D4FAB"/>
    <w:rsid w:val="009D649A"/>
    <w:rsid w:val="009E0E05"/>
    <w:rsid w:val="009E2D8C"/>
    <w:rsid w:val="009E5591"/>
    <w:rsid w:val="009F130C"/>
    <w:rsid w:val="009F4298"/>
    <w:rsid w:val="009F548E"/>
    <w:rsid w:val="009F56CD"/>
    <w:rsid w:val="009F6828"/>
    <w:rsid w:val="009F7395"/>
    <w:rsid w:val="00A0398E"/>
    <w:rsid w:val="00A03AA2"/>
    <w:rsid w:val="00A03BF7"/>
    <w:rsid w:val="00A05D76"/>
    <w:rsid w:val="00A066B9"/>
    <w:rsid w:val="00A066BD"/>
    <w:rsid w:val="00A06A82"/>
    <w:rsid w:val="00A12687"/>
    <w:rsid w:val="00A127EE"/>
    <w:rsid w:val="00A12897"/>
    <w:rsid w:val="00A139C5"/>
    <w:rsid w:val="00A144E6"/>
    <w:rsid w:val="00A15C00"/>
    <w:rsid w:val="00A15C96"/>
    <w:rsid w:val="00A16EB2"/>
    <w:rsid w:val="00A21F06"/>
    <w:rsid w:val="00A226D1"/>
    <w:rsid w:val="00A249B7"/>
    <w:rsid w:val="00A25B69"/>
    <w:rsid w:val="00A27E0E"/>
    <w:rsid w:val="00A32553"/>
    <w:rsid w:val="00A32603"/>
    <w:rsid w:val="00A340C7"/>
    <w:rsid w:val="00A34993"/>
    <w:rsid w:val="00A35BE4"/>
    <w:rsid w:val="00A36A51"/>
    <w:rsid w:val="00A36A7A"/>
    <w:rsid w:val="00A36CB1"/>
    <w:rsid w:val="00A378A2"/>
    <w:rsid w:val="00A379F2"/>
    <w:rsid w:val="00A37D41"/>
    <w:rsid w:val="00A400F1"/>
    <w:rsid w:val="00A41A4E"/>
    <w:rsid w:val="00A42A18"/>
    <w:rsid w:val="00A42DEB"/>
    <w:rsid w:val="00A45902"/>
    <w:rsid w:val="00A45EF9"/>
    <w:rsid w:val="00A514EB"/>
    <w:rsid w:val="00A517E3"/>
    <w:rsid w:val="00A51AD8"/>
    <w:rsid w:val="00A56E72"/>
    <w:rsid w:val="00A575BF"/>
    <w:rsid w:val="00A5772E"/>
    <w:rsid w:val="00A57EB5"/>
    <w:rsid w:val="00A62FEC"/>
    <w:rsid w:val="00A64999"/>
    <w:rsid w:val="00A665A9"/>
    <w:rsid w:val="00A66B8C"/>
    <w:rsid w:val="00A702D1"/>
    <w:rsid w:val="00A70BC4"/>
    <w:rsid w:val="00A720A4"/>
    <w:rsid w:val="00A72B8A"/>
    <w:rsid w:val="00A739E8"/>
    <w:rsid w:val="00A73BB8"/>
    <w:rsid w:val="00A74ACC"/>
    <w:rsid w:val="00A8037D"/>
    <w:rsid w:val="00A81445"/>
    <w:rsid w:val="00A83074"/>
    <w:rsid w:val="00A833BF"/>
    <w:rsid w:val="00A8409C"/>
    <w:rsid w:val="00A845E7"/>
    <w:rsid w:val="00A87073"/>
    <w:rsid w:val="00A87CAC"/>
    <w:rsid w:val="00A90339"/>
    <w:rsid w:val="00A9421B"/>
    <w:rsid w:val="00A974C1"/>
    <w:rsid w:val="00AA2050"/>
    <w:rsid w:val="00AA330A"/>
    <w:rsid w:val="00AA376F"/>
    <w:rsid w:val="00AA6CD7"/>
    <w:rsid w:val="00AB0DA3"/>
    <w:rsid w:val="00AB24A5"/>
    <w:rsid w:val="00AB36C3"/>
    <w:rsid w:val="00AB55A4"/>
    <w:rsid w:val="00AB67DF"/>
    <w:rsid w:val="00AB6B7C"/>
    <w:rsid w:val="00AC096C"/>
    <w:rsid w:val="00AC197F"/>
    <w:rsid w:val="00AC272B"/>
    <w:rsid w:val="00AC6287"/>
    <w:rsid w:val="00AD196E"/>
    <w:rsid w:val="00AD2D9E"/>
    <w:rsid w:val="00AD3CD4"/>
    <w:rsid w:val="00AD4BDB"/>
    <w:rsid w:val="00AE008D"/>
    <w:rsid w:val="00AE0AEA"/>
    <w:rsid w:val="00AE57F3"/>
    <w:rsid w:val="00AE5DED"/>
    <w:rsid w:val="00AE7C1F"/>
    <w:rsid w:val="00AF0BAB"/>
    <w:rsid w:val="00AF1322"/>
    <w:rsid w:val="00AF287B"/>
    <w:rsid w:val="00AF307F"/>
    <w:rsid w:val="00AF32F6"/>
    <w:rsid w:val="00AF7A3F"/>
    <w:rsid w:val="00B01A9F"/>
    <w:rsid w:val="00B02850"/>
    <w:rsid w:val="00B02E3A"/>
    <w:rsid w:val="00B05334"/>
    <w:rsid w:val="00B0583F"/>
    <w:rsid w:val="00B0603A"/>
    <w:rsid w:val="00B06317"/>
    <w:rsid w:val="00B0679D"/>
    <w:rsid w:val="00B07F14"/>
    <w:rsid w:val="00B113B5"/>
    <w:rsid w:val="00B114DE"/>
    <w:rsid w:val="00B12851"/>
    <w:rsid w:val="00B132DB"/>
    <w:rsid w:val="00B13C01"/>
    <w:rsid w:val="00B154EA"/>
    <w:rsid w:val="00B164B1"/>
    <w:rsid w:val="00B17351"/>
    <w:rsid w:val="00B21135"/>
    <w:rsid w:val="00B2347E"/>
    <w:rsid w:val="00B24C83"/>
    <w:rsid w:val="00B26303"/>
    <w:rsid w:val="00B26BC9"/>
    <w:rsid w:val="00B26F62"/>
    <w:rsid w:val="00B27507"/>
    <w:rsid w:val="00B3304A"/>
    <w:rsid w:val="00B35741"/>
    <w:rsid w:val="00B4087A"/>
    <w:rsid w:val="00B414A1"/>
    <w:rsid w:val="00B43161"/>
    <w:rsid w:val="00B447A0"/>
    <w:rsid w:val="00B47646"/>
    <w:rsid w:val="00B47F83"/>
    <w:rsid w:val="00B51900"/>
    <w:rsid w:val="00B51A77"/>
    <w:rsid w:val="00B52365"/>
    <w:rsid w:val="00B61D31"/>
    <w:rsid w:val="00B66746"/>
    <w:rsid w:val="00B677D5"/>
    <w:rsid w:val="00B7213C"/>
    <w:rsid w:val="00B741F7"/>
    <w:rsid w:val="00B75BE2"/>
    <w:rsid w:val="00B75ED4"/>
    <w:rsid w:val="00B81515"/>
    <w:rsid w:val="00B819F9"/>
    <w:rsid w:val="00B82BFB"/>
    <w:rsid w:val="00B837C2"/>
    <w:rsid w:val="00B84CFE"/>
    <w:rsid w:val="00B85242"/>
    <w:rsid w:val="00B900CA"/>
    <w:rsid w:val="00B90435"/>
    <w:rsid w:val="00B92B7D"/>
    <w:rsid w:val="00B943F8"/>
    <w:rsid w:val="00B951FC"/>
    <w:rsid w:val="00B95582"/>
    <w:rsid w:val="00BA239A"/>
    <w:rsid w:val="00BA3144"/>
    <w:rsid w:val="00BA438B"/>
    <w:rsid w:val="00BA4E22"/>
    <w:rsid w:val="00BA52A1"/>
    <w:rsid w:val="00BA5602"/>
    <w:rsid w:val="00BA67F2"/>
    <w:rsid w:val="00BA6B0B"/>
    <w:rsid w:val="00BA6F35"/>
    <w:rsid w:val="00BA7D67"/>
    <w:rsid w:val="00BB0EFD"/>
    <w:rsid w:val="00BB3886"/>
    <w:rsid w:val="00BB5AD7"/>
    <w:rsid w:val="00BB6726"/>
    <w:rsid w:val="00BC293E"/>
    <w:rsid w:val="00BC3A3F"/>
    <w:rsid w:val="00BC4B14"/>
    <w:rsid w:val="00BC5D58"/>
    <w:rsid w:val="00BC7879"/>
    <w:rsid w:val="00BD0930"/>
    <w:rsid w:val="00BD0E76"/>
    <w:rsid w:val="00BD1E0D"/>
    <w:rsid w:val="00BD48B8"/>
    <w:rsid w:val="00BD5921"/>
    <w:rsid w:val="00BD5B92"/>
    <w:rsid w:val="00BE192B"/>
    <w:rsid w:val="00BE24BF"/>
    <w:rsid w:val="00BE4E0E"/>
    <w:rsid w:val="00BE4FC1"/>
    <w:rsid w:val="00BE5D03"/>
    <w:rsid w:val="00BF0CC9"/>
    <w:rsid w:val="00BF1D94"/>
    <w:rsid w:val="00BF2AAF"/>
    <w:rsid w:val="00BF44C0"/>
    <w:rsid w:val="00BF4510"/>
    <w:rsid w:val="00BF50B0"/>
    <w:rsid w:val="00BF5223"/>
    <w:rsid w:val="00BF52C5"/>
    <w:rsid w:val="00BF6786"/>
    <w:rsid w:val="00C0163D"/>
    <w:rsid w:val="00C02245"/>
    <w:rsid w:val="00C026E6"/>
    <w:rsid w:val="00C02B13"/>
    <w:rsid w:val="00C0340D"/>
    <w:rsid w:val="00C0340E"/>
    <w:rsid w:val="00C0374D"/>
    <w:rsid w:val="00C04658"/>
    <w:rsid w:val="00C10452"/>
    <w:rsid w:val="00C1080C"/>
    <w:rsid w:val="00C11AC6"/>
    <w:rsid w:val="00C12CAD"/>
    <w:rsid w:val="00C12E91"/>
    <w:rsid w:val="00C15FC2"/>
    <w:rsid w:val="00C1684D"/>
    <w:rsid w:val="00C17001"/>
    <w:rsid w:val="00C21102"/>
    <w:rsid w:val="00C2349E"/>
    <w:rsid w:val="00C25201"/>
    <w:rsid w:val="00C25BDD"/>
    <w:rsid w:val="00C25D26"/>
    <w:rsid w:val="00C27A96"/>
    <w:rsid w:val="00C30AC8"/>
    <w:rsid w:val="00C31497"/>
    <w:rsid w:val="00C31E45"/>
    <w:rsid w:val="00C33636"/>
    <w:rsid w:val="00C34543"/>
    <w:rsid w:val="00C350B3"/>
    <w:rsid w:val="00C37C09"/>
    <w:rsid w:val="00C40EF6"/>
    <w:rsid w:val="00C41853"/>
    <w:rsid w:val="00C43F64"/>
    <w:rsid w:val="00C455CC"/>
    <w:rsid w:val="00C45875"/>
    <w:rsid w:val="00C4621A"/>
    <w:rsid w:val="00C50F54"/>
    <w:rsid w:val="00C525F9"/>
    <w:rsid w:val="00C52FD8"/>
    <w:rsid w:val="00C53229"/>
    <w:rsid w:val="00C5359B"/>
    <w:rsid w:val="00C54E09"/>
    <w:rsid w:val="00C55523"/>
    <w:rsid w:val="00C56008"/>
    <w:rsid w:val="00C6793D"/>
    <w:rsid w:val="00C701E8"/>
    <w:rsid w:val="00C709AC"/>
    <w:rsid w:val="00C71C29"/>
    <w:rsid w:val="00C72F6E"/>
    <w:rsid w:val="00C7303C"/>
    <w:rsid w:val="00C73245"/>
    <w:rsid w:val="00C74307"/>
    <w:rsid w:val="00C7664A"/>
    <w:rsid w:val="00C7742C"/>
    <w:rsid w:val="00C77DCD"/>
    <w:rsid w:val="00C82A4F"/>
    <w:rsid w:val="00C82EB9"/>
    <w:rsid w:val="00C834E9"/>
    <w:rsid w:val="00C84F36"/>
    <w:rsid w:val="00C86458"/>
    <w:rsid w:val="00C87A96"/>
    <w:rsid w:val="00C90657"/>
    <w:rsid w:val="00C9216A"/>
    <w:rsid w:val="00C92821"/>
    <w:rsid w:val="00C93C12"/>
    <w:rsid w:val="00C94C80"/>
    <w:rsid w:val="00C957D1"/>
    <w:rsid w:val="00C957DC"/>
    <w:rsid w:val="00C9AA5F"/>
    <w:rsid w:val="00CA0EEB"/>
    <w:rsid w:val="00CA20B5"/>
    <w:rsid w:val="00CA651A"/>
    <w:rsid w:val="00CB2B5E"/>
    <w:rsid w:val="00CB42C9"/>
    <w:rsid w:val="00CB53E6"/>
    <w:rsid w:val="00CB56A2"/>
    <w:rsid w:val="00CC0A9A"/>
    <w:rsid w:val="00CC17B2"/>
    <w:rsid w:val="00CC1A27"/>
    <w:rsid w:val="00CC3489"/>
    <w:rsid w:val="00CC38E6"/>
    <w:rsid w:val="00CC62B3"/>
    <w:rsid w:val="00CD0D52"/>
    <w:rsid w:val="00CD16CB"/>
    <w:rsid w:val="00CD1742"/>
    <w:rsid w:val="00CD2005"/>
    <w:rsid w:val="00CD3F36"/>
    <w:rsid w:val="00CD3FC4"/>
    <w:rsid w:val="00CD514B"/>
    <w:rsid w:val="00CD633A"/>
    <w:rsid w:val="00CD6EDB"/>
    <w:rsid w:val="00CE0A27"/>
    <w:rsid w:val="00CE0CE8"/>
    <w:rsid w:val="00CE2887"/>
    <w:rsid w:val="00CE2D15"/>
    <w:rsid w:val="00CE35B7"/>
    <w:rsid w:val="00CE40B7"/>
    <w:rsid w:val="00CE5466"/>
    <w:rsid w:val="00CE5D1F"/>
    <w:rsid w:val="00CF2A18"/>
    <w:rsid w:val="00CF6B58"/>
    <w:rsid w:val="00D05670"/>
    <w:rsid w:val="00D069DA"/>
    <w:rsid w:val="00D06B09"/>
    <w:rsid w:val="00D07B12"/>
    <w:rsid w:val="00D10130"/>
    <w:rsid w:val="00D11C4E"/>
    <w:rsid w:val="00D12FCA"/>
    <w:rsid w:val="00D13858"/>
    <w:rsid w:val="00D13DA9"/>
    <w:rsid w:val="00D14C3E"/>
    <w:rsid w:val="00D15125"/>
    <w:rsid w:val="00D15FC2"/>
    <w:rsid w:val="00D174F8"/>
    <w:rsid w:val="00D2013F"/>
    <w:rsid w:val="00D2218D"/>
    <w:rsid w:val="00D24D25"/>
    <w:rsid w:val="00D26885"/>
    <w:rsid w:val="00D27AD8"/>
    <w:rsid w:val="00D31514"/>
    <w:rsid w:val="00D319BA"/>
    <w:rsid w:val="00D33B85"/>
    <w:rsid w:val="00D3E007"/>
    <w:rsid w:val="00D42410"/>
    <w:rsid w:val="00D45B51"/>
    <w:rsid w:val="00D46919"/>
    <w:rsid w:val="00D46B09"/>
    <w:rsid w:val="00D50853"/>
    <w:rsid w:val="00D51C1C"/>
    <w:rsid w:val="00D52AC0"/>
    <w:rsid w:val="00D545EA"/>
    <w:rsid w:val="00D556C5"/>
    <w:rsid w:val="00D60A5D"/>
    <w:rsid w:val="00D61CD6"/>
    <w:rsid w:val="00D61CEE"/>
    <w:rsid w:val="00D6338C"/>
    <w:rsid w:val="00D641D1"/>
    <w:rsid w:val="00D64F90"/>
    <w:rsid w:val="00D70591"/>
    <w:rsid w:val="00D71481"/>
    <w:rsid w:val="00D71D75"/>
    <w:rsid w:val="00D74B58"/>
    <w:rsid w:val="00D75022"/>
    <w:rsid w:val="00D75A2C"/>
    <w:rsid w:val="00D76CDB"/>
    <w:rsid w:val="00D77842"/>
    <w:rsid w:val="00D80C74"/>
    <w:rsid w:val="00D814B0"/>
    <w:rsid w:val="00D81F32"/>
    <w:rsid w:val="00D86B25"/>
    <w:rsid w:val="00D87293"/>
    <w:rsid w:val="00D87AC4"/>
    <w:rsid w:val="00D90D79"/>
    <w:rsid w:val="00D9160D"/>
    <w:rsid w:val="00D93770"/>
    <w:rsid w:val="00D942AA"/>
    <w:rsid w:val="00D9644E"/>
    <w:rsid w:val="00D97A66"/>
    <w:rsid w:val="00DA15CF"/>
    <w:rsid w:val="00DA2486"/>
    <w:rsid w:val="00DA2970"/>
    <w:rsid w:val="00DA2E7D"/>
    <w:rsid w:val="00DA31AC"/>
    <w:rsid w:val="00DA3737"/>
    <w:rsid w:val="00DA4302"/>
    <w:rsid w:val="00DA4914"/>
    <w:rsid w:val="00DB043C"/>
    <w:rsid w:val="00DB0A19"/>
    <w:rsid w:val="00DB2944"/>
    <w:rsid w:val="00DB3435"/>
    <w:rsid w:val="00DB385E"/>
    <w:rsid w:val="00DB401F"/>
    <w:rsid w:val="00DB520D"/>
    <w:rsid w:val="00DB6240"/>
    <w:rsid w:val="00DC34C4"/>
    <w:rsid w:val="00DC4796"/>
    <w:rsid w:val="00DD049E"/>
    <w:rsid w:val="00DD20A1"/>
    <w:rsid w:val="00DD6F92"/>
    <w:rsid w:val="00DD7890"/>
    <w:rsid w:val="00DD7891"/>
    <w:rsid w:val="00DE10F7"/>
    <w:rsid w:val="00DE1505"/>
    <w:rsid w:val="00DE18EF"/>
    <w:rsid w:val="00DE405C"/>
    <w:rsid w:val="00DE763E"/>
    <w:rsid w:val="00DF2763"/>
    <w:rsid w:val="00DF6C2C"/>
    <w:rsid w:val="00E01419"/>
    <w:rsid w:val="00E04DFC"/>
    <w:rsid w:val="00E0593E"/>
    <w:rsid w:val="00E06E1E"/>
    <w:rsid w:val="00E11881"/>
    <w:rsid w:val="00E119D8"/>
    <w:rsid w:val="00E11B04"/>
    <w:rsid w:val="00E123EF"/>
    <w:rsid w:val="00E12854"/>
    <w:rsid w:val="00E129FD"/>
    <w:rsid w:val="00E1576D"/>
    <w:rsid w:val="00E17E17"/>
    <w:rsid w:val="00E2029A"/>
    <w:rsid w:val="00E2056E"/>
    <w:rsid w:val="00E223D2"/>
    <w:rsid w:val="00E24474"/>
    <w:rsid w:val="00E24910"/>
    <w:rsid w:val="00E24DA7"/>
    <w:rsid w:val="00E267E8"/>
    <w:rsid w:val="00E27163"/>
    <w:rsid w:val="00E30E31"/>
    <w:rsid w:val="00E33572"/>
    <w:rsid w:val="00E34A1D"/>
    <w:rsid w:val="00E35C3F"/>
    <w:rsid w:val="00E36ABF"/>
    <w:rsid w:val="00E3762F"/>
    <w:rsid w:val="00E4174D"/>
    <w:rsid w:val="00E41C9E"/>
    <w:rsid w:val="00E431F9"/>
    <w:rsid w:val="00E43EBF"/>
    <w:rsid w:val="00E4628D"/>
    <w:rsid w:val="00E47B43"/>
    <w:rsid w:val="00E47D63"/>
    <w:rsid w:val="00E53787"/>
    <w:rsid w:val="00E55FFE"/>
    <w:rsid w:val="00E56CB8"/>
    <w:rsid w:val="00E57168"/>
    <w:rsid w:val="00E6353B"/>
    <w:rsid w:val="00E63D98"/>
    <w:rsid w:val="00E67A5D"/>
    <w:rsid w:val="00E734FC"/>
    <w:rsid w:val="00E73D1A"/>
    <w:rsid w:val="00E7425E"/>
    <w:rsid w:val="00E74467"/>
    <w:rsid w:val="00E75C58"/>
    <w:rsid w:val="00E75CFF"/>
    <w:rsid w:val="00E76013"/>
    <w:rsid w:val="00E8076C"/>
    <w:rsid w:val="00E811BA"/>
    <w:rsid w:val="00E81A93"/>
    <w:rsid w:val="00E8379C"/>
    <w:rsid w:val="00E87B16"/>
    <w:rsid w:val="00E905E2"/>
    <w:rsid w:val="00E91503"/>
    <w:rsid w:val="00E93493"/>
    <w:rsid w:val="00E93A98"/>
    <w:rsid w:val="00E94162"/>
    <w:rsid w:val="00E9501F"/>
    <w:rsid w:val="00E95138"/>
    <w:rsid w:val="00E96BE4"/>
    <w:rsid w:val="00EA00E0"/>
    <w:rsid w:val="00EA0907"/>
    <w:rsid w:val="00EA4EBC"/>
    <w:rsid w:val="00EA5385"/>
    <w:rsid w:val="00EA5923"/>
    <w:rsid w:val="00EA7324"/>
    <w:rsid w:val="00EB201E"/>
    <w:rsid w:val="00EB26EA"/>
    <w:rsid w:val="00EB2C6F"/>
    <w:rsid w:val="00EB379D"/>
    <w:rsid w:val="00EB4DF8"/>
    <w:rsid w:val="00EB50B3"/>
    <w:rsid w:val="00EC087F"/>
    <w:rsid w:val="00EC1E53"/>
    <w:rsid w:val="00EC4288"/>
    <w:rsid w:val="00EC55F5"/>
    <w:rsid w:val="00EC6159"/>
    <w:rsid w:val="00EC7654"/>
    <w:rsid w:val="00EC7ED5"/>
    <w:rsid w:val="00ED2A35"/>
    <w:rsid w:val="00ED4323"/>
    <w:rsid w:val="00ED4A3F"/>
    <w:rsid w:val="00ED695C"/>
    <w:rsid w:val="00EE0A5B"/>
    <w:rsid w:val="00EE151E"/>
    <w:rsid w:val="00EE1AF7"/>
    <w:rsid w:val="00EE1B57"/>
    <w:rsid w:val="00EE299A"/>
    <w:rsid w:val="00EE2DF6"/>
    <w:rsid w:val="00EE7A53"/>
    <w:rsid w:val="00EF0D6F"/>
    <w:rsid w:val="00EF574F"/>
    <w:rsid w:val="00EF6EAF"/>
    <w:rsid w:val="00EF71C7"/>
    <w:rsid w:val="00EF7C28"/>
    <w:rsid w:val="00EF7D28"/>
    <w:rsid w:val="00F0174C"/>
    <w:rsid w:val="00F03938"/>
    <w:rsid w:val="00F04408"/>
    <w:rsid w:val="00F0548D"/>
    <w:rsid w:val="00F10C9D"/>
    <w:rsid w:val="00F12094"/>
    <w:rsid w:val="00F129B7"/>
    <w:rsid w:val="00F132E7"/>
    <w:rsid w:val="00F16138"/>
    <w:rsid w:val="00F17318"/>
    <w:rsid w:val="00F17D63"/>
    <w:rsid w:val="00F21531"/>
    <w:rsid w:val="00F215EA"/>
    <w:rsid w:val="00F2224B"/>
    <w:rsid w:val="00F22AD3"/>
    <w:rsid w:val="00F22D2A"/>
    <w:rsid w:val="00F23B1B"/>
    <w:rsid w:val="00F248D5"/>
    <w:rsid w:val="00F24BDF"/>
    <w:rsid w:val="00F302DA"/>
    <w:rsid w:val="00F32229"/>
    <w:rsid w:val="00F32426"/>
    <w:rsid w:val="00F32BCE"/>
    <w:rsid w:val="00F32D98"/>
    <w:rsid w:val="00F33D25"/>
    <w:rsid w:val="00F344DC"/>
    <w:rsid w:val="00F34CDA"/>
    <w:rsid w:val="00F35816"/>
    <w:rsid w:val="00F37CCB"/>
    <w:rsid w:val="00F43316"/>
    <w:rsid w:val="00F50BF1"/>
    <w:rsid w:val="00F51EDD"/>
    <w:rsid w:val="00F537DC"/>
    <w:rsid w:val="00F53DAD"/>
    <w:rsid w:val="00F543AB"/>
    <w:rsid w:val="00F5575B"/>
    <w:rsid w:val="00F56061"/>
    <w:rsid w:val="00F5644B"/>
    <w:rsid w:val="00F56D55"/>
    <w:rsid w:val="00F5724A"/>
    <w:rsid w:val="00F60126"/>
    <w:rsid w:val="00F609AA"/>
    <w:rsid w:val="00F6186A"/>
    <w:rsid w:val="00F62092"/>
    <w:rsid w:val="00F627EE"/>
    <w:rsid w:val="00F630D0"/>
    <w:rsid w:val="00F64868"/>
    <w:rsid w:val="00F7193B"/>
    <w:rsid w:val="00F80407"/>
    <w:rsid w:val="00F806E6"/>
    <w:rsid w:val="00F812E7"/>
    <w:rsid w:val="00F82DB5"/>
    <w:rsid w:val="00F83A05"/>
    <w:rsid w:val="00F84C05"/>
    <w:rsid w:val="00F859BE"/>
    <w:rsid w:val="00F8736D"/>
    <w:rsid w:val="00F90624"/>
    <w:rsid w:val="00F910E5"/>
    <w:rsid w:val="00F915B8"/>
    <w:rsid w:val="00F91E47"/>
    <w:rsid w:val="00F92355"/>
    <w:rsid w:val="00F94F61"/>
    <w:rsid w:val="00F95C65"/>
    <w:rsid w:val="00F96A3C"/>
    <w:rsid w:val="00F97207"/>
    <w:rsid w:val="00FA0425"/>
    <w:rsid w:val="00FA0649"/>
    <w:rsid w:val="00FA0FED"/>
    <w:rsid w:val="00FA1956"/>
    <w:rsid w:val="00FA3584"/>
    <w:rsid w:val="00FA4B38"/>
    <w:rsid w:val="00FA6DAF"/>
    <w:rsid w:val="00FB4624"/>
    <w:rsid w:val="00FB4E1F"/>
    <w:rsid w:val="00FC0D8A"/>
    <w:rsid w:val="00FC3BE3"/>
    <w:rsid w:val="00FC4DFF"/>
    <w:rsid w:val="00FC6C0F"/>
    <w:rsid w:val="00FC7972"/>
    <w:rsid w:val="00FC7C4C"/>
    <w:rsid w:val="00FD034D"/>
    <w:rsid w:val="00FD1B2A"/>
    <w:rsid w:val="00FD27DC"/>
    <w:rsid w:val="00FD2A96"/>
    <w:rsid w:val="00FD3168"/>
    <w:rsid w:val="00FD3E94"/>
    <w:rsid w:val="00FD58D5"/>
    <w:rsid w:val="00FD6462"/>
    <w:rsid w:val="00FD6D79"/>
    <w:rsid w:val="00FD7AA0"/>
    <w:rsid w:val="00FE355F"/>
    <w:rsid w:val="00FE4286"/>
    <w:rsid w:val="00FE5EEC"/>
    <w:rsid w:val="00FE6A3C"/>
    <w:rsid w:val="00FF0CEE"/>
    <w:rsid w:val="00FF1488"/>
    <w:rsid w:val="00FF5133"/>
    <w:rsid w:val="00FF6D59"/>
    <w:rsid w:val="00FF6EAA"/>
    <w:rsid w:val="00FF6EB7"/>
    <w:rsid w:val="0117D26B"/>
    <w:rsid w:val="014AC145"/>
    <w:rsid w:val="015A6E12"/>
    <w:rsid w:val="01BD5C0A"/>
    <w:rsid w:val="01E1D9A3"/>
    <w:rsid w:val="01E45862"/>
    <w:rsid w:val="022916E8"/>
    <w:rsid w:val="026F0AAE"/>
    <w:rsid w:val="02A1D7EE"/>
    <w:rsid w:val="02E9CBC1"/>
    <w:rsid w:val="032F9975"/>
    <w:rsid w:val="0379738F"/>
    <w:rsid w:val="03A08464"/>
    <w:rsid w:val="03D6D334"/>
    <w:rsid w:val="03E4963C"/>
    <w:rsid w:val="04207AB6"/>
    <w:rsid w:val="042E3E5D"/>
    <w:rsid w:val="043E3856"/>
    <w:rsid w:val="049A65DA"/>
    <w:rsid w:val="04D978C9"/>
    <w:rsid w:val="0503F64E"/>
    <w:rsid w:val="054978B5"/>
    <w:rsid w:val="057F3860"/>
    <w:rsid w:val="0590CD39"/>
    <w:rsid w:val="05961C80"/>
    <w:rsid w:val="05A116C1"/>
    <w:rsid w:val="06AB7636"/>
    <w:rsid w:val="071EC086"/>
    <w:rsid w:val="074D30BC"/>
    <w:rsid w:val="07561878"/>
    <w:rsid w:val="0758D1C4"/>
    <w:rsid w:val="083C00D3"/>
    <w:rsid w:val="085127AF"/>
    <w:rsid w:val="08666C07"/>
    <w:rsid w:val="088AED61"/>
    <w:rsid w:val="089A3A58"/>
    <w:rsid w:val="08B3058C"/>
    <w:rsid w:val="0948C701"/>
    <w:rsid w:val="09551CB5"/>
    <w:rsid w:val="095966D3"/>
    <w:rsid w:val="0981A4EB"/>
    <w:rsid w:val="098A9507"/>
    <w:rsid w:val="09978D78"/>
    <w:rsid w:val="09D22BB8"/>
    <w:rsid w:val="0A876FDD"/>
    <w:rsid w:val="0ADF1374"/>
    <w:rsid w:val="0B042378"/>
    <w:rsid w:val="0B8F8A19"/>
    <w:rsid w:val="0C494A3B"/>
    <w:rsid w:val="0C5CFF66"/>
    <w:rsid w:val="0CD09CD3"/>
    <w:rsid w:val="0CE97E4F"/>
    <w:rsid w:val="0D02FF93"/>
    <w:rsid w:val="0D14A7AC"/>
    <w:rsid w:val="0D1FF3FC"/>
    <w:rsid w:val="0D465A7F"/>
    <w:rsid w:val="0D628F81"/>
    <w:rsid w:val="0D970832"/>
    <w:rsid w:val="0DF15C20"/>
    <w:rsid w:val="0E175F51"/>
    <w:rsid w:val="0E20F515"/>
    <w:rsid w:val="0E5EBBF7"/>
    <w:rsid w:val="0EBD006A"/>
    <w:rsid w:val="0F15B20B"/>
    <w:rsid w:val="0F9225D4"/>
    <w:rsid w:val="0FD43088"/>
    <w:rsid w:val="1019DD99"/>
    <w:rsid w:val="10653D13"/>
    <w:rsid w:val="10878F8F"/>
    <w:rsid w:val="11002941"/>
    <w:rsid w:val="1114CDD8"/>
    <w:rsid w:val="112DF635"/>
    <w:rsid w:val="1214E678"/>
    <w:rsid w:val="1219CBA2"/>
    <w:rsid w:val="1295B45F"/>
    <w:rsid w:val="12C22A54"/>
    <w:rsid w:val="12CEFABB"/>
    <w:rsid w:val="12DB1DF3"/>
    <w:rsid w:val="130D6430"/>
    <w:rsid w:val="130DB65C"/>
    <w:rsid w:val="133B7E50"/>
    <w:rsid w:val="13FEAA7D"/>
    <w:rsid w:val="141B1B08"/>
    <w:rsid w:val="1473A616"/>
    <w:rsid w:val="14A3412A"/>
    <w:rsid w:val="14FA5EB2"/>
    <w:rsid w:val="151876AB"/>
    <w:rsid w:val="15231D6E"/>
    <w:rsid w:val="15299696"/>
    <w:rsid w:val="15B1AE17"/>
    <w:rsid w:val="15E5E216"/>
    <w:rsid w:val="15FB2960"/>
    <w:rsid w:val="16129F0F"/>
    <w:rsid w:val="161B1512"/>
    <w:rsid w:val="167253ED"/>
    <w:rsid w:val="16CB41C3"/>
    <w:rsid w:val="173D340B"/>
    <w:rsid w:val="173F5E0F"/>
    <w:rsid w:val="174B1DAB"/>
    <w:rsid w:val="1783AE6B"/>
    <w:rsid w:val="17B3A2AD"/>
    <w:rsid w:val="17C51D40"/>
    <w:rsid w:val="17D19319"/>
    <w:rsid w:val="1841C477"/>
    <w:rsid w:val="1859E5E4"/>
    <w:rsid w:val="18E62F58"/>
    <w:rsid w:val="192013F5"/>
    <w:rsid w:val="1940B2FC"/>
    <w:rsid w:val="195522A4"/>
    <w:rsid w:val="1985FBA0"/>
    <w:rsid w:val="1A0E3C3E"/>
    <w:rsid w:val="1B0EF939"/>
    <w:rsid w:val="1B21CC01"/>
    <w:rsid w:val="1BBFBA35"/>
    <w:rsid w:val="1BEBC6BC"/>
    <w:rsid w:val="1C042471"/>
    <w:rsid w:val="1C0E6BB7"/>
    <w:rsid w:val="1C11CDF1"/>
    <w:rsid w:val="1C4645A8"/>
    <w:rsid w:val="1C4B7E66"/>
    <w:rsid w:val="1CC6B4AA"/>
    <w:rsid w:val="1D004E27"/>
    <w:rsid w:val="1D452EB1"/>
    <w:rsid w:val="1D9FF4D2"/>
    <w:rsid w:val="1DC808A2"/>
    <w:rsid w:val="1DD65536"/>
    <w:rsid w:val="1DE37BD5"/>
    <w:rsid w:val="1DEE793F"/>
    <w:rsid w:val="1E590ABF"/>
    <w:rsid w:val="1E999F0B"/>
    <w:rsid w:val="1EC040FE"/>
    <w:rsid w:val="1ED5D8FC"/>
    <w:rsid w:val="1F730072"/>
    <w:rsid w:val="1F85D3F0"/>
    <w:rsid w:val="1FE6B4C8"/>
    <w:rsid w:val="200B9102"/>
    <w:rsid w:val="201042E9"/>
    <w:rsid w:val="202DE8CF"/>
    <w:rsid w:val="205950BD"/>
    <w:rsid w:val="20D33891"/>
    <w:rsid w:val="20E238EE"/>
    <w:rsid w:val="2222E270"/>
    <w:rsid w:val="228E9D25"/>
    <w:rsid w:val="22C80EFF"/>
    <w:rsid w:val="232A64CE"/>
    <w:rsid w:val="232B8829"/>
    <w:rsid w:val="235E32B8"/>
    <w:rsid w:val="237A7E4F"/>
    <w:rsid w:val="23C694A4"/>
    <w:rsid w:val="248FCC2F"/>
    <w:rsid w:val="248FE9CB"/>
    <w:rsid w:val="24997401"/>
    <w:rsid w:val="24BF82C0"/>
    <w:rsid w:val="24E67693"/>
    <w:rsid w:val="257C3C7E"/>
    <w:rsid w:val="259BC41E"/>
    <w:rsid w:val="25AD833C"/>
    <w:rsid w:val="2635E100"/>
    <w:rsid w:val="266BAA8E"/>
    <w:rsid w:val="269AED3B"/>
    <w:rsid w:val="26C7C284"/>
    <w:rsid w:val="26D21621"/>
    <w:rsid w:val="26E1F5F3"/>
    <w:rsid w:val="26FBABDA"/>
    <w:rsid w:val="271A8FB3"/>
    <w:rsid w:val="272C3A30"/>
    <w:rsid w:val="278F2B01"/>
    <w:rsid w:val="2881F400"/>
    <w:rsid w:val="28ABB96E"/>
    <w:rsid w:val="28CA6873"/>
    <w:rsid w:val="295F8EFB"/>
    <w:rsid w:val="29D92014"/>
    <w:rsid w:val="2A8A38DC"/>
    <w:rsid w:val="2AD15C2D"/>
    <w:rsid w:val="2B1F2D02"/>
    <w:rsid w:val="2B55A7A1"/>
    <w:rsid w:val="2BA74A4C"/>
    <w:rsid w:val="2BB45C04"/>
    <w:rsid w:val="2C22CF50"/>
    <w:rsid w:val="2C7DC137"/>
    <w:rsid w:val="2C88D7B3"/>
    <w:rsid w:val="2CA03171"/>
    <w:rsid w:val="2D2D55C6"/>
    <w:rsid w:val="2D3C9F44"/>
    <w:rsid w:val="2DB44076"/>
    <w:rsid w:val="2DC14A17"/>
    <w:rsid w:val="2DC42BFE"/>
    <w:rsid w:val="2DD3ABB9"/>
    <w:rsid w:val="2DDCDBCF"/>
    <w:rsid w:val="2E0974AA"/>
    <w:rsid w:val="2E4360BC"/>
    <w:rsid w:val="2E43EF58"/>
    <w:rsid w:val="2EAED90A"/>
    <w:rsid w:val="2ED2D469"/>
    <w:rsid w:val="2F0C4BC9"/>
    <w:rsid w:val="2F9BF7BA"/>
    <w:rsid w:val="300252D6"/>
    <w:rsid w:val="30CC3FCF"/>
    <w:rsid w:val="31289891"/>
    <w:rsid w:val="318A4417"/>
    <w:rsid w:val="319476DF"/>
    <w:rsid w:val="31B94D51"/>
    <w:rsid w:val="320A752B"/>
    <w:rsid w:val="320FADE9"/>
    <w:rsid w:val="324B4A1C"/>
    <w:rsid w:val="324E00BC"/>
    <w:rsid w:val="33113430"/>
    <w:rsid w:val="3323C03B"/>
    <w:rsid w:val="334E7E03"/>
    <w:rsid w:val="33C6E759"/>
    <w:rsid w:val="33F41B16"/>
    <w:rsid w:val="345D1B4A"/>
    <w:rsid w:val="3477BD64"/>
    <w:rsid w:val="34A3CCC7"/>
    <w:rsid w:val="34BDB589"/>
    <w:rsid w:val="35271281"/>
    <w:rsid w:val="354A0373"/>
    <w:rsid w:val="360BE3E7"/>
    <w:rsid w:val="36461B4B"/>
    <w:rsid w:val="36A9C675"/>
    <w:rsid w:val="36D8EC64"/>
    <w:rsid w:val="36F70EAB"/>
    <w:rsid w:val="372F9234"/>
    <w:rsid w:val="37816308"/>
    <w:rsid w:val="3823F1FC"/>
    <w:rsid w:val="387A51B8"/>
    <w:rsid w:val="389BD21C"/>
    <w:rsid w:val="38D09B8C"/>
    <w:rsid w:val="3912D8E0"/>
    <w:rsid w:val="39EC50A0"/>
    <w:rsid w:val="3A1D7496"/>
    <w:rsid w:val="3A3BA315"/>
    <w:rsid w:val="3A59178E"/>
    <w:rsid w:val="3B15A1FB"/>
    <w:rsid w:val="3B3AEF5D"/>
    <w:rsid w:val="3B7BB422"/>
    <w:rsid w:val="3C09692B"/>
    <w:rsid w:val="3C131596"/>
    <w:rsid w:val="3CD5E057"/>
    <w:rsid w:val="3D9A2160"/>
    <w:rsid w:val="3DF2D85B"/>
    <w:rsid w:val="3E462383"/>
    <w:rsid w:val="3E599F79"/>
    <w:rsid w:val="3F11CA96"/>
    <w:rsid w:val="3F5F4FA4"/>
    <w:rsid w:val="3F706F7E"/>
    <w:rsid w:val="3FC3565B"/>
    <w:rsid w:val="40893D93"/>
    <w:rsid w:val="408CCF5C"/>
    <w:rsid w:val="408E926F"/>
    <w:rsid w:val="40FFE0EC"/>
    <w:rsid w:val="41055D7C"/>
    <w:rsid w:val="41366A50"/>
    <w:rsid w:val="4137A846"/>
    <w:rsid w:val="4140A18A"/>
    <w:rsid w:val="416C01FF"/>
    <w:rsid w:val="41719C96"/>
    <w:rsid w:val="41B07358"/>
    <w:rsid w:val="41EE9E5A"/>
    <w:rsid w:val="4258A021"/>
    <w:rsid w:val="42B1194C"/>
    <w:rsid w:val="42C1279E"/>
    <w:rsid w:val="42C29327"/>
    <w:rsid w:val="438F45E5"/>
    <w:rsid w:val="4395BA06"/>
    <w:rsid w:val="43BBA502"/>
    <w:rsid w:val="43D591B3"/>
    <w:rsid w:val="43FB3039"/>
    <w:rsid w:val="441045A8"/>
    <w:rsid w:val="444A532B"/>
    <w:rsid w:val="446A2EA3"/>
    <w:rsid w:val="447671D5"/>
    <w:rsid w:val="44D21D5F"/>
    <w:rsid w:val="45E65675"/>
    <w:rsid w:val="4660B987"/>
    <w:rsid w:val="47100902"/>
    <w:rsid w:val="4767908F"/>
    <w:rsid w:val="47E59764"/>
    <w:rsid w:val="47E90EAB"/>
    <w:rsid w:val="47F79DDC"/>
    <w:rsid w:val="47FBBD81"/>
    <w:rsid w:val="49131FEF"/>
    <w:rsid w:val="4984C073"/>
    <w:rsid w:val="49CE234B"/>
    <w:rsid w:val="4AB5EEA9"/>
    <w:rsid w:val="4AB78049"/>
    <w:rsid w:val="4B34572A"/>
    <w:rsid w:val="4B38962A"/>
    <w:rsid w:val="4BCF7032"/>
    <w:rsid w:val="4C3B0BAF"/>
    <w:rsid w:val="4CCB5281"/>
    <w:rsid w:val="4CF3455A"/>
    <w:rsid w:val="4D203350"/>
    <w:rsid w:val="4DE75505"/>
    <w:rsid w:val="4DF4A4F8"/>
    <w:rsid w:val="4E0A3DB0"/>
    <w:rsid w:val="4E7036EC"/>
    <w:rsid w:val="4E9F4E77"/>
    <w:rsid w:val="4EA51E95"/>
    <w:rsid w:val="4EC4B30B"/>
    <w:rsid w:val="4F47FD5F"/>
    <w:rsid w:val="4FAACA3E"/>
    <w:rsid w:val="4FB0A51B"/>
    <w:rsid w:val="4FB22431"/>
    <w:rsid w:val="4FB7D579"/>
    <w:rsid w:val="4FCAB8AB"/>
    <w:rsid w:val="4FE1A419"/>
    <w:rsid w:val="500C074D"/>
    <w:rsid w:val="5045477B"/>
    <w:rsid w:val="5092CA66"/>
    <w:rsid w:val="50A7F953"/>
    <w:rsid w:val="50B414BB"/>
    <w:rsid w:val="50FE3E1A"/>
    <w:rsid w:val="512C57B7"/>
    <w:rsid w:val="514223C0"/>
    <w:rsid w:val="517EBEC6"/>
    <w:rsid w:val="518EAF51"/>
    <w:rsid w:val="51A987F0"/>
    <w:rsid w:val="52248155"/>
    <w:rsid w:val="52E4041E"/>
    <w:rsid w:val="53329874"/>
    <w:rsid w:val="5333AB39"/>
    <w:rsid w:val="533BBA89"/>
    <w:rsid w:val="5343A80F"/>
    <w:rsid w:val="53B707DE"/>
    <w:rsid w:val="542957F3"/>
    <w:rsid w:val="54452175"/>
    <w:rsid w:val="54FA2DEC"/>
    <w:rsid w:val="55194AD7"/>
    <w:rsid w:val="5550FB7A"/>
    <w:rsid w:val="55609834"/>
    <w:rsid w:val="558F6CD8"/>
    <w:rsid w:val="5597B116"/>
    <w:rsid w:val="562D424E"/>
    <w:rsid w:val="56ADD5F9"/>
    <w:rsid w:val="572D4C0F"/>
    <w:rsid w:val="575D4CEA"/>
    <w:rsid w:val="57AD7C30"/>
    <w:rsid w:val="57B2FB8A"/>
    <w:rsid w:val="5852A235"/>
    <w:rsid w:val="58CCCA98"/>
    <w:rsid w:val="597C2D61"/>
    <w:rsid w:val="5A9791B4"/>
    <w:rsid w:val="5AB80F4E"/>
    <w:rsid w:val="5B043040"/>
    <w:rsid w:val="5B749BC3"/>
    <w:rsid w:val="5BEE0918"/>
    <w:rsid w:val="5C046B5A"/>
    <w:rsid w:val="5C56DDC7"/>
    <w:rsid w:val="5C5D54B1"/>
    <w:rsid w:val="5C66289C"/>
    <w:rsid w:val="5C696BA2"/>
    <w:rsid w:val="5C7214B7"/>
    <w:rsid w:val="5CA2C522"/>
    <w:rsid w:val="5DAFA5A1"/>
    <w:rsid w:val="5DB5D1D6"/>
    <w:rsid w:val="5DBCDA92"/>
    <w:rsid w:val="5E2918E4"/>
    <w:rsid w:val="5E2918E4"/>
    <w:rsid w:val="5E3815EF"/>
    <w:rsid w:val="5EAA1C47"/>
    <w:rsid w:val="5ED37CDC"/>
    <w:rsid w:val="5FA00178"/>
    <w:rsid w:val="5FEEDE0D"/>
    <w:rsid w:val="600902BA"/>
    <w:rsid w:val="602FED71"/>
    <w:rsid w:val="6033FAF5"/>
    <w:rsid w:val="609DFDA9"/>
    <w:rsid w:val="60EED723"/>
    <w:rsid w:val="6147B85A"/>
    <w:rsid w:val="627CBCD0"/>
    <w:rsid w:val="6288FAB5"/>
    <w:rsid w:val="63582D38"/>
    <w:rsid w:val="6359CBD9"/>
    <w:rsid w:val="63616DA4"/>
    <w:rsid w:val="6369488B"/>
    <w:rsid w:val="641134F7"/>
    <w:rsid w:val="6466D648"/>
    <w:rsid w:val="6497C120"/>
    <w:rsid w:val="64BE0A4A"/>
    <w:rsid w:val="64DC83E9"/>
    <w:rsid w:val="64F19F06"/>
    <w:rsid w:val="651C85A2"/>
    <w:rsid w:val="65576003"/>
    <w:rsid w:val="65D05328"/>
    <w:rsid w:val="65EE41B9"/>
    <w:rsid w:val="6686F6B5"/>
    <w:rsid w:val="66FC286D"/>
    <w:rsid w:val="672C445D"/>
    <w:rsid w:val="6745CBD7"/>
    <w:rsid w:val="67AB4E68"/>
    <w:rsid w:val="6814149F"/>
    <w:rsid w:val="68FACD8E"/>
    <w:rsid w:val="690B66E6"/>
    <w:rsid w:val="6963F827"/>
    <w:rsid w:val="69C3403A"/>
    <w:rsid w:val="6A6F143C"/>
    <w:rsid w:val="6B0CD1E2"/>
    <w:rsid w:val="6B2B5FB8"/>
    <w:rsid w:val="6B40735A"/>
    <w:rsid w:val="6B4F0E63"/>
    <w:rsid w:val="6C2B6C6C"/>
    <w:rsid w:val="6C5CC2D9"/>
    <w:rsid w:val="6DC22058"/>
    <w:rsid w:val="6DFB42BD"/>
    <w:rsid w:val="6E196800"/>
    <w:rsid w:val="6E56A0AC"/>
    <w:rsid w:val="6E5D78AF"/>
    <w:rsid w:val="6EE82CD5"/>
    <w:rsid w:val="6EF7A766"/>
    <w:rsid w:val="6F240E7E"/>
    <w:rsid w:val="6F29BEE7"/>
    <w:rsid w:val="6F4176C6"/>
    <w:rsid w:val="6F4B2F71"/>
    <w:rsid w:val="6F914D9E"/>
    <w:rsid w:val="6FD07F46"/>
    <w:rsid w:val="70830AAA"/>
    <w:rsid w:val="7087CDF8"/>
    <w:rsid w:val="70B39C36"/>
    <w:rsid w:val="70C9C4A3"/>
    <w:rsid w:val="7178093B"/>
    <w:rsid w:val="717DE237"/>
    <w:rsid w:val="71994B0E"/>
    <w:rsid w:val="71B8845E"/>
    <w:rsid w:val="71F0E384"/>
    <w:rsid w:val="7262E289"/>
    <w:rsid w:val="72ABB66D"/>
    <w:rsid w:val="733CD59B"/>
    <w:rsid w:val="7378191A"/>
    <w:rsid w:val="73919185"/>
    <w:rsid w:val="74A6CBF4"/>
    <w:rsid w:val="750EAD15"/>
    <w:rsid w:val="754CCA1C"/>
    <w:rsid w:val="754D9BF8"/>
    <w:rsid w:val="75C39500"/>
    <w:rsid w:val="76CDD4C4"/>
    <w:rsid w:val="77840494"/>
    <w:rsid w:val="77DFBA3E"/>
    <w:rsid w:val="77E8EB9F"/>
    <w:rsid w:val="782A3869"/>
    <w:rsid w:val="7833D3B2"/>
    <w:rsid w:val="78F5B4FA"/>
    <w:rsid w:val="791EED65"/>
    <w:rsid w:val="792F178E"/>
    <w:rsid w:val="79C608CA"/>
    <w:rsid w:val="79DFDBB4"/>
    <w:rsid w:val="7A519D0A"/>
    <w:rsid w:val="7A59ABEE"/>
    <w:rsid w:val="7AEC7575"/>
    <w:rsid w:val="7B05A909"/>
    <w:rsid w:val="7BF17E76"/>
    <w:rsid w:val="7C07921A"/>
    <w:rsid w:val="7C0AC0EE"/>
    <w:rsid w:val="7CA1796A"/>
    <w:rsid w:val="7CFA43C7"/>
    <w:rsid w:val="7D7379D1"/>
    <w:rsid w:val="7DD25CB4"/>
    <w:rsid w:val="7DD84422"/>
    <w:rsid w:val="7DDF430A"/>
    <w:rsid w:val="7DE635D7"/>
    <w:rsid w:val="7E24216E"/>
    <w:rsid w:val="7E5B5D03"/>
    <w:rsid w:val="7E70AC4E"/>
    <w:rsid w:val="7EA71CEF"/>
    <w:rsid w:val="7F7DA8D1"/>
    <w:rsid w:val="7F90C542"/>
    <w:rsid w:val="7FD91A2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E3D9F7"/>
  <w15:chartTrackingRefBased/>
  <w15:docId w15:val="{38F70A2C-79B7-48B6-A342-3CB8CAEB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UAS Plain Text"/>
    <w:qFormat/>
    <w:rsid w:val="00A139C5"/>
    <w:pPr>
      <w:spacing w:after="0" w:line="260" w:lineRule="atLeast"/>
      <w:jc w:val="both"/>
    </w:pPr>
    <w:rPr>
      <w:sz w:val="18"/>
      <w:lang w:val="en-GB"/>
    </w:rPr>
  </w:style>
  <w:style w:type="paragraph" w:styleId="Heading1">
    <w:name w:val="heading 1"/>
    <w:aliases w:val="BUAS Chapter Heading"/>
    <w:basedOn w:val="Normal"/>
    <w:next w:val="Normal"/>
    <w:link w:val="Heading1Char"/>
    <w:uiPriority w:val="9"/>
    <w:qFormat/>
    <w:rsid w:val="0080092D"/>
    <w:pPr>
      <w:keepNext/>
      <w:keepLines/>
      <w:numPr>
        <w:numId w:val="14"/>
      </w:numPr>
      <w:spacing w:after="480" w:line="380" w:lineRule="atLeast"/>
      <w:outlineLvl w:val="0"/>
    </w:pPr>
    <w:rPr>
      <w:rFonts w:asciiTheme="majorHAnsi" w:hAnsiTheme="majorHAnsi" w:eastAsiaTheme="majorEastAsia" w:cstheme="majorBidi"/>
      <w:color w:val="ED7623" w:themeColor="text2"/>
      <w:sz w:val="38"/>
      <w:szCs w:val="32"/>
    </w:rPr>
  </w:style>
  <w:style w:type="paragraph" w:styleId="Heading2">
    <w:name w:val="heading 2"/>
    <w:aliases w:val="BUAS Header"/>
    <w:basedOn w:val="Normal"/>
    <w:next w:val="Normal"/>
    <w:link w:val="Heading2Char"/>
    <w:uiPriority w:val="9"/>
    <w:unhideWhenUsed/>
    <w:qFormat/>
    <w:rsid w:val="00DE10F7"/>
    <w:pPr>
      <w:keepNext/>
      <w:keepLines/>
      <w:numPr>
        <w:ilvl w:val="1"/>
        <w:numId w:val="14"/>
      </w:numPr>
      <w:spacing w:before="40"/>
      <w:outlineLvl w:val="1"/>
    </w:pPr>
    <w:rPr>
      <w:rFonts w:asciiTheme="majorHAnsi" w:hAnsiTheme="majorHAnsi" w:eastAsiaTheme="majorEastAsia" w:cstheme="majorBidi"/>
      <w:b/>
      <w:color w:val="3CB4E5" w:themeColor="accent1"/>
      <w:sz w:val="20"/>
      <w:szCs w:val="26"/>
    </w:rPr>
  </w:style>
  <w:style w:type="paragraph" w:styleId="Heading3">
    <w:name w:val="heading 3"/>
    <w:aliases w:val="BUAS Sub Header"/>
    <w:basedOn w:val="Normal"/>
    <w:next w:val="Normal"/>
    <w:link w:val="Heading3Char"/>
    <w:uiPriority w:val="9"/>
    <w:unhideWhenUsed/>
    <w:qFormat/>
    <w:rsid w:val="0080092D"/>
    <w:pPr>
      <w:keepNext/>
      <w:keepLines/>
      <w:numPr>
        <w:ilvl w:val="2"/>
        <w:numId w:val="14"/>
      </w:numPr>
      <w:outlineLvl w:val="2"/>
    </w:pPr>
    <w:rPr>
      <w:rFonts w:ascii="Open Sans Semibold" w:hAnsi="Open Sans Semibold" w:eastAsiaTheme="majorEastAsia" w:cstheme="majorBidi"/>
      <w:color w:val="00416B" w:themeColor="accent2"/>
      <w:szCs w:val="24"/>
    </w:rPr>
  </w:style>
  <w:style w:type="paragraph" w:styleId="Heading4">
    <w:name w:val="heading 4"/>
    <w:basedOn w:val="Normal"/>
    <w:next w:val="Normal"/>
    <w:link w:val="Heading4Char"/>
    <w:uiPriority w:val="9"/>
    <w:semiHidden/>
    <w:unhideWhenUsed/>
    <w:qFormat/>
    <w:rsid w:val="00054F72"/>
    <w:pPr>
      <w:keepNext/>
      <w:keepLines/>
      <w:spacing w:before="40"/>
      <w:outlineLvl w:val="3"/>
    </w:pPr>
    <w:rPr>
      <w:rFonts w:asciiTheme="majorHAnsi" w:hAnsiTheme="majorHAnsi" w:eastAsiaTheme="majorEastAsia" w:cstheme="majorBidi"/>
      <w:i/>
      <w:iCs/>
      <w:color w:val="198EBE"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1AD5"/>
    <w:pPr>
      <w:tabs>
        <w:tab w:val="center" w:pos="4536"/>
        <w:tab w:val="right" w:pos="9072"/>
      </w:tabs>
      <w:spacing w:line="240" w:lineRule="auto"/>
    </w:pPr>
  </w:style>
  <w:style w:type="character" w:styleId="HeaderChar" w:customStyle="1">
    <w:name w:val="Header Char"/>
    <w:basedOn w:val="DefaultParagraphFont"/>
    <w:link w:val="Header"/>
    <w:uiPriority w:val="99"/>
    <w:rsid w:val="00351AD5"/>
    <w:rPr>
      <w:lang w:val="en-GB"/>
    </w:rPr>
  </w:style>
  <w:style w:type="paragraph" w:styleId="Footer">
    <w:name w:val="footer"/>
    <w:basedOn w:val="Normal"/>
    <w:link w:val="FooterChar"/>
    <w:uiPriority w:val="99"/>
    <w:unhideWhenUsed/>
    <w:rsid w:val="00351AD5"/>
    <w:pPr>
      <w:tabs>
        <w:tab w:val="center" w:pos="4536"/>
        <w:tab w:val="right" w:pos="9072"/>
      </w:tabs>
      <w:spacing w:line="240" w:lineRule="auto"/>
    </w:pPr>
  </w:style>
  <w:style w:type="character" w:styleId="FooterChar" w:customStyle="1">
    <w:name w:val="Footer Char"/>
    <w:basedOn w:val="DefaultParagraphFont"/>
    <w:link w:val="Footer"/>
    <w:uiPriority w:val="99"/>
    <w:rsid w:val="00351AD5"/>
    <w:rPr>
      <w:lang w:val="en-GB"/>
    </w:rPr>
  </w:style>
  <w:style w:type="paragraph" w:styleId="Title">
    <w:name w:val="Title"/>
    <w:aliases w:val="BUAS Title"/>
    <w:basedOn w:val="Normal"/>
    <w:next w:val="Normal"/>
    <w:link w:val="TitleChar"/>
    <w:uiPriority w:val="10"/>
    <w:qFormat/>
    <w:rsid w:val="0080092D"/>
    <w:pPr>
      <w:spacing w:line="640" w:lineRule="exact"/>
      <w:contextualSpacing/>
    </w:pPr>
    <w:rPr>
      <w:rFonts w:asciiTheme="majorHAnsi" w:hAnsiTheme="majorHAnsi" w:eastAsiaTheme="majorEastAsia" w:cstheme="majorBidi"/>
      <w:color w:val="FFFFFF" w:themeColor="background1"/>
      <w:spacing w:val="-10"/>
      <w:kern w:val="28"/>
      <w:sz w:val="56"/>
      <w:szCs w:val="56"/>
    </w:rPr>
  </w:style>
  <w:style w:type="character" w:styleId="TitleChar" w:customStyle="1">
    <w:name w:val="Title Char"/>
    <w:aliases w:val="BUAS Title Char"/>
    <w:basedOn w:val="DefaultParagraphFont"/>
    <w:link w:val="Title"/>
    <w:uiPriority w:val="10"/>
    <w:rsid w:val="0080092D"/>
    <w:rPr>
      <w:rFonts w:asciiTheme="majorHAnsi" w:hAnsiTheme="majorHAnsi" w:eastAsiaTheme="majorEastAsia" w:cstheme="majorBidi"/>
      <w:color w:val="FFFFFF" w:themeColor="background1"/>
      <w:spacing w:val="-10"/>
      <w:kern w:val="28"/>
      <w:sz w:val="56"/>
      <w:szCs w:val="56"/>
      <w:lang w:val="en-GB"/>
    </w:rPr>
  </w:style>
  <w:style w:type="paragraph" w:styleId="BUASSubTitle1" w:customStyle="1">
    <w:name w:val="BUAS Sub Title 1"/>
    <w:basedOn w:val="Normal"/>
    <w:link w:val="BUASSubTitle1Char"/>
    <w:qFormat/>
    <w:rsid w:val="00455831"/>
    <w:pPr>
      <w:spacing w:before="200" w:line="320" w:lineRule="atLeast"/>
    </w:pPr>
    <w:rPr>
      <w:rFonts w:ascii="Open Sans" w:hAnsi="Open Sans"/>
      <w:b/>
      <w:color w:val="FFFFFF" w:themeColor="background1"/>
      <w:sz w:val="32"/>
    </w:rPr>
  </w:style>
  <w:style w:type="paragraph" w:styleId="BUASSubTitle2" w:customStyle="1">
    <w:name w:val="BUAS Sub Title 2"/>
    <w:basedOn w:val="EndnoteText"/>
    <w:link w:val="BUASSubTitle2Char"/>
    <w:qFormat/>
    <w:rsid w:val="00E267E8"/>
    <w:pPr>
      <w:spacing w:line="320" w:lineRule="atLeast"/>
    </w:pPr>
    <w:rPr>
      <w:rFonts w:ascii="Open Sans Semibold" w:hAnsi="Open Sans Semibold"/>
      <w:color w:val="FFFFFF" w:themeColor="background1"/>
    </w:rPr>
  </w:style>
  <w:style w:type="character" w:styleId="BUASSubTitle1Char" w:customStyle="1">
    <w:name w:val="BUAS Sub Title 1 Char"/>
    <w:basedOn w:val="DefaultParagraphFont"/>
    <w:link w:val="BUASSubTitle1"/>
    <w:rsid w:val="00455831"/>
    <w:rPr>
      <w:rFonts w:ascii="Open Sans" w:hAnsi="Open Sans"/>
      <w:b/>
      <w:color w:val="FFFFFF" w:themeColor="background1"/>
      <w:sz w:val="32"/>
      <w:lang w:val="en-GB"/>
    </w:rPr>
  </w:style>
  <w:style w:type="character" w:styleId="Heading1Char" w:customStyle="1">
    <w:name w:val="Heading 1 Char"/>
    <w:aliases w:val="BUAS Chapter Heading Char"/>
    <w:basedOn w:val="DefaultParagraphFont"/>
    <w:link w:val="Heading1"/>
    <w:uiPriority w:val="9"/>
    <w:rsid w:val="0080092D"/>
    <w:rPr>
      <w:rFonts w:asciiTheme="majorHAnsi" w:hAnsiTheme="majorHAnsi" w:eastAsiaTheme="majorEastAsia" w:cstheme="majorBidi"/>
      <w:color w:val="ED7623" w:themeColor="text2"/>
      <w:sz w:val="38"/>
      <w:szCs w:val="32"/>
      <w:lang w:val="en-GB"/>
    </w:rPr>
  </w:style>
  <w:style w:type="paragraph" w:styleId="EndnoteText">
    <w:name w:val="endnote text"/>
    <w:basedOn w:val="Normal"/>
    <w:link w:val="EndnoteTextChar"/>
    <w:uiPriority w:val="99"/>
    <w:semiHidden/>
    <w:unhideWhenUsed/>
    <w:rsid w:val="00797F13"/>
    <w:pPr>
      <w:spacing w:line="240" w:lineRule="auto"/>
    </w:pPr>
    <w:rPr>
      <w:sz w:val="20"/>
      <w:szCs w:val="20"/>
    </w:rPr>
  </w:style>
  <w:style w:type="character" w:styleId="EndnoteTextChar" w:customStyle="1">
    <w:name w:val="Endnote Text Char"/>
    <w:basedOn w:val="DefaultParagraphFont"/>
    <w:link w:val="EndnoteText"/>
    <w:uiPriority w:val="99"/>
    <w:semiHidden/>
    <w:rsid w:val="00797F13"/>
    <w:rPr>
      <w:sz w:val="20"/>
      <w:szCs w:val="20"/>
      <w:lang w:val="en-GB"/>
    </w:rPr>
  </w:style>
  <w:style w:type="character" w:styleId="BUASSubTitle2Char" w:customStyle="1">
    <w:name w:val="BUAS Sub Title 2 Char"/>
    <w:basedOn w:val="EndnoteTextChar"/>
    <w:link w:val="BUASSubTitle2"/>
    <w:rsid w:val="00E267E8"/>
    <w:rPr>
      <w:rFonts w:ascii="Open Sans Semibold" w:hAnsi="Open Sans Semibold"/>
      <w:color w:val="FFFFFF" w:themeColor="background1"/>
      <w:sz w:val="20"/>
      <w:szCs w:val="20"/>
      <w:lang w:val="en-GB"/>
    </w:rPr>
  </w:style>
  <w:style w:type="character" w:styleId="Heading2Char" w:customStyle="1">
    <w:name w:val="Heading 2 Char"/>
    <w:aliases w:val="BUAS Header Char"/>
    <w:basedOn w:val="DefaultParagraphFont"/>
    <w:link w:val="Heading2"/>
    <w:uiPriority w:val="9"/>
    <w:rsid w:val="00DE10F7"/>
    <w:rPr>
      <w:rFonts w:asciiTheme="majorHAnsi" w:hAnsiTheme="majorHAnsi" w:eastAsiaTheme="majorEastAsia" w:cstheme="majorBidi"/>
      <w:b/>
      <w:color w:val="3CB4E5" w:themeColor="accent1"/>
      <w:sz w:val="20"/>
      <w:szCs w:val="26"/>
      <w:lang w:val="en-GB"/>
    </w:rPr>
  </w:style>
  <w:style w:type="character" w:styleId="Heading3Char" w:customStyle="1">
    <w:name w:val="Heading 3 Char"/>
    <w:aliases w:val="BUAS Sub Header Char"/>
    <w:basedOn w:val="DefaultParagraphFont"/>
    <w:link w:val="Heading3"/>
    <w:uiPriority w:val="9"/>
    <w:rsid w:val="0080092D"/>
    <w:rPr>
      <w:rFonts w:ascii="Open Sans Semibold" w:hAnsi="Open Sans Semibold" w:eastAsiaTheme="majorEastAsia" w:cstheme="majorBidi"/>
      <w:color w:val="00416B" w:themeColor="accent2"/>
      <w:sz w:val="18"/>
      <w:szCs w:val="24"/>
      <w:lang w:val="en-GB"/>
    </w:rPr>
  </w:style>
  <w:style w:type="paragraph" w:styleId="ListParagraph">
    <w:name w:val="List Paragraph"/>
    <w:basedOn w:val="Normal"/>
    <w:link w:val="ListParagraphChar"/>
    <w:uiPriority w:val="34"/>
    <w:qFormat/>
    <w:rsid w:val="0025140E"/>
    <w:pPr>
      <w:ind w:left="720"/>
      <w:contextualSpacing/>
    </w:pPr>
  </w:style>
  <w:style w:type="paragraph" w:styleId="BUASBulletList" w:customStyle="1">
    <w:name w:val="BUAS Bullet List"/>
    <w:basedOn w:val="ListParagraph"/>
    <w:link w:val="BUASBulletListChar"/>
    <w:qFormat/>
    <w:rsid w:val="0025140E"/>
    <w:pPr>
      <w:numPr>
        <w:numId w:val="13"/>
      </w:numPr>
    </w:pPr>
  </w:style>
  <w:style w:type="paragraph" w:styleId="BUASPhotoCredit" w:customStyle="1">
    <w:name w:val="BUAS Photo Credit"/>
    <w:basedOn w:val="Normal"/>
    <w:link w:val="BUASPhotoCreditChar"/>
    <w:qFormat/>
    <w:rsid w:val="0051636C"/>
    <w:rPr>
      <w:color w:val="5B6670" w:themeColor="accent3"/>
      <w:sz w:val="16"/>
    </w:rPr>
  </w:style>
  <w:style w:type="character" w:styleId="ListParagraphChar" w:customStyle="1">
    <w:name w:val="List Paragraph Char"/>
    <w:basedOn w:val="DefaultParagraphFont"/>
    <w:link w:val="ListParagraph"/>
    <w:uiPriority w:val="34"/>
    <w:rsid w:val="0025140E"/>
    <w:rPr>
      <w:sz w:val="20"/>
      <w:lang w:val="en-GB"/>
    </w:rPr>
  </w:style>
  <w:style w:type="character" w:styleId="BUASBulletListChar" w:customStyle="1">
    <w:name w:val="BUAS Bullet List Char"/>
    <w:basedOn w:val="ListParagraphChar"/>
    <w:link w:val="BUASBulletList"/>
    <w:rsid w:val="0025140E"/>
    <w:rPr>
      <w:sz w:val="18"/>
      <w:lang w:val="en-GB"/>
    </w:rPr>
  </w:style>
  <w:style w:type="paragraph" w:styleId="FootnoteText">
    <w:name w:val="footnote text"/>
    <w:basedOn w:val="Footer"/>
    <w:link w:val="FootnoteTextChar"/>
    <w:uiPriority w:val="99"/>
    <w:unhideWhenUsed/>
    <w:rsid w:val="001F21A8"/>
    <w:rPr>
      <w:color w:val="000000" w:themeColor="text1"/>
    </w:rPr>
  </w:style>
  <w:style w:type="character" w:styleId="BUASPhotoCreditChar" w:customStyle="1">
    <w:name w:val="BUAS Photo Credit Char"/>
    <w:basedOn w:val="DefaultParagraphFont"/>
    <w:link w:val="BUASPhotoCredit"/>
    <w:rsid w:val="0051636C"/>
    <w:rPr>
      <w:color w:val="5B6670" w:themeColor="accent3"/>
      <w:sz w:val="16"/>
      <w:lang w:val="en-GB"/>
    </w:rPr>
  </w:style>
  <w:style w:type="character" w:styleId="FootnoteTextChar" w:customStyle="1">
    <w:name w:val="Footnote Text Char"/>
    <w:basedOn w:val="DefaultParagraphFont"/>
    <w:link w:val="FootnoteText"/>
    <w:uiPriority w:val="99"/>
    <w:rsid w:val="001F21A8"/>
    <w:rPr>
      <w:color w:val="000000" w:themeColor="text1"/>
      <w:sz w:val="18"/>
      <w:lang w:val="en-GB"/>
    </w:rPr>
  </w:style>
  <w:style w:type="table" w:styleId="TableGrid">
    <w:name w:val="Table Grid"/>
    <w:basedOn w:val="TableNormal"/>
    <w:uiPriority w:val="39"/>
    <w:rsid w:val="00AB55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sisalinea" w:customStyle="1">
    <w:name w:val="[Basisalinea]"/>
    <w:basedOn w:val="Normal"/>
    <w:uiPriority w:val="99"/>
    <w:rsid w:val="00B06317"/>
    <w:pPr>
      <w:suppressAutoHyphens/>
      <w:autoSpaceDE w:val="0"/>
      <w:autoSpaceDN w:val="0"/>
      <w:adjustRightInd w:val="0"/>
      <w:spacing w:line="288" w:lineRule="auto"/>
      <w:textAlignment w:val="center"/>
    </w:pPr>
    <w:rPr>
      <w:rFonts w:ascii="MinionPro-Regular" w:hAnsi="MinionPro-Regular" w:cs="MinionPro-Regular"/>
      <w:color w:val="000000"/>
      <w:spacing w:val="2"/>
      <w:sz w:val="24"/>
      <w:szCs w:val="24"/>
      <w:lang w:val="en-US"/>
    </w:rPr>
  </w:style>
  <w:style w:type="character" w:styleId="Bullet" w:customStyle="1">
    <w:name w:val="Bullet"/>
    <w:uiPriority w:val="99"/>
    <w:rsid w:val="002C29AD"/>
    <w:rPr>
      <w:color w:val="EE7623"/>
    </w:rPr>
  </w:style>
  <w:style w:type="paragraph" w:styleId="BUASIntroductionTitle" w:customStyle="1">
    <w:name w:val="BUAS Introduction Title"/>
    <w:basedOn w:val="Heading1"/>
    <w:link w:val="BUASIntroductionTitleChar"/>
    <w:qFormat/>
    <w:rsid w:val="00672DD3"/>
    <w:pPr>
      <w:numPr>
        <w:numId w:val="0"/>
      </w:numPr>
    </w:pPr>
  </w:style>
  <w:style w:type="paragraph" w:styleId="BUASIntroductionHeader" w:customStyle="1">
    <w:name w:val="BUAS Introduction Header"/>
    <w:basedOn w:val="Heading2"/>
    <w:link w:val="BUASIntroductionHeaderChar"/>
    <w:qFormat/>
    <w:rsid w:val="00DE10F7"/>
    <w:pPr>
      <w:numPr>
        <w:ilvl w:val="0"/>
        <w:numId w:val="0"/>
      </w:numPr>
    </w:pPr>
  </w:style>
  <w:style w:type="character" w:styleId="BUASIntroductionTitleChar" w:customStyle="1">
    <w:name w:val="BUAS Introduction Title Char"/>
    <w:basedOn w:val="Heading1Char"/>
    <w:link w:val="BUASIntroductionTitle"/>
    <w:rsid w:val="00672DD3"/>
    <w:rPr>
      <w:rFonts w:asciiTheme="majorHAnsi" w:hAnsiTheme="majorHAnsi" w:eastAsiaTheme="majorEastAsia" w:cstheme="majorBidi"/>
      <w:color w:val="ED7623" w:themeColor="text2"/>
      <w:sz w:val="38"/>
      <w:szCs w:val="32"/>
      <w:lang w:val="en-GB"/>
    </w:rPr>
  </w:style>
  <w:style w:type="paragraph" w:styleId="BUASIntroductionSubHeader" w:customStyle="1">
    <w:name w:val="BUAS Introduction Sub Header"/>
    <w:basedOn w:val="Heading3"/>
    <w:link w:val="BUASIntroductionSubHeaderChar"/>
    <w:qFormat/>
    <w:rsid w:val="00672DD3"/>
    <w:pPr>
      <w:numPr>
        <w:ilvl w:val="0"/>
        <w:numId w:val="0"/>
      </w:numPr>
    </w:pPr>
  </w:style>
  <w:style w:type="character" w:styleId="BUASIntroductionHeaderChar" w:customStyle="1">
    <w:name w:val="BUAS Introduction Header Char"/>
    <w:basedOn w:val="Heading2Char"/>
    <w:link w:val="BUASIntroductionHeader"/>
    <w:rsid w:val="00DE10F7"/>
    <w:rPr>
      <w:rFonts w:asciiTheme="majorHAnsi" w:hAnsiTheme="majorHAnsi" w:eastAsiaTheme="majorEastAsia" w:cstheme="majorBidi"/>
      <w:b/>
      <w:color w:val="3CB4E5" w:themeColor="accent1"/>
      <w:sz w:val="20"/>
      <w:szCs w:val="26"/>
      <w:lang w:val="en-GB"/>
    </w:rPr>
  </w:style>
  <w:style w:type="paragraph" w:styleId="BUASAppendix" w:customStyle="1">
    <w:name w:val="BUAS Appendix"/>
    <w:basedOn w:val="Heading1"/>
    <w:link w:val="BUASAppendixChar"/>
    <w:qFormat/>
    <w:rsid w:val="00A81445"/>
    <w:pPr>
      <w:numPr>
        <w:numId w:val="0"/>
      </w:numPr>
    </w:pPr>
    <w:rPr>
      <w:b/>
      <w:color w:val="3CB4E5" w:themeColor="accent1"/>
      <w:sz w:val="32"/>
    </w:rPr>
  </w:style>
  <w:style w:type="character" w:styleId="BUASIntroductionSubHeaderChar" w:customStyle="1">
    <w:name w:val="BUAS Introduction Sub Header Char"/>
    <w:basedOn w:val="Heading3Char"/>
    <w:link w:val="BUASIntroductionSubHeader"/>
    <w:rsid w:val="00672DD3"/>
    <w:rPr>
      <w:rFonts w:ascii="Open Sans Semibold" w:hAnsi="Open Sans Semibold" w:eastAsiaTheme="majorEastAsia" w:cstheme="majorBidi"/>
      <w:color w:val="00416B" w:themeColor="accent2"/>
      <w:sz w:val="18"/>
      <w:szCs w:val="24"/>
      <w:lang w:val="en-GB"/>
    </w:rPr>
  </w:style>
  <w:style w:type="character" w:styleId="Heading4Char" w:customStyle="1">
    <w:name w:val="Heading 4 Char"/>
    <w:basedOn w:val="DefaultParagraphFont"/>
    <w:link w:val="Heading4"/>
    <w:uiPriority w:val="9"/>
    <w:semiHidden/>
    <w:rsid w:val="00054F72"/>
    <w:rPr>
      <w:rFonts w:asciiTheme="majorHAnsi" w:hAnsiTheme="majorHAnsi" w:eastAsiaTheme="majorEastAsia" w:cstheme="majorBidi"/>
      <w:i/>
      <w:iCs/>
      <w:color w:val="198EBE" w:themeColor="accent1" w:themeShade="BF"/>
      <w:sz w:val="18"/>
      <w:lang w:val="en-GB"/>
    </w:rPr>
  </w:style>
  <w:style w:type="character" w:styleId="BUASAppendixChar" w:customStyle="1">
    <w:name w:val="BUAS Appendix Char"/>
    <w:basedOn w:val="Heading1Char"/>
    <w:link w:val="BUASAppendix"/>
    <w:rsid w:val="00A81445"/>
    <w:rPr>
      <w:rFonts w:asciiTheme="majorHAnsi" w:hAnsiTheme="majorHAnsi" w:eastAsiaTheme="majorEastAsia" w:cstheme="majorBidi"/>
      <w:b/>
      <w:color w:val="3CB4E5" w:themeColor="accent1"/>
      <w:sz w:val="32"/>
      <w:szCs w:val="32"/>
      <w:lang w:val="en-GB"/>
    </w:rPr>
  </w:style>
  <w:style w:type="paragraph" w:styleId="TOC1">
    <w:name w:val="toc 1"/>
    <w:basedOn w:val="Normal"/>
    <w:next w:val="Normal"/>
    <w:autoRedefine/>
    <w:uiPriority w:val="39"/>
    <w:unhideWhenUsed/>
    <w:rsid w:val="004668B7"/>
    <w:pPr>
      <w:pBdr>
        <w:top w:val="single" w:color="3CB4E5" w:themeColor="accent1" w:sz="4" w:space="1"/>
        <w:bottom w:val="single" w:color="3CB4E5" w:themeColor="accent1" w:sz="4" w:space="1"/>
      </w:pBdr>
      <w:tabs>
        <w:tab w:val="left" w:pos="567"/>
        <w:tab w:val="right" w:pos="9344"/>
      </w:tabs>
    </w:pPr>
    <w:rPr>
      <w:b/>
      <w:noProof/>
      <w:color w:val="00416B" w:themeColor="accent2"/>
      <w14:textOutline w14:w="9525" w14:cap="rnd" w14:cmpd="sng" w14:algn="ctr">
        <w14:noFill/>
        <w14:prstDash w14:val="solid"/>
        <w14:bevel/>
      </w14:textOutline>
    </w:rPr>
  </w:style>
  <w:style w:type="paragraph" w:styleId="TOC2">
    <w:name w:val="toc 2"/>
    <w:basedOn w:val="Normal"/>
    <w:next w:val="Normal"/>
    <w:autoRedefine/>
    <w:uiPriority w:val="39"/>
    <w:unhideWhenUsed/>
    <w:rsid w:val="004668B7"/>
    <w:pPr>
      <w:pBdr>
        <w:bottom w:val="single" w:color="3CB4E5" w:themeColor="accent1" w:sz="4" w:space="1"/>
        <w:between w:val="single" w:color="3CB4E5" w:themeColor="accent1" w:sz="4" w:space="1"/>
      </w:pBdr>
      <w:tabs>
        <w:tab w:val="left" w:pos="567"/>
        <w:tab w:val="right" w:pos="9344"/>
      </w:tabs>
    </w:pPr>
    <w:rPr>
      <w:noProof/>
    </w:rPr>
  </w:style>
  <w:style w:type="paragraph" w:styleId="TOC3">
    <w:name w:val="toc 3"/>
    <w:basedOn w:val="Normal"/>
    <w:next w:val="Normal"/>
    <w:autoRedefine/>
    <w:uiPriority w:val="39"/>
    <w:unhideWhenUsed/>
    <w:rsid w:val="004668B7"/>
    <w:pPr>
      <w:pBdr>
        <w:top w:val="single" w:color="3CB4E5" w:themeColor="accent1" w:sz="4" w:space="1"/>
        <w:bottom w:val="single" w:color="3CB4E5" w:themeColor="accent1" w:sz="4" w:space="1"/>
        <w:between w:val="single" w:color="3CB4E5" w:themeColor="accent1" w:sz="4" w:space="1"/>
      </w:pBdr>
      <w:tabs>
        <w:tab w:val="left" w:pos="567"/>
        <w:tab w:val="right" w:pos="9344"/>
      </w:tabs>
      <w:ind w:left="567"/>
    </w:pPr>
    <w:rPr>
      <w:b/>
      <w:noProof/>
      <w:color w:val="3CB4E5" w:themeColor="accent1"/>
    </w:rPr>
  </w:style>
  <w:style w:type="character" w:styleId="Hyperlink">
    <w:name w:val="Hyperlink"/>
    <w:basedOn w:val="DefaultParagraphFont"/>
    <w:uiPriority w:val="99"/>
    <w:unhideWhenUsed/>
    <w:rsid w:val="00054F72"/>
    <w:rPr>
      <w:color w:val="0563C1" w:themeColor="hyperlink"/>
      <w:u w:val="single"/>
    </w:rPr>
  </w:style>
  <w:style w:type="paragraph" w:styleId="Index4">
    <w:name w:val="index 4"/>
    <w:basedOn w:val="TOC3"/>
    <w:next w:val="Normal"/>
    <w:autoRedefine/>
    <w:uiPriority w:val="99"/>
    <w:unhideWhenUsed/>
    <w:rsid w:val="0068139F"/>
  </w:style>
  <w:style w:type="paragraph" w:styleId="BalloonText">
    <w:name w:val="Balloon Text"/>
    <w:basedOn w:val="Normal"/>
    <w:link w:val="BalloonTextChar"/>
    <w:uiPriority w:val="99"/>
    <w:semiHidden/>
    <w:unhideWhenUsed/>
    <w:rsid w:val="00C72F6E"/>
    <w:pPr>
      <w:spacing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C72F6E"/>
    <w:rPr>
      <w:rFonts w:ascii="Segoe UI" w:hAnsi="Segoe UI" w:cs="Segoe UI"/>
      <w:sz w:val="18"/>
      <w:szCs w:val="18"/>
      <w:lang w:val="en-GB"/>
    </w:rPr>
  </w:style>
  <w:style w:type="character" w:styleId="PlaceholderText">
    <w:name w:val="Placeholder Text"/>
    <w:basedOn w:val="DefaultParagraphFont"/>
    <w:uiPriority w:val="99"/>
    <w:semiHidden/>
    <w:rsid w:val="00834666"/>
    <w:rPr>
      <w:color w:val="808080"/>
    </w:rPr>
  </w:style>
  <w:style w:type="character" w:styleId="FootnoteReference">
    <w:name w:val="footnote reference"/>
    <w:basedOn w:val="DefaultParagraphFont"/>
    <w:uiPriority w:val="99"/>
    <w:semiHidden/>
    <w:unhideWhenUsed/>
    <w:rsid w:val="00600CF5"/>
    <w:rPr>
      <w:vertAlign w:val="superscript"/>
    </w:rPr>
  </w:style>
  <w:style w:type="paragraph" w:styleId="CommentText">
    <w:name w:val="annotation text"/>
    <w:basedOn w:val="Normal"/>
    <w:link w:val="CommentTextChar"/>
    <w:uiPriority w:val="99"/>
    <w:semiHidden/>
    <w:unhideWhenUsed/>
    <w:rsid w:val="00D15FC2"/>
    <w:pPr>
      <w:spacing w:after="200" w:line="240" w:lineRule="auto"/>
    </w:pPr>
    <w:rPr>
      <w:rFonts w:ascii="Helvetica Neue" w:hAnsi="Helvetica Neue" w:eastAsia="Helvetica Neue" w:cs="Helvetica Neue"/>
      <w:sz w:val="20"/>
      <w:szCs w:val="20"/>
      <w:lang w:val="en" w:eastAsia="en-GB"/>
    </w:rPr>
  </w:style>
  <w:style w:type="character" w:styleId="CommentTextChar" w:customStyle="1">
    <w:name w:val="Comment Text Char"/>
    <w:basedOn w:val="DefaultParagraphFont"/>
    <w:link w:val="CommentText"/>
    <w:uiPriority w:val="99"/>
    <w:semiHidden/>
    <w:rsid w:val="00D15FC2"/>
    <w:rPr>
      <w:rFonts w:ascii="Helvetica Neue" w:hAnsi="Helvetica Neue" w:eastAsia="Helvetica Neue" w:cs="Helvetica Neue"/>
      <w:sz w:val="20"/>
      <w:szCs w:val="20"/>
      <w:lang w:val="en" w:eastAsia="en-GB"/>
    </w:rPr>
  </w:style>
  <w:style w:type="character" w:styleId="CommentReference">
    <w:name w:val="annotation reference"/>
    <w:basedOn w:val="DefaultParagraphFont"/>
    <w:uiPriority w:val="99"/>
    <w:semiHidden/>
    <w:unhideWhenUsed/>
    <w:rsid w:val="00D15FC2"/>
    <w:rPr>
      <w:sz w:val="16"/>
      <w:szCs w:val="16"/>
    </w:rPr>
  </w:style>
  <w:style w:type="character" w:styleId="Mention">
    <w:name w:val="Mention"/>
    <w:basedOn w:val="DefaultParagraphFont"/>
    <w:uiPriority w:val="99"/>
    <w:unhideWhenUsed/>
    <w:rsid w:val="00EF7D28"/>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F95C65"/>
    <w:pPr>
      <w:spacing w:after="0"/>
    </w:pPr>
    <w:rPr>
      <w:rFonts w:asciiTheme="minorHAnsi" w:hAnsiTheme="minorHAnsi" w:eastAsiaTheme="minorHAnsi" w:cstheme="minorBidi"/>
      <w:b/>
      <w:bCs/>
      <w:lang w:val="en-GB" w:eastAsia="en-US"/>
    </w:rPr>
  </w:style>
  <w:style w:type="character" w:styleId="CommentSubjectChar" w:customStyle="1">
    <w:name w:val="Comment Subject Char"/>
    <w:basedOn w:val="CommentTextChar"/>
    <w:link w:val="CommentSubject"/>
    <w:uiPriority w:val="99"/>
    <w:semiHidden/>
    <w:rsid w:val="00F95C65"/>
    <w:rPr>
      <w:rFonts w:ascii="Helvetica Neue" w:hAnsi="Helvetica Neue" w:eastAsia="Helvetica Neue" w:cs="Helvetica Neue"/>
      <w:b/>
      <w:bCs/>
      <w:sz w:val="20"/>
      <w:szCs w:val="20"/>
      <w:lang w:val="en-GB" w:eastAsia="en-GB"/>
    </w:rPr>
  </w:style>
  <w:style w:type="paragraph" w:styleId="TOC7">
    <w:name w:val="toc 7"/>
    <w:basedOn w:val="Normal"/>
    <w:next w:val="Normal"/>
    <w:autoRedefine/>
    <w:uiPriority w:val="39"/>
    <w:semiHidden/>
    <w:unhideWhenUsed/>
    <w:rsid w:val="001C6F2C"/>
    <w:pPr>
      <w:spacing w:after="100"/>
      <w:ind w:left="1080"/>
    </w:pPr>
  </w:style>
  <w:style w:type="paragraph" w:styleId="TOCHeading">
    <w:name w:val="TOC Heading"/>
    <w:basedOn w:val="Heading1"/>
    <w:next w:val="Normal"/>
    <w:uiPriority w:val="39"/>
    <w:unhideWhenUsed/>
    <w:qFormat/>
    <w:rsid w:val="005376D4"/>
    <w:pPr>
      <w:numPr>
        <w:numId w:val="0"/>
      </w:numPr>
      <w:spacing w:before="240" w:after="0" w:line="259" w:lineRule="auto"/>
      <w:outlineLvl w:val="9"/>
    </w:pPr>
    <w:rPr>
      <w:color w:val="198EBE" w:themeColor="accent1" w:themeShade="BF"/>
      <w:sz w:val="32"/>
      <w:lang w:val="en-US"/>
    </w:rPr>
  </w:style>
  <w:style w:type="character" w:styleId="UnresolvedMention">
    <w:name w:val="Unresolved Mention"/>
    <w:basedOn w:val="DefaultParagraphFont"/>
    <w:uiPriority w:val="99"/>
    <w:unhideWhenUsed/>
    <w:rsid w:val="005979C8"/>
    <w:rPr>
      <w:color w:val="605E5C"/>
      <w:shd w:val="clear" w:color="auto" w:fill="E1DFDD"/>
    </w:rPr>
  </w:style>
  <w:style w:type="character" w:styleId="FollowedHyperlink">
    <w:name w:val="FollowedHyperlink"/>
    <w:basedOn w:val="DefaultParagraphFont"/>
    <w:uiPriority w:val="99"/>
    <w:semiHidden/>
    <w:unhideWhenUsed/>
    <w:rsid w:val="00C04658"/>
    <w:rPr>
      <w:color w:val="954F72" w:themeColor="followedHyperlink"/>
      <w:u w:val="single"/>
    </w:rPr>
  </w:style>
  <w:style w:type="paragraph" w:styleId="NoSpacing">
    <w:name w:val="No Spacing"/>
    <w:uiPriority w:val="1"/>
    <w:qFormat/>
    <w:rsid w:val="004363C6"/>
    <w:pPr>
      <w:spacing w:after="0" w:line="240" w:lineRule="auto"/>
    </w:pPr>
    <w:rPr>
      <w:lang w:val="en-GB"/>
    </w:rPr>
  </w:style>
  <w:style w:type="paragraph" w:styleId="Caption">
    <w:name w:val="caption"/>
    <w:basedOn w:val="Normal"/>
    <w:next w:val="Normal"/>
    <w:uiPriority w:val="35"/>
    <w:unhideWhenUsed/>
    <w:qFormat/>
    <w:rsid w:val="00D87293"/>
    <w:pPr>
      <w:spacing w:after="200" w:line="240" w:lineRule="auto"/>
    </w:pPr>
    <w:rPr>
      <w:i/>
      <w:iCs/>
      <w:color w:val="ED7623" w:themeColor="text2"/>
      <w:szCs w:val="18"/>
    </w:rPr>
  </w:style>
  <w:style w:type="paragraph" w:styleId="paragraph" w:customStyle="1">
    <w:name w:val="paragraph"/>
    <w:basedOn w:val="Normal"/>
    <w:rsid w:val="00A34993"/>
    <w:pPr>
      <w:spacing w:before="100" w:beforeAutospacing="1" w:after="100" w:afterAutospacing="1" w:line="240" w:lineRule="auto"/>
      <w:jc w:val="left"/>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A34993"/>
  </w:style>
  <w:style w:type="character" w:styleId="eop" w:customStyle="1">
    <w:name w:val="eop"/>
    <w:basedOn w:val="DefaultParagraphFont"/>
    <w:rsid w:val="00A3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8058">
      <w:bodyDiv w:val="1"/>
      <w:marLeft w:val="0"/>
      <w:marRight w:val="0"/>
      <w:marTop w:val="0"/>
      <w:marBottom w:val="0"/>
      <w:divBdr>
        <w:top w:val="none" w:sz="0" w:space="0" w:color="auto"/>
        <w:left w:val="none" w:sz="0" w:space="0" w:color="auto"/>
        <w:bottom w:val="none" w:sz="0" w:space="0" w:color="auto"/>
        <w:right w:val="none" w:sz="0" w:space="0" w:color="auto"/>
      </w:divBdr>
    </w:div>
    <w:div w:id="102849551">
      <w:bodyDiv w:val="1"/>
      <w:marLeft w:val="0"/>
      <w:marRight w:val="0"/>
      <w:marTop w:val="0"/>
      <w:marBottom w:val="0"/>
      <w:divBdr>
        <w:top w:val="none" w:sz="0" w:space="0" w:color="auto"/>
        <w:left w:val="none" w:sz="0" w:space="0" w:color="auto"/>
        <w:bottom w:val="none" w:sz="0" w:space="0" w:color="auto"/>
        <w:right w:val="none" w:sz="0" w:space="0" w:color="auto"/>
      </w:divBdr>
      <w:divsChild>
        <w:div w:id="1258715688">
          <w:marLeft w:val="0"/>
          <w:marRight w:val="0"/>
          <w:marTop w:val="0"/>
          <w:marBottom w:val="0"/>
          <w:divBdr>
            <w:top w:val="none" w:sz="0" w:space="0" w:color="auto"/>
            <w:left w:val="none" w:sz="0" w:space="0" w:color="auto"/>
            <w:bottom w:val="none" w:sz="0" w:space="0" w:color="auto"/>
            <w:right w:val="none" w:sz="0" w:space="0" w:color="auto"/>
          </w:divBdr>
        </w:div>
        <w:div w:id="205067355">
          <w:marLeft w:val="0"/>
          <w:marRight w:val="0"/>
          <w:marTop w:val="0"/>
          <w:marBottom w:val="0"/>
          <w:divBdr>
            <w:top w:val="none" w:sz="0" w:space="0" w:color="auto"/>
            <w:left w:val="none" w:sz="0" w:space="0" w:color="auto"/>
            <w:bottom w:val="none" w:sz="0" w:space="0" w:color="auto"/>
            <w:right w:val="none" w:sz="0" w:space="0" w:color="auto"/>
          </w:divBdr>
        </w:div>
        <w:div w:id="1931546722">
          <w:marLeft w:val="0"/>
          <w:marRight w:val="0"/>
          <w:marTop w:val="0"/>
          <w:marBottom w:val="0"/>
          <w:divBdr>
            <w:top w:val="none" w:sz="0" w:space="0" w:color="auto"/>
            <w:left w:val="none" w:sz="0" w:space="0" w:color="auto"/>
            <w:bottom w:val="none" w:sz="0" w:space="0" w:color="auto"/>
            <w:right w:val="none" w:sz="0" w:space="0" w:color="auto"/>
          </w:divBdr>
        </w:div>
      </w:divsChild>
    </w:div>
    <w:div w:id="159010936">
      <w:bodyDiv w:val="1"/>
      <w:marLeft w:val="0"/>
      <w:marRight w:val="0"/>
      <w:marTop w:val="0"/>
      <w:marBottom w:val="0"/>
      <w:divBdr>
        <w:top w:val="none" w:sz="0" w:space="0" w:color="auto"/>
        <w:left w:val="none" w:sz="0" w:space="0" w:color="auto"/>
        <w:bottom w:val="none" w:sz="0" w:space="0" w:color="auto"/>
        <w:right w:val="none" w:sz="0" w:space="0" w:color="auto"/>
      </w:divBdr>
    </w:div>
    <w:div w:id="249512883">
      <w:bodyDiv w:val="1"/>
      <w:marLeft w:val="0"/>
      <w:marRight w:val="0"/>
      <w:marTop w:val="0"/>
      <w:marBottom w:val="0"/>
      <w:divBdr>
        <w:top w:val="none" w:sz="0" w:space="0" w:color="auto"/>
        <w:left w:val="none" w:sz="0" w:space="0" w:color="auto"/>
        <w:bottom w:val="none" w:sz="0" w:space="0" w:color="auto"/>
        <w:right w:val="none" w:sz="0" w:space="0" w:color="auto"/>
      </w:divBdr>
    </w:div>
    <w:div w:id="269819342">
      <w:bodyDiv w:val="1"/>
      <w:marLeft w:val="0"/>
      <w:marRight w:val="0"/>
      <w:marTop w:val="0"/>
      <w:marBottom w:val="0"/>
      <w:divBdr>
        <w:top w:val="none" w:sz="0" w:space="0" w:color="auto"/>
        <w:left w:val="none" w:sz="0" w:space="0" w:color="auto"/>
        <w:bottom w:val="none" w:sz="0" w:space="0" w:color="auto"/>
        <w:right w:val="none" w:sz="0" w:space="0" w:color="auto"/>
      </w:divBdr>
    </w:div>
    <w:div w:id="384838086">
      <w:bodyDiv w:val="1"/>
      <w:marLeft w:val="0"/>
      <w:marRight w:val="0"/>
      <w:marTop w:val="0"/>
      <w:marBottom w:val="0"/>
      <w:divBdr>
        <w:top w:val="none" w:sz="0" w:space="0" w:color="auto"/>
        <w:left w:val="none" w:sz="0" w:space="0" w:color="auto"/>
        <w:bottom w:val="none" w:sz="0" w:space="0" w:color="auto"/>
        <w:right w:val="none" w:sz="0" w:space="0" w:color="auto"/>
      </w:divBdr>
    </w:div>
    <w:div w:id="400832950">
      <w:bodyDiv w:val="1"/>
      <w:marLeft w:val="0"/>
      <w:marRight w:val="0"/>
      <w:marTop w:val="0"/>
      <w:marBottom w:val="0"/>
      <w:divBdr>
        <w:top w:val="none" w:sz="0" w:space="0" w:color="auto"/>
        <w:left w:val="none" w:sz="0" w:space="0" w:color="auto"/>
        <w:bottom w:val="none" w:sz="0" w:space="0" w:color="auto"/>
        <w:right w:val="none" w:sz="0" w:space="0" w:color="auto"/>
      </w:divBdr>
    </w:div>
    <w:div w:id="431124061">
      <w:bodyDiv w:val="1"/>
      <w:marLeft w:val="0"/>
      <w:marRight w:val="0"/>
      <w:marTop w:val="0"/>
      <w:marBottom w:val="0"/>
      <w:divBdr>
        <w:top w:val="none" w:sz="0" w:space="0" w:color="auto"/>
        <w:left w:val="none" w:sz="0" w:space="0" w:color="auto"/>
        <w:bottom w:val="none" w:sz="0" w:space="0" w:color="auto"/>
        <w:right w:val="none" w:sz="0" w:space="0" w:color="auto"/>
      </w:divBdr>
    </w:div>
    <w:div w:id="434373037">
      <w:bodyDiv w:val="1"/>
      <w:marLeft w:val="0"/>
      <w:marRight w:val="0"/>
      <w:marTop w:val="0"/>
      <w:marBottom w:val="0"/>
      <w:divBdr>
        <w:top w:val="none" w:sz="0" w:space="0" w:color="auto"/>
        <w:left w:val="none" w:sz="0" w:space="0" w:color="auto"/>
        <w:bottom w:val="none" w:sz="0" w:space="0" w:color="auto"/>
        <w:right w:val="none" w:sz="0" w:space="0" w:color="auto"/>
      </w:divBdr>
    </w:div>
    <w:div w:id="518858918">
      <w:bodyDiv w:val="1"/>
      <w:marLeft w:val="0"/>
      <w:marRight w:val="0"/>
      <w:marTop w:val="0"/>
      <w:marBottom w:val="0"/>
      <w:divBdr>
        <w:top w:val="none" w:sz="0" w:space="0" w:color="auto"/>
        <w:left w:val="none" w:sz="0" w:space="0" w:color="auto"/>
        <w:bottom w:val="none" w:sz="0" w:space="0" w:color="auto"/>
        <w:right w:val="none" w:sz="0" w:space="0" w:color="auto"/>
      </w:divBdr>
    </w:div>
    <w:div w:id="532496718">
      <w:bodyDiv w:val="1"/>
      <w:marLeft w:val="0"/>
      <w:marRight w:val="0"/>
      <w:marTop w:val="0"/>
      <w:marBottom w:val="0"/>
      <w:divBdr>
        <w:top w:val="none" w:sz="0" w:space="0" w:color="auto"/>
        <w:left w:val="none" w:sz="0" w:space="0" w:color="auto"/>
        <w:bottom w:val="none" w:sz="0" w:space="0" w:color="auto"/>
        <w:right w:val="none" w:sz="0" w:space="0" w:color="auto"/>
      </w:divBdr>
    </w:div>
    <w:div w:id="534465288">
      <w:bodyDiv w:val="1"/>
      <w:marLeft w:val="0"/>
      <w:marRight w:val="0"/>
      <w:marTop w:val="0"/>
      <w:marBottom w:val="0"/>
      <w:divBdr>
        <w:top w:val="none" w:sz="0" w:space="0" w:color="auto"/>
        <w:left w:val="none" w:sz="0" w:space="0" w:color="auto"/>
        <w:bottom w:val="none" w:sz="0" w:space="0" w:color="auto"/>
        <w:right w:val="none" w:sz="0" w:space="0" w:color="auto"/>
      </w:divBdr>
    </w:div>
    <w:div w:id="561185051">
      <w:bodyDiv w:val="1"/>
      <w:marLeft w:val="0"/>
      <w:marRight w:val="0"/>
      <w:marTop w:val="0"/>
      <w:marBottom w:val="0"/>
      <w:divBdr>
        <w:top w:val="none" w:sz="0" w:space="0" w:color="auto"/>
        <w:left w:val="none" w:sz="0" w:space="0" w:color="auto"/>
        <w:bottom w:val="none" w:sz="0" w:space="0" w:color="auto"/>
        <w:right w:val="none" w:sz="0" w:space="0" w:color="auto"/>
      </w:divBdr>
    </w:div>
    <w:div w:id="573703360">
      <w:bodyDiv w:val="1"/>
      <w:marLeft w:val="0"/>
      <w:marRight w:val="0"/>
      <w:marTop w:val="0"/>
      <w:marBottom w:val="0"/>
      <w:divBdr>
        <w:top w:val="none" w:sz="0" w:space="0" w:color="auto"/>
        <w:left w:val="none" w:sz="0" w:space="0" w:color="auto"/>
        <w:bottom w:val="none" w:sz="0" w:space="0" w:color="auto"/>
        <w:right w:val="none" w:sz="0" w:space="0" w:color="auto"/>
      </w:divBdr>
    </w:div>
    <w:div w:id="642125924">
      <w:bodyDiv w:val="1"/>
      <w:marLeft w:val="0"/>
      <w:marRight w:val="0"/>
      <w:marTop w:val="0"/>
      <w:marBottom w:val="0"/>
      <w:divBdr>
        <w:top w:val="none" w:sz="0" w:space="0" w:color="auto"/>
        <w:left w:val="none" w:sz="0" w:space="0" w:color="auto"/>
        <w:bottom w:val="none" w:sz="0" w:space="0" w:color="auto"/>
        <w:right w:val="none" w:sz="0" w:space="0" w:color="auto"/>
      </w:divBdr>
    </w:div>
    <w:div w:id="678195062">
      <w:bodyDiv w:val="1"/>
      <w:marLeft w:val="0"/>
      <w:marRight w:val="0"/>
      <w:marTop w:val="0"/>
      <w:marBottom w:val="0"/>
      <w:divBdr>
        <w:top w:val="none" w:sz="0" w:space="0" w:color="auto"/>
        <w:left w:val="none" w:sz="0" w:space="0" w:color="auto"/>
        <w:bottom w:val="none" w:sz="0" w:space="0" w:color="auto"/>
        <w:right w:val="none" w:sz="0" w:space="0" w:color="auto"/>
      </w:divBdr>
    </w:div>
    <w:div w:id="708648062">
      <w:bodyDiv w:val="1"/>
      <w:marLeft w:val="0"/>
      <w:marRight w:val="0"/>
      <w:marTop w:val="0"/>
      <w:marBottom w:val="0"/>
      <w:divBdr>
        <w:top w:val="none" w:sz="0" w:space="0" w:color="auto"/>
        <w:left w:val="none" w:sz="0" w:space="0" w:color="auto"/>
        <w:bottom w:val="none" w:sz="0" w:space="0" w:color="auto"/>
        <w:right w:val="none" w:sz="0" w:space="0" w:color="auto"/>
      </w:divBdr>
    </w:div>
    <w:div w:id="748775444">
      <w:bodyDiv w:val="1"/>
      <w:marLeft w:val="0"/>
      <w:marRight w:val="0"/>
      <w:marTop w:val="0"/>
      <w:marBottom w:val="0"/>
      <w:divBdr>
        <w:top w:val="none" w:sz="0" w:space="0" w:color="auto"/>
        <w:left w:val="none" w:sz="0" w:space="0" w:color="auto"/>
        <w:bottom w:val="none" w:sz="0" w:space="0" w:color="auto"/>
        <w:right w:val="none" w:sz="0" w:space="0" w:color="auto"/>
      </w:divBdr>
    </w:div>
    <w:div w:id="812867225">
      <w:bodyDiv w:val="1"/>
      <w:marLeft w:val="0"/>
      <w:marRight w:val="0"/>
      <w:marTop w:val="0"/>
      <w:marBottom w:val="0"/>
      <w:divBdr>
        <w:top w:val="none" w:sz="0" w:space="0" w:color="auto"/>
        <w:left w:val="none" w:sz="0" w:space="0" w:color="auto"/>
        <w:bottom w:val="none" w:sz="0" w:space="0" w:color="auto"/>
        <w:right w:val="none" w:sz="0" w:space="0" w:color="auto"/>
      </w:divBdr>
    </w:div>
    <w:div w:id="821772200">
      <w:bodyDiv w:val="1"/>
      <w:marLeft w:val="0"/>
      <w:marRight w:val="0"/>
      <w:marTop w:val="0"/>
      <w:marBottom w:val="0"/>
      <w:divBdr>
        <w:top w:val="none" w:sz="0" w:space="0" w:color="auto"/>
        <w:left w:val="none" w:sz="0" w:space="0" w:color="auto"/>
        <w:bottom w:val="none" w:sz="0" w:space="0" w:color="auto"/>
        <w:right w:val="none" w:sz="0" w:space="0" w:color="auto"/>
      </w:divBdr>
    </w:div>
    <w:div w:id="864291634">
      <w:bodyDiv w:val="1"/>
      <w:marLeft w:val="0"/>
      <w:marRight w:val="0"/>
      <w:marTop w:val="0"/>
      <w:marBottom w:val="0"/>
      <w:divBdr>
        <w:top w:val="none" w:sz="0" w:space="0" w:color="auto"/>
        <w:left w:val="none" w:sz="0" w:space="0" w:color="auto"/>
        <w:bottom w:val="none" w:sz="0" w:space="0" w:color="auto"/>
        <w:right w:val="none" w:sz="0" w:space="0" w:color="auto"/>
      </w:divBdr>
    </w:div>
    <w:div w:id="887910083">
      <w:bodyDiv w:val="1"/>
      <w:marLeft w:val="0"/>
      <w:marRight w:val="0"/>
      <w:marTop w:val="0"/>
      <w:marBottom w:val="0"/>
      <w:divBdr>
        <w:top w:val="none" w:sz="0" w:space="0" w:color="auto"/>
        <w:left w:val="none" w:sz="0" w:space="0" w:color="auto"/>
        <w:bottom w:val="none" w:sz="0" w:space="0" w:color="auto"/>
        <w:right w:val="none" w:sz="0" w:space="0" w:color="auto"/>
      </w:divBdr>
    </w:div>
    <w:div w:id="921065051">
      <w:bodyDiv w:val="1"/>
      <w:marLeft w:val="0"/>
      <w:marRight w:val="0"/>
      <w:marTop w:val="0"/>
      <w:marBottom w:val="0"/>
      <w:divBdr>
        <w:top w:val="none" w:sz="0" w:space="0" w:color="auto"/>
        <w:left w:val="none" w:sz="0" w:space="0" w:color="auto"/>
        <w:bottom w:val="none" w:sz="0" w:space="0" w:color="auto"/>
        <w:right w:val="none" w:sz="0" w:space="0" w:color="auto"/>
      </w:divBdr>
    </w:div>
    <w:div w:id="932973333">
      <w:bodyDiv w:val="1"/>
      <w:marLeft w:val="0"/>
      <w:marRight w:val="0"/>
      <w:marTop w:val="0"/>
      <w:marBottom w:val="0"/>
      <w:divBdr>
        <w:top w:val="none" w:sz="0" w:space="0" w:color="auto"/>
        <w:left w:val="none" w:sz="0" w:space="0" w:color="auto"/>
        <w:bottom w:val="none" w:sz="0" w:space="0" w:color="auto"/>
        <w:right w:val="none" w:sz="0" w:space="0" w:color="auto"/>
      </w:divBdr>
      <w:divsChild>
        <w:div w:id="1880894083">
          <w:marLeft w:val="0"/>
          <w:marRight w:val="0"/>
          <w:marTop w:val="0"/>
          <w:marBottom w:val="0"/>
          <w:divBdr>
            <w:top w:val="none" w:sz="0" w:space="0" w:color="auto"/>
            <w:left w:val="none" w:sz="0" w:space="0" w:color="auto"/>
            <w:bottom w:val="none" w:sz="0" w:space="0" w:color="auto"/>
            <w:right w:val="none" w:sz="0" w:space="0" w:color="auto"/>
          </w:divBdr>
          <w:divsChild>
            <w:div w:id="974329867">
              <w:marLeft w:val="0"/>
              <w:marRight w:val="0"/>
              <w:marTop w:val="0"/>
              <w:marBottom w:val="0"/>
              <w:divBdr>
                <w:top w:val="none" w:sz="0" w:space="0" w:color="auto"/>
                <w:left w:val="none" w:sz="0" w:space="0" w:color="auto"/>
                <w:bottom w:val="none" w:sz="0" w:space="0" w:color="auto"/>
                <w:right w:val="none" w:sz="0" w:space="0" w:color="auto"/>
              </w:divBdr>
            </w:div>
          </w:divsChild>
        </w:div>
        <w:div w:id="477846374">
          <w:marLeft w:val="0"/>
          <w:marRight w:val="0"/>
          <w:marTop w:val="0"/>
          <w:marBottom w:val="0"/>
          <w:divBdr>
            <w:top w:val="none" w:sz="0" w:space="0" w:color="auto"/>
            <w:left w:val="none" w:sz="0" w:space="0" w:color="auto"/>
            <w:bottom w:val="none" w:sz="0" w:space="0" w:color="auto"/>
            <w:right w:val="none" w:sz="0" w:space="0" w:color="auto"/>
          </w:divBdr>
          <w:divsChild>
            <w:div w:id="1820610182">
              <w:marLeft w:val="0"/>
              <w:marRight w:val="0"/>
              <w:marTop w:val="0"/>
              <w:marBottom w:val="0"/>
              <w:divBdr>
                <w:top w:val="none" w:sz="0" w:space="0" w:color="auto"/>
                <w:left w:val="none" w:sz="0" w:space="0" w:color="auto"/>
                <w:bottom w:val="none" w:sz="0" w:space="0" w:color="auto"/>
                <w:right w:val="none" w:sz="0" w:space="0" w:color="auto"/>
              </w:divBdr>
            </w:div>
          </w:divsChild>
        </w:div>
        <w:div w:id="2109081927">
          <w:marLeft w:val="0"/>
          <w:marRight w:val="0"/>
          <w:marTop w:val="0"/>
          <w:marBottom w:val="0"/>
          <w:divBdr>
            <w:top w:val="none" w:sz="0" w:space="0" w:color="auto"/>
            <w:left w:val="none" w:sz="0" w:space="0" w:color="auto"/>
            <w:bottom w:val="none" w:sz="0" w:space="0" w:color="auto"/>
            <w:right w:val="none" w:sz="0" w:space="0" w:color="auto"/>
          </w:divBdr>
          <w:divsChild>
            <w:div w:id="1751929448">
              <w:marLeft w:val="0"/>
              <w:marRight w:val="0"/>
              <w:marTop w:val="0"/>
              <w:marBottom w:val="0"/>
              <w:divBdr>
                <w:top w:val="none" w:sz="0" w:space="0" w:color="auto"/>
                <w:left w:val="none" w:sz="0" w:space="0" w:color="auto"/>
                <w:bottom w:val="none" w:sz="0" w:space="0" w:color="auto"/>
                <w:right w:val="none" w:sz="0" w:space="0" w:color="auto"/>
              </w:divBdr>
            </w:div>
          </w:divsChild>
        </w:div>
        <w:div w:id="943807656">
          <w:marLeft w:val="0"/>
          <w:marRight w:val="0"/>
          <w:marTop w:val="0"/>
          <w:marBottom w:val="0"/>
          <w:divBdr>
            <w:top w:val="none" w:sz="0" w:space="0" w:color="auto"/>
            <w:left w:val="none" w:sz="0" w:space="0" w:color="auto"/>
            <w:bottom w:val="none" w:sz="0" w:space="0" w:color="auto"/>
            <w:right w:val="none" w:sz="0" w:space="0" w:color="auto"/>
          </w:divBdr>
          <w:divsChild>
            <w:div w:id="1706784000">
              <w:marLeft w:val="0"/>
              <w:marRight w:val="0"/>
              <w:marTop w:val="0"/>
              <w:marBottom w:val="0"/>
              <w:divBdr>
                <w:top w:val="none" w:sz="0" w:space="0" w:color="auto"/>
                <w:left w:val="none" w:sz="0" w:space="0" w:color="auto"/>
                <w:bottom w:val="none" w:sz="0" w:space="0" w:color="auto"/>
                <w:right w:val="none" w:sz="0" w:space="0" w:color="auto"/>
              </w:divBdr>
            </w:div>
          </w:divsChild>
        </w:div>
        <w:div w:id="1747648913">
          <w:marLeft w:val="0"/>
          <w:marRight w:val="0"/>
          <w:marTop w:val="0"/>
          <w:marBottom w:val="0"/>
          <w:divBdr>
            <w:top w:val="none" w:sz="0" w:space="0" w:color="auto"/>
            <w:left w:val="none" w:sz="0" w:space="0" w:color="auto"/>
            <w:bottom w:val="none" w:sz="0" w:space="0" w:color="auto"/>
            <w:right w:val="none" w:sz="0" w:space="0" w:color="auto"/>
          </w:divBdr>
          <w:divsChild>
            <w:div w:id="1322738351">
              <w:marLeft w:val="0"/>
              <w:marRight w:val="0"/>
              <w:marTop w:val="0"/>
              <w:marBottom w:val="0"/>
              <w:divBdr>
                <w:top w:val="none" w:sz="0" w:space="0" w:color="auto"/>
                <w:left w:val="none" w:sz="0" w:space="0" w:color="auto"/>
                <w:bottom w:val="none" w:sz="0" w:space="0" w:color="auto"/>
                <w:right w:val="none" w:sz="0" w:space="0" w:color="auto"/>
              </w:divBdr>
            </w:div>
          </w:divsChild>
        </w:div>
        <w:div w:id="598292894">
          <w:marLeft w:val="0"/>
          <w:marRight w:val="0"/>
          <w:marTop w:val="0"/>
          <w:marBottom w:val="0"/>
          <w:divBdr>
            <w:top w:val="none" w:sz="0" w:space="0" w:color="auto"/>
            <w:left w:val="none" w:sz="0" w:space="0" w:color="auto"/>
            <w:bottom w:val="none" w:sz="0" w:space="0" w:color="auto"/>
            <w:right w:val="none" w:sz="0" w:space="0" w:color="auto"/>
          </w:divBdr>
          <w:divsChild>
            <w:div w:id="393045896">
              <w:marLeft w:val="0"/>
              <w:marRight w:val="0"/>
              <w:marTop w:val="0"/>
              <w:marBottom w:val="0"/>
              <w:divBdr>
                <w:top w:val="none" w:sz="0" w:space="0" w:color="auto"/>
                <w:left w:val="none" w:sz="0" w:space="0" w:color="auto"/>
                <w:bottom w:val="none" w:sz="0" w:space="0" w:color="auto"/>
                <w:right w:val="none" w:sz="0" w:space="0" w:color="auto"/>
              </w:divBdr>
            </w:div>
            <w:div w:id="48117564">
              <w:marLeft w:val="0"/>
              <w:marRight w:val="0"/>
              <w:marTop w:val="0"/>
              <w:marBottom w:val="0"/>
              <w:divBdr>
                <w:top w:val="none" w:sz="0" w:space="0" w:color="auto"/>
                <w:left w:val="none" w:sz="0" w:space="0" w:color="auto"/>
                <w:bottom w:val="none" w:sz="0" w:space="0" w:color="auto"/>
                <w:right w:val="none" w:sz="0" w:space="0" w:color="auto"/>
              </w:divBdr>
            </w:div>
          </w:divsChild>
        </w:div>
        <w:div w:id="686255381">
          <w:marLeft w:val="0"/>
          <w:marRight w:val="0"/>
          <w:marTop w:val="0"/>
          <w:marBottom w:val="0"/>
          <w:divBdr>
            <w:top w:val="none" w:sz="0" w:space="0" w:color="auto"/>
            <w:left w:val="none" w:sz="0" w:space="0" w:color="auto"/>
            <w:bottom w:val="none" w:sz="0" w:space="0" w:color="auto"/>
            <w:right w:val="none" w:sz="0" w:space="0" w:color="auto"/>
          </w:divBdr>
          <w:divsChild>
            <w:div w:id="2082831019">
              <w:marLeft w:val="0"/>
              <w:marRight w:val="0"/>
              <w:marTop w:val="0"/>
              <w:marBottom w:val="0"/>
              <w:divBdr>
                <w:top w:val="none" w:sz="0" w:space="0" w:color="auto"/>
                <w:left w:val="none" w:sz="0" w:space="0" w:color="auto"/>
                <w:bottom w:val="none" w:sz="0" w:space="0" w:color="auto"/>
                <w:right w:val="none" w:sz="0" w:space="0" w:color="auto"/>
              </w:divBdr>
            </w:div>
          </w:divsChild>
        </w:div>
        <w:div w:id="590814337">
          <w:marLeft w:val="0"/>
          <w:marRight w:val="0"/>
          <w:marTop w:val="0"/>
          <w:marBottom w:val="0"/>
          <w:divBdr>
            <w:top w:val="none" w:sz="0" w:space="0" w:color="auto"/>
            <w:left w:val="none" w:sz="0" w:space="0" w:color="auto"/>
            <w:bottom w:val="none" w:sz="0" w:space="0" w:color="auto"/>
            <w:right w:val="none" w:sz="0" w:space="0" w:color="auto"/>
          </w:divBdr>
          <w:divsChild>
            <w:div w:id="1689677015">
              <w:marLeft w:val="0"/>
              <w:marRight w:val="0"/>
              <w:marTop w:val="0"/>
              <w:marBottom w:val="0"/>
              <w:divBdr>
                <w:top w:val="none" w:sz="0" w:space="0" w:color="auto"/>
                <w:left w:val="none" w:sz="0" w:space="0" w:color="auto"/>
                <w:bottom w:val="none" w:sz="0" w:space="0" w:color="auto"/>
                <w:right w:val="none" w:sz="0" w:space="0" w:color="auto"/>
              </w:divBdr>
            </w:div>
          </w:divsChild>
        </w:div>
        <w:div w:id="1481383981">
          <w:marLeft w:val="0"/>
          <w:marRight w:val="0"/>
          <w:marTop w:val="0"/>
          <w:marBottom w:val="0"/>
          <w:divBdr>
            <w:top w:val="none" w:sz="0" w:space="0" w:color="auto"/>
            <w:left w:val="none" w:sz="0" w:space="0" w:color="auto"/>
            <w:bottom w:val="none" w:sz="0" w:space="0" w:color="auto"/>
            <w:right w:val="none" w:sz="0" w:space="0" w:color="auto"/>
          </w:divBdr>
          <w:divsChild>
            <w:div w:id="591402638">
              <w:marLeft w:val="0"/>
              <w:marRight w:val="0"/>
              <w:marTop w:val="0"/>
              <w:marBottom w:val="0"/>
              <w:divBdr>
                <w:top w:val="none" w:sz="0" w:space="0" w:color="auto"/>
                <w:left w:val="none" w:sz="0" w:space="0" w:color="auto"/>
                <w:bottom w:val="none" w:sz="0" w:space="0" w:color="auto"/>
                <w:right w:val="none" w:sz="0" w:space="0" w:color="auto"/>
              </w:divBdr>
            </w:div>
          </w:divsChild>
        </w:div>
        <w:div w:id="1958635917">
          <w:marLeft w:val="0"/>
          <w:marRight w:val="0"/>
          <w:marTop w:val="0"/>
          <w:marBottom w:val="0"/>
          <w:divBdr>
            <w:top w:val="none" w:sz="0" w:space="0" w:color="auto"/>
            <w:left w:val="none" w:sz="0" w:space="0" w:color="auto"/>
            <w:bottom w:val="none" w:sz="0" w:space="0" w:color="auto"/>
            <w:right w:val="none" w:sz="0" w:space="0" w:color="auto"/>
          </w:divBdr>
          <w:divsChild>
            <w:div w:id="2113931384">
              <w:marLeft w:val="0"/>
              <w:marRight w:val="0"/>
              <w:marTop w:val="0"/>
              <w:marBottom w:val="0"/>
              <w:divBdr>
                <w:top w:val="none" w:sz="0" w:space="0" w:color="auto"/>
                <w:left w:val="none" w:sz="0" w:space="0" w:color="auto"/>
                <w:bottom w:val="none" w:sz="0" w:space="0" w:color="auto"/>
                <w:right w:val="none" w:sz="0" w:space="0" w:color="auto"/>
              </w:divBdr>
            </w:div>
          </w:divsChild>
        </w:div>
        <w:div w:id="1823355082">
          <w:marLeft w:val="0"/>
          <w:marRight w:val="0"/>
          <w:marTop w:val="0"/>
          <w:marBottom w:val="0"/>
          <w:divBdr>
            <w:top w:val="none" w:sz="0" w:space="0" w:color="auto"/>
            <w:left w:val="none" w:sz="0" w:space="0" w:color="auto"/>
            <w:bottom w:val="none" w:sz="0" w:space="0" w:color="auto"/>
            <w:right w:val="none" w:sz="0" w:space="0" w:color="auto"/>
          </w:divBdr>
          <w:divsChild>
            <w:div w:id="1976180511">
              <w:marLeft w:val="0"/>
              <w:marRight w:val="0"/>
              <w:marTop w:val="0"/>
              <w:marBottom w:val="0"/>
              <w:divBdr>
                <w:top w:val="none" w:sz="0" w:space="0" w:color="auto"/>
                <w:left w:val="none" w:sz="0" w:space="0" w:color="auto"/>
                <w:bottom w:val="none" w:sz="0" w:space="0" w:color="auto"/>
                <w:right w:val="none" w:sz="0" w:space="0" w:color="auto"/>
              </w:divBdr>
            </w:div>
          </w:divsChild>
        </w:div>
        <w:div w:id="538857647">
          <w:marLeft w:val="0"/>
          <w:marRight w:val="0"/>
          <w:marTop w:val="0"/>
          <w:marBottom w:val="0"/>
          <w:divBdr>
            <w:top w:val="none" w:sz="0" w:space="0" w:color="auto"/>
            <w:left w:val="none" w:sz="0" w:space="0" w:color="auto"/>
            <w:bottom w:val="none" w:sz="0" w:space="0" w:color="auto"/>
            <w:right w:val="none" w:sz="0" w:space="0" w:color="auto"/>
          </w:divBdr>
          <w:divsChild>
            <w:div w:id="1257203313">
              <w:marLeft w:val="0"/>
              <w:marRight w:val="0"/>
              <w:marTop w:val="0"/>
              <w:marBottom w:val="0"/>
              <w:divBdr>
                <w:top w:val="none" w:sz="0" w:space="0" w:color="auto"/>
                <w:left w:val="none" w:sz="0" w:space="0" w:color="auto"/>
                <w:bottom w:val="none" w:sz="0" w:space="0" w:color="auto"/>
                <w:right w:val="none" w:sz="0" w:space="0" w:color="auto"/>
              </w:divBdr>
            </w:div>
          </w:divsChild>
        </w:div>
        <w:div w:id="471800121">
          <w:marLeft w:val="0"/>
          <w:marRight w:val="0"/>
          <w:marTop w:val="0"/>
          <w:marBottom w:val="0"/>
          <w:divBdr>
            <w:top w:val="none" w:sz="0" w:space="0" w:color="auto"/>
            <w:left w:val="none" w:sz="0" w:space="0" w:color="auto"/>
            <w:bottom w:val="none" w:sz="0" w:space="0" w:color="auto"/>
            <w:right w:val="none" w:sz="0" w:space="0" w:color="auto"/>
          </w:divBdr>
          <w:divsChild>
            <w:div w:id="1750999190">
              <w:marLeft w:val="0"/>
              <w:marRight w:val="0"/>
              <w:marTop w:val="0"/>
              <w:marBottom w:val="0"/>
              <w:divBdr>
                <w:top w:val="none" w:sz="0" w:space="0" w:color="auto"/>
                <w:left w:val="none" w:sz="0" w:space="0" w:color="auto"/>
                <w:bottom w:val="none" w:sz="0" w:space="0" w:color="auto"/>
                <w:right w:val="none" w:sz="0" w:space="0" w:color="auto"/>
              </w:divBdr>
            </w:div>
          </w:divsChild>
        </w:div>
        <w:div w:id="1120494470">
          <w:marLeft w:val="0"/>
          <w:marRight w:val="0"/>
          <w:marTop w:val="0"/>
          <w:marBottom w:val="0"/>
          <w:divBdr>
            <w:top w:val="none" w:sz="0" w:space="0" w:color="auto"/>
            <w:left w:val="none" w:sz="0" w:space="0" w:color="auto"/>
            <w:bottom w:val="none" w:sz="0" w:space="0" w:color="auto"/>
            <w:right w:val="none" w:sz="0" w:space="0" w:color="auto"/>
          </w:divBdr>
          <w:divsChild>
            <w:div w:id="1062871451">
              <w:marLeft w:val="0"/>
              <w:marRight w:val="0"/>
              <w:marTop w:val="0"/>
              <w:marBottom w:val="0"/>
              <w:divBdr>
                <w:top w:val="none" w:sz="0" w:space="0" w:color="auto"/>
                <w:left w:val="none" w:sz="0" w:space="0" w:color="auto"/>
                <w:bottom w:val="none" w:sz="0" w:space="0" w:color="auto"/>
                <w:right w:val="none" w:sz="0" w:space="0" w:color="auto"/>
              </w:divBdr>
            </w:div>
          </w:divsChild>
        </w:div>
        <w:div w:id="1226834548">
          <w:marLeft w:val="0"/>
          <w:marRight w:val="0"/>
          <w:marTop w:val="0"/>
          <w:marBottom w:val="0"/>
          <w:divBdr>
            <w:top w:val="none" w:sz="0" w:space="0" w:color="auto"/>
            <w:left w:val="none" w:sz="0" w:space="0" w:color="auto"/>
            <w:bottom w:val="none" w:sz="0" w:space="0" w:color="auto"/>
            <w:right w:val="none" w:sz="0" w:space="0" w:color="auto"/>
          </w:divBdr>
          <w:divsChild>
            <w:div w:id="824318086">
              <w:marLeft w:val="0"/>
              <w:marRight w:val="0"/>
              <w:marTop w:val="0"/>
              <w:marBottom w:val="0"/>
              <w:divBdr>
                <w:top w:val="none" w:sz="0" w:space="0" w:color="auto"/>
                <w:left w:val="none" w:sz="0" w:space="0" w:color="auto"/>
                <w:bottom w:val="none" w:sz="0" w:space="0" w:color="auto"/>
                <w:right w:val="none" w:sz="0" w:space="0" w:color="auto"/>
              </w:divBdr>
            </w:div>
          </w:divsChild>
        </w:div>
        <w:div w:id="1193035250">
          <w:marLeft w:val="0"/>
          <w:marRight w:val="0"/>
          <w:marTop w:val="0"/>
          <w:marBottom w:val="0"/>
          <w:divBdr>
            <w:top w:val="none" w:sz="0" w:space="0" w:color="auto"/>
            <w:left w:val="none" w:sz="0" w:space="0" w:color="auto"/>
            <w:bottom w:val="none" w:sz="0" w:space="0" w:color="auto"/>
            <w:right w:val="none" w:sz="0" w:space="0" w:color="auto"/>
          </w:divBdr>
          <w:divsChild>
            <w:div w:id="611516421">
              <w:marLeft w:val="0"/>
              <w:marRight w:val="0"/>
              <w:marTop w:val="0"/>
              <w:marBottom w:val="0"/>
              <w:divBdr>
                <w:top w:val="none" w:sz="0" w:space="0" w:color="auto"/>
                <w:left w:val="none" w:sz="0" w:space="0" w:color="auto"/>
                <w:bottom w:val="none" w:sz="0" w:space="0" w:color="auto"/>
                <w:right w:val="none" w:sz="0" w:space="0" w:color="auto"/>
              </w:divBdr>
            </w:div>
          </w:divsChild>
        </w:div>
        <w:div w:id="930504091">
          <w:marLeft w:val="0"/>
          <w:marRight w:val="0"/>
          <w:marTop w:val="0"/>
          <w:marBottom w:val="0"/>
          <w:divBdr>
            <w:top w:val="none" w:sz="0" w:space="0" w:color="auto"/>
            <w:left w:val="none" w:sz="0" w:space="0" w:color="auto"/>
            <w:bottom w:val="none" w:sz="0" w:space="0" w:color="auto"/>
            <w:right w:val="none" w:sz="0" w:space="0" w:color="auto"/>
          </w:divBdr>
          <w:divsChild>
            <w:div w:id="62417759">
              <w:marLeft w:val="0"/>
              <w:marRight w:val="0"/>
              <w:marTop w:val="0"/>
              <w:marBottom w:val="0"/>
              <w:divBdr>
                <w:top w:val="none" w:sz="0" w:space="0" w:color="auto"/>
                <w:left w:val="none" w:sz="0" w:space="0" w:color="auto"/>
                <w:bottom w:val="none" w:sz="0" w:space="0" w:color="auto"/>
                <w:right w:val="none" w:sz="0" w:space="0" w:color="auto"/>
              </w:divBdr>
            </w:div>
          </w:divsChild>
        </w:div>
        <w:div w:id="774179230">
          <w:marLeft w:val="0"/>
          <w:marRight w:val="0"/>
          <w:marTop w:val="0"/>
          <w:marBottom w:val="0"/>
          <w:divBdr>
            <w:top w:val="none" w:sz="0" w:space="0" w:color="auto"/>
            <w:left w:val="none" w:sz="0" w:space="0" w:color="auto"/>
            <w:bottom w:val="none" w:sz="0" w:space="0" w:color="auto"/>
            <w:right w:val="none" w:sz="0" w:space="0" w:color="auto"/>
          </w:divBdr>
          <w:divsChild>
            <w:div w:id="363598927">
              <w:marLeft w:val="0"/>
              <w:marRight w:val="0"/>
              <w:marTop w:val="0"/>
              <w:marBottom w:val="0"/>
              <w:divBdr>
                <w:top w:val="none" w:sz="0" w:space="0" w:color="auto"/>
                <w:left w:val="none" w:sz="0" w:space="0" w:color="auto"/>
                <w:bottom w:val="none" w:sz="0" w:space="0" w:color="auto"/>
                <w:right w:val="none" w:sz="0" w:space="0" w:color="auto"/>
              </w:divBdr>
            </w:div>
          </w:divsChild>
        </w:div>
        <w:div w:id="999314983">
          <w:marLeft w:val="0"/>
          <w:marRight w:val="0"/>
          <w:marTop w:val="0"/>
          <w:marBottom w:val="0"/>
          <w:divBdr>
            <w:top w:val="none" w:sz="0" w:space="0" w:color="auto"/>
            <w:left w:val="none" w:sz="0" w:space="0" w:color="auto"/>
            <w:bottom w:val="none" w:sz="0" w:space="0" w:color="auto"/>
            <w:right w:val="none" w:sz="0" w:space="0" w:color="auto"/>
          </w:divBdr>
          <w:divsChild>
            <w:div w:id="1871454936">
              <w:marLeft w:val="0"/>
              <w:marRight w:val="0"/>
              <w:marTop w:val="0"/>
              <w:marBottom w:val="0"/>
              <w:divBdr>
                <w:top w:val="none" w:sz="0" w:space="0" w:color="auto"/>
                <w:left w:val="none" w:sz="0" w:space="0" w:color="auto"/>
                <w:bottom w:val="none" w:sz="0" w:space="0" w:color="auto"/>
                <w:right w:val="none" w:sz="0" w:space="0" w:color="auto"/>
              </w:divBdr>
            </w:div>
          </w:divsChild>
        </w:div>
        <w:div w:id="247857958">
          <w:marLeft w:val="0"/>
          <w:marRight w:val="0"/>
          <w:marTop w:val="0"/>
          <w:marBottom w:val="0"/>
          <w:divBdr>
            <w:top w:val="none" w:sz="0" w:space="0" w:color="auto"/>
            <w:left w:val="none" w:sz="0" w:space="0" w:color="auto"/>
            <w:bottom w:val="none" w:sz="0" w:space="0" w:color="auto"/>
            <w:right w:val="none" w:sz="0" w:space="0" w:color="auto"/>
          </w:divBdr>
          <w:divsChild>
            <w:div w:id="910772730">
              <w:marLeft w:val="0"/>
              <w:marRight w:val="0"/>
              <w:marTop w:val="0"/>
              <w:marBottom w:val="0"/>
              <w:divBdr>
                <w:top w:val="none" w:sz="0" w:space="0" w:color="auto"/>
                <w:left w:val="none" w:sz="0" w:space="0" w:color="auto"/>
                <w:bottom w:val="none" w:sz="0" w:space="0" w:color="auto"/>
                <w:right w:val="none" w:sz="0" w:space="0" w:color="auto"/>
              </w:divBdr>
            </w:div>
          </w:divsChild>
        </w:div>
        <w:div w:id="1203788895">
          <w:marLeft w:val="0"/>
          <w:marRight w:val="0"/>
          <w:marTop w:val="0"/>
          <w:marBottom w:val="0"/>
          <w:divBdr>
            <w:top w:val="none" w:sz="0" w:space="0" w:color="auto"/>
            <w:left w:val="none" w:sz="0" w:space="0" w:color="auto"/>
            <w:bottom w:val="none" w:sz="0" w:space="0" w:color="auto"/>
            <w:right w:val="none" w:sz="0" w:space="0" w:color="auto"/>
          </w:divBdr>
          <w:divsChild>
            <w:div w:id="1600530887">
              <w:marLeft w:val="0"/>
              <w:marRight w:val="0"/>
              <w:marTop w:val="0"/>
              <w:marBottom w:val="0"/>
              <w:divBdr>
                <w:top w:val="none" w:sz="0" w:space="0" w:color="auto"/>
                <w:left w:val="none" w:sz="0" w:space="0" w:color="auto"/>
                <w:bottom w:val="none" w:sz="0" w:space="0" w:color="auto"/>
                <w:right w:val="none" w:sz="0" w:space="0" w:color="auto"/>
              </w:divBdr>
            </w:div>
          </w:divsChild>
        </w:div>
        <w:div w:id="1968703858">
          <w:marLeft w:val="0"/>
          <w:marRight w:val="0"/>
          <w:marTop w:val="0"/>
          <w:marBottom w:val="0"/>
          <w:divBdr>
            <w:top w:val="none" w:sz="0" w:space="0" w:color="auto"/>
            <w:left w:val="none" w:sz="0" w:space="0" w:color="auto"/>
            <w:bottom w:val="none" w:sz="0" w:space="0" w:color="auto"/>
            <w:right w:val="none" w:sz="0" w:space="0" w:color="auto"/>
          </w:divBdr>
          <w:divsChild>
            <w:div w:id="1424300237">
              <w:marLeft w:val="0"/>
              <w:marRight w:val="0"/>
              <w:marTop w:val="0"/>
              <w:marBottom w:val="0"/>
              <w:divBdr>
                <w:top w:val="none" w:sz="0" w:space="0" w:color="auto"/>
                <w:left w:val="none" w:sz="0" w:space="0" w:color="auto"/>
                <w:bottom w:val="none" w:sz="0" w:space="0" w:color="auto"/>
                <w:right w:val="none" w:sz="0" w:space="0" w:color="auto"/>
              </w:divBdr>
            </w:div>
          </w:divsChild>
        </w:div>
        <w:div w:id="848449324">
          <w:marLeft w:val="0"/>
          <w:marRight w:val="0"/>
          <w:marTop w:val="0"/>
          <w:marBottom w:val="0"/>
          <w:divBdr>
            <w:top w:val="none" w:sz="0" w:space="0" w:color="auto"/>
            <w:left w:val="none" w:sz="0" w:space="0" w:color="auto"/>
            <w:bottom w:val="none" w:sz="0" w:space="0" w:color="auto"/>
            <w:right w:val="none" w:sz="0" w:space="0" w:color="auto"/>
          </w:divBdr>
          <w:divsChild>
            <w:div w:id="1761951496">
              <w:marLeft w:val="0"/>
              <w:marRight w:val="0"/>
              <w:marTop w:val="0"/>
              <w:marBottom w:val="0"/>
              <w:divBdr>
                <w:top w:val="none" w:sz="0" w:space="0" w:color="auto"/>
                <w:left w:val="none" w:sz="0" w:space="0" w:color="auto"/>
                <w:bottom w:val="none" w:sz="0" w:space="0" w:color="auto"/>
                <w:right w:val="none" w:sz="0" w:space="0" w:color="auto"/>
              </w:divBdr>
            </w:div>
          </w:divsChild>
        </w:div>
        <w:div w:id="135148103">
          <w:marLeft w:val="0"/>
          <w:marRight w:val="0"/>
          <w:marTop w:val="0"/>
          <w:marBottom w:val="0"/>
          <w:divBdr>
            <w:top w:val="none" w:sz="0" w:space="0" w:color="auto"/>
            <w:left w:val="none" w:sz="0" w:space="0" w:color="auto"/>
            <w:bottom w:val="none" w:sz="0" w:space="0" w:color="auto"/>
            <w:right w:val="none" w:sz="0" w:space="0" w:color="auto"/>
          </w:divBdr>
          <w:divsChild>
            <w:div w:id="1665815021">
              <w:marLeft w:val="0"/>
              <w:marRight w:val="0"/>
              <w:marTop w:val="0"/>
              <w:marBottom w:val="0"/>
              <w:divBdr>
                <w:top w:val="none" w:sz="0" w:space="0" w:color="auto"/>
                <w:left w:val="none" w:sz="0" w:space="0" w:color="auto"/>
                <w:bottom w:val="none" w:sz="0" w:space="0" w:color="auto"/>
                <w:right w:val="none" w:sz="0" w:space="0" w:color="auto"/>
              </w:divBdr>
            </w:div>
          </w:divsChild>
        </w:div>
        <w:div w:id="1216699993">
          <w:marLeft w:val="0"/>
          <w:marRight w:val="0"/>
          <w:marTop w:val="0"/>
          <w:marBottom w:val="0"/>
          <w:divBdr>
            <w:top w:val="none" w:sz="0" w:space="0" w:color="auto"/>
            <w:left w:val="none" w:sz="0" w:space="0" w:color="auto"/>
            <w:bottom w:val="none" w:sz="0" w:space="0" w:color="auto"/>
            <w:right w:val="none" w:sz="0" w:space="0" w:color="auto"/>
          </w:divBdr>
          <w:divsChild>
            <w:div w:id="1733112124">
              <w:marLeft w:val="0"/>
              <w:marRight w:val="0"/>
              <w:marTop w:val="0"/>
              <w:marBottom w:val="0"/>
              <w:divBdr>
                <w:top w:val="none" w:sz="0" w:space="0" w:color="auto"/>
                <w:left w:val="none" w:sz="0" w:space="0" w:color="auto"/>
                <w:bottom w:val="none" w:sz="0" w:space="0" w:color="auto"/>
                <w:right w:val="none" w:sz="0" w:space="0" w:color="auto"/>
              </w:divBdr>
            </w:div>
            <w:div w:id="1796748026">
              <w:marLeft w:val="0"/>
              <w:marRight w:val="0"/>
              <w:marTop w:val="0"/>
              <w:marBottom w:val="0"/>
              <w:divBdr>
                <w:top w:val="none" w:sz="0" w:space="0" w:color="auto"/>
                <w:left w:val="none" w:sz="0" w:space="0" w:color="auto"/>
                <w:bottom w:val="none" w:sz="0" w:space="0" w:color="auto"/>
                <w:right w:val="none" w:sz="0" w:space="0" w:color="auto"/>
              </w:divBdr>
            </w:div>
            <w:div w:id="1102339417">
              <w:marLeft w:val="0"/>
              <w:marRight w:val="0"/>
              <w:marTop w:val="0"/>
              <w:marBottom w:val="0"/>
              <w:divBdr>
                <w:top w:val="none" w:sz="0" w:space="0" w:color="auto"/>
                <w:left w:val="none" w:sz="0" w:space="0" w:color="auto"/>
                <w:bottom w:val="none" w:sz="0" w:space="0" w:color="auto"/>
                <w:right w:val="none" w:sz="0" w:space="0" w:color="auto"/>
              </w:divBdr>
            </w:div>
            <w:div w:id="1125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4775">
      <w:bodyDiv w:val="1"/>
      <w:marLeft w:val="0"/>
      <w:marRight w:val="0"/>
      <w:marTop w:val="0"/>
      <w:marBottom w:val="0"/>
      <w:divBdr>
        <w:top w:val="none" w:sz="0" w:space="0" w:color="auto"/>
        <w:left w:val="none" w:sz="0" w:space="0" w:color="auto"/>
        <w:bottom w:val="none" w:sz="0" w:space="0" w:color="auto"/>
        <w:right w:val="none" w:sz="0" w:space="0" w:color="auto"/>
      </w:divBdr>
      <w:divsChild>
        <w:div w:id="1941788773">
          <w:marLeft w:val="0"/>
          <w:marRight w:val="0"/>
          <w:marTop w:val="0"/>
          <w:marBottom w:val="0"/>
          <w:divBdr>
            <w:top w:val="none" w:sz="0" w:space="0" w:color="auto"/>
            <w:left w:val="none" w:sz="0" w:space="0" w:color="auto"/>
            <w:bottom w:val="none" w:sz="0" w:space="0" w:color="auto"/>
            <w:right w:val="none" w:sz="0" w:space="0" w:color="auto"/>
          </w:divBdr>
        </w:div>
        <w:div w:id="1117214023">
          <w:marLeft w:val="0"/>
          <w:marRight w:val="0"/>
          <w:marTop w:val="0"/>
          <w:marBottom w:val="0"/>
          <w:divBdr>
            <w:top w:val="none" w:sz="0" w:space="0" w:color="auto"/>
            <w:left w:val="none" w:sz="0" w:space="0" w:color="auto"/>
            <w:bottom w:val="none" w:sz="0" w:space="0" w:color="auto"/>
            <w:right w:val="none" w:sz="0" w:space="0" w:color="auto"/>
          </w:divBdr>
        </w:div>
      </w:divsChild>
    </w:div>
    <w:div w:id="1018119423">
      <w:bodyDiv w:val="1"/>
      <w:marLeft w:val="0"/>
      <w:marRight w:val="0"/>
      <w:marTop w:val="0"/>
      <w:marBottom w:val="0"/>
      <w:divBdr>
        <w:top w:val="none" w:sz="0" w:space="0" w:color="auto"/>
        <w:left w:val="none" w:sz="0" w:space="0" w:color="auto"/>
        <w:bottom w:val="none" w:sz="0" w:space="0" w:color="auto"/>
        <w:right w:val="none" w:sz="0" w:space="0" w:color="auto"/>
      </w:divBdr>
    </w:div>
    <w:div w:id="1032344396">
      <w:bodyDiv w:val="1"/>
      <w:marLeft w:val="0"/>
      <w:marRight w:val="0"/>
      <w:marTop w:val="0"/>
      <w:marBottom w:val="0"/>
      <w:divBdr>
        <w:top w:val="none" w:sz="0" w:space="0" w:color="auto"/>
        <w:left w:val="none" w:sz="0" w:space="0" w:color="auto"/>
        <w:bottom w:val="none" w:sz="0" w:space="0" w:color="auto"/>
        <w:right w:val="none" w:sz="0" w:space="0" w:color="auto"/>
      </w:divBdr>
    </w:div>
    <w:div w:id="1089229814">
      <w:bodyDiv w:val="1"/>
      <w:marLeft w:val="0"/>
      <w:marRight w:val="0"/>
      <w:marTop w:val="0"/>
      <w:marBottom w:val="0"/>
      <w:divBdr>
        <w:top w:val="none" w:sz="0" w:space="0" w:color="auto"/>
        <w:left w:val="none" w:sz="0" w:space="0" w:color="auto"/>
        <w:bottom w:val="none" w:sz="0" w:space="0" w:color="auto"/>
        <w:right w:val="none" w:sz="0" w:space="0" w:color="auto"/>
      </w:divBdr>
    </w:div>
    <w:div w:id="1092121161">
      <w:bodyDiv w:val="1"/>
      <w:marLeft w:val="0"/>
      <w:marRight w:val="0"/>
      <w:marTop w:val="0"/>
      <w:marBottom w:val="0"/>
      <w:divBdr>
        <w:top w:val="none" w:sz="0" w:space="0" w:color="auto"/>
        <w:left w:val="none" w:sz="0" w:space="0" w:color="auto"/>
        <w:bottom w:val="none" w:sz="0" w:space="0" w:color="auto"/>
        <w:right w:val="none" w:sz="0" w:space="0" w:color="auto"/>
      </w:divBdr>
    </w:div>
    <w:div w:id="1215046011">
      <w:bodyDiv w:val="1"/>
      <w:marLeft w:val="0"/>
      <w:marRight w:val="0"/>
      <w:marTop w:val="0"/>
      <w:marBottom w:val="0"/>
      <w:divBdr>
        <w:top w:val="none" w:sz="0" w:space="0" w:color="auto"/>
        <w:left w:val="none" w:sz="0" w:space="0" w:color="auto"/>
        <w:bottom w:val="none" w:sz="0" w:space="0" w:color="auto"/>
        <w:right w:val="none" w:sz="0" w:space="0" w:color="auto"/>
      </w:divBdr>
    </w:div>
    <w:div w:id="1285502095">
      <w:bodyDiv w:val="1"/>
      <w:marLeft w:val="0"/>
      <w:marRight w:val="0"/>
      <w:marTop w:val="0"/>
      <w:marBottom w:val="0"/>
      <w:divBdr>
        <w:top w:val="none" w:sz="0" w:space="0" w:color="auto"/>
        <w:left w:val="none" w:sz="0" w:space="0" w:color="auto"/>
        <w:bottom w:val="none" w:sz="0" w:space="0" w:color="auto"/>
        <w:right w:val="none" w:sz="0" w:space="0" w:color="auto"/>
      </w:divBdr>
    </w:div>
    <w:div w:id="1331449474">
      <w:bodyDiv w:val="1"/>
      <w:marLeft w:val="0"/>
      <w:marRight w:val="0"/>
      <w:marTop w:val="0"/>
      <w:marBottom w:val="0"/>
      <w:divBdr>
        <w:top w:val="none" w:sz="0" w:space="0" w:color="auto"/>
        <w:left w:val="none" w:sz="0" w:space="0" w:color="auto"/>
        <w:bottom w:val="none" w:sz="0" w:space="0" w:color="auto"/>
        <w:right w:val="none" w:sz="0" w:space="0" w:color="auto"/>
      </w:divBdr>
    </w:div>
    <w:div w:id="1340155547">
      <w:bodyDiv w:val="1"/>
      <w:marLeft w:val="0"/>
      <w:marRight w:val="0"/>
      <w:marTop w:val="0"/>
      <w:marBottom w:val="0"/>
      <w:divBdr>
        <w:top w:val="none" w:sz="0" w:space="0" w:color="auto"/>
        <w:left w:val="none" w:sz="0" w:space="0" w:color="auto"/>
        <w:bottom w:val="none" w:sz="0" w:space="0" w:color="auto"/>
        <w:right w:val="none" w:sz="0" w:space="0" w:color="auto"/>
      </w:divBdr>
    </w:div>
    <w:div w:id="1393655571">
      <w:bodyDiv w:val="1"/>
      <w:marLeft w:val="0"/>
      <w:marRight w:val="0"/>
      <w:marTop w:val="0"/>
      <w:marBottom w:val="0"/>
      <w:divBdr>
        <w:top w:val="none" w:sz="0" w:space="0" w:color="auto"/>
        <w:left w:val="none" w:sz="0" w:space="0" w:color="auto"/>
        <w:bottom w:val="none" w:sz="0" w:space="0" w:color="auto"/>
        <w:right w:val="none" w:sz="0" w:space="0" w:color="auto"/>
      </w:divBdr>
    </w:div>
    <w:div w:id="1489907364">
      <w:bodyDiv w:val="1"/>
      <w:marLeft w:val="0"/>
      <w:marRight w:val="0"/>
      <w:marTop w:val="0"/>
      <w:marBottom w:val="0"/>
      <w:divBdr>
        <w:top w:val="none" w:sz="0" w:space="0" w:color="auto"/>
        <w:left w:val="none" w:sz="0" w:space="0" w:color="auto"/>
        <w:bottom w:val="none" w:sz="0" w:space="0" w:color="auto"/>
        <w:right w:val="none" w:sz="0" w:space="0" w:color="auto"/>
      </w:divBdr>
    </w:div>
    <w:div w:id="1575118416">
      <w:bodyDiv w:val="1"/>
      <w:marLeft w:val="0"/>
      <w:marRight w:val="0"/>
      <w:marTop w:val="0"/>
      <w:marBottom w:val="0"/>
      <w:divBdr>
        <w:top w:val="none" w:sz="0" w:space="0" w:color="auto"/>
        <w:left w:val="none" w:sz="0" w:space="0" w:color="auto"/>
        <w:bottom w:val="none" w:sz="0" w:space="0" w:color="auto"/>
        <w:right w:val="none" w:sz="0" w:space="0" w:color="auto"/>
      </w:divBdr>
    </w:div>
    <w:div w:id="1576283137">
      <w:bodyDiv w:val="1"/>
      <w:marLeft w:val="0"/>
      <w:marRight w:val="0"/>
      <w:marTop w:val="0"/>
      <w:marBottom w:val="0"/>
      <w:divBdr>
        <w:top w:val="none" w:sz="0" w:space="0" w:color="auto"/>
        <w:left w:val="none" w:sz="0" w:space="0" w:color="auto"/>
        <w:bottom w:val="none" w:sz="0" w:space="0" w:color="auto"/>
        <w:right w:val="none" w:sz="0" w:space="0" w:color="auto"/>
      </w:divBdr>
    </w:div>
    <w:div w:id="1681156604">
      <w:bodyDiv w:val="1"/>
      <w:marLeft w:val="0"/>
      <w:marRight w:val="0"/>
      <w:marTop w:val="0"/>
      <w:marBottom w:val="0"/>
      <w:divBdr>
        <w:top w:val="none" w:sz="0" w:space="0" w:color="auto"/>
        <w:left w:val="none" w:sz="0" w:space="0" w:color="auto"/>
        <w:bottom w:val="none" w:sz="0" w:space="0" w:color="auto"/>
        <w:right w:val="none" w:sz="0" w:space="0" w:color="auto"/>
      </w:divBdr>
    </w:div>
    <w:div w:id="1682244137">
      <w:bodyDiv w:val="1"/>
      <w:marLeft w:val="0"/>
      <w:marRight w:val="0"/>
      <w:marTop w:val="0"/>
      <w:marBottom w:val="0"/>
      <w:divBdr>
        <w:top w:val="none" w:sz="0" w:space="0" w:color="auto"/>
        <w:left w:val="none" w:sz="0" w:space="0" w:color="auto"/>
        <w:bottom w:val="none" w:sz="0" w:space="0" w:color="auto"/>
        <w:right w:val="none" w:sz="0" w:space="0" w:color="auto"/>
      </w:divBdr>
    </w:div>
    <w:div w:id="1697075614">
      <w:bodyDiv w:val="1"/>
      <w:marLeft w:val="0"/>
      <w:marRight w:val="0"/>
      <w:marTop w:val="0"/>
      <w:marBottom w:val="0"/>
      <w:divBdr>
        <w:top w:val="none" w:sz="0" w:space="0" w:color="auto"/>
        <w:left w:val="none" w:sz="0" w:space="0" w:color="auto"/>
        <w:bottom w:val="none" w:sz="0" w:space="0" w:color="auto"/>
        <w:right w:val="none" w:sz="0" w:space="0" w:color="auto"/>
      </w:divBdr>
    </w:div>
    <w:div w:id="1722099625">
      <w:bodyDiv w:val="1"/>
      <w:marLeft w:val="0"/>
      <w:marRight w:val="0"/>
      <w:marTop w:val="0"/>
      <w:marBottom w:val="0"/>
      <w:divBdr>
        <w:top w:val="none" w:sz="0" w:space="0" w:color="auto"/>
        <w:left w:val="none" w:sz="0" w:space="0" w:color="auto"/>
        <w:bottom w:val="none" w:sz="0" w:space="0" w:color="auto"/>
        <w:right w:val="none" w:sz="0" w:space="0" w:color="auto"/>
      </w:divBdr>
    </w:div>
    <w:div w:id="1881162867">
      <w:bodyDiv w:val="1"/>
      <w:marLeft w:val="0"/>
      <w:marRight w:val="0"/>
      <w:marTop w:val="0"/>
      <w:marBottom w:val="0"/>
      <w:divBdr>
        <w:top w:val="none" w:sz="0" w:space="0" w:color="auto"/>
        <w:left w:val="none" w:sz="0" w:space="0" w:color="auto"/>
        <w:bottom w:val="none" w:sz="0" w:space="0" w:color="auto"/>
        <w:right w:val="none" w:sz="0" w:space="0" w:color="auto"/>
      </w:divBdr>
    </w:div>
    <w:div w:id="1895853791">
      <w:bodyDiv w:val="1"/>
      <w:marLeft w:val="0"/>
      <w:marRight w:val="0"/>
      <w:marTop w:val="0"/>
      <w:marBottom w:val="0"/>
      <w:divBdr>
        <w:top w:val="none" w:sz="0" w:space="0" w:color="auto"/>
        <w:left w:val="none" w:sz="0" w:space="0" w:color="auto"/>
        <w:bottom w:val="none" w:sz="0" w:space="0" w:color="auto"/>
        <w:right w:val="none" w:sz="0" w:space="0" w:color="auto"/>
      </w:divBdr>
    </w:div>
    <w:div w:id="1967421195">
      <w:bodyDiv w:val="1"/>
      <w:marLeft w:val="0"/>
      <w:marRight w:val="0"/>
      <w:marTop w:val="0"/>
      <w:marBottom w:val="0"/>
      <w:divBdr>
        <w:top w:val="none" w:sz="0" w:space="0" w:color="auto"/>
        <w:left w:val="none" w:sz="0" w:space="0" w:color="auto"/>
        <w:bottom w:val="none" w:sz="0" w:space="0" w:color="auto"/>
        <w:right w:val="none" w:sz="0" w:space="0" w:color="auto"/>
      </w:divBdr>
    </w:div>
    <w:div w:id="1999262057">
      <w:bodyDiv w:val="1"/>
      <w:marLeft w:val="0"/>
      <w:marRight w:val="0"/>
      <w:marTop w:val="0"/>
      <w:marBottom w:val="0"/>
      <w:divBdr>
        <w:top w:val="none" w:sz="0" w:space="0" w:color="auto"/>
        <w:left w:val="none" w:sz="0" w:space="0" w:color="auto"/>
        <w:bottom w:val="none" w:sz="0" w:space="0" w:color="auto"/>
        <w:right w:val="none" w:sz="0" w:space="0" w:color="auto"/>
      </w:divBdr>
    </w:div>
    <w:div w:id="2024555149">
      <w:bodyDiv w:val="1"/>
      <w:marLeft w:val="0"/>
      <w:marRight w:val="0"/>
      <w:marTop w:val="0"/>
      <w:marBottom w:val="0"/>
      <w:divBdr>
        <w:top w:val="none" w:sz="0" w:space="0" w:color="auto"/>
        <w:left w:val="none" w:sz="0" w:space="0" w:color="auto"/>
        <w:bottom w:val="none" w:sz="0" w:space="0" w:color="auto"/>
        <w:right w:val="none" w:sz="0" w:space="0" w:color="auto"/>
      </w:divBdr>
    </w:div>
    <w:div w:id="2069525549">
      <w:bodyDiv w:val="1"/>
      <w:marLeft w:val="0"/>
      <w:marRight w:val="0"/>
      <w:marTop w:val="0"/>
      <w:marBottom w:val="0"/>
      <w:divBdr>
        <w:top w:val="none" w:sz="0" w:space="0" w:color="auto"/>
        <w:left w:val="none" w:sz="0" w:space="0" w:color="auto"/>
        <w:bottom w:val="none" w:sz="0" w:space="0" w:color="auto"/>
        <w:right w:val="none" w:sz="0" w:space="0" w:color="auto"/>
      </w:divBdr>
    </w:div>
    <w:div w:id="21244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youtube.com/watch?v=AwMFhyH7_5g"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microsoft.com/office/2019/05/relationships/documenttasks" Target="documenttasks/documenttasks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comments" Target="/word/comments.xml" Id="R64db3272ebcd4ae7" /><Relationship Type="http://schemas.microsoft.com/office/2011/relationships/people" Target="/word/people.xml" Id="Refec67e8373041b8" /><Relationship Type="http://schemas.microsoft.com/office/2011/relationships/commentsExtended" Target="/word/commentsExtended.xml" Id="Rbf5b71115fca41ea" /><Relationship Type="http://schemas.microsoft.com/office/2016/09/relationships/commentsIds" Target="/word/commentsIds.xml" Id="Reec219cbb4d04b48" /><Relationship Type="http://schemas.microsoft.com/office/2018/08/relationships/commentsExtensible" Target="/word/commentsExtensible.xml" Id="R6c9fa9436bb5455a" /><Relationship Type="http://schemas.openxmlformats.org/officeDocument/2006/relationships/hyperlink" Target="https://edubuas.sharepoint.com/sites/DevTeamAAIDM/_layouts/15/Doc.aspx?OR=teams&amp;action=edit&amp;sourcedoc={217F0ADE-5F00-4ADB-B45E-CF4F75175AE5}" TargetMode="External" Id="R268a4bdca15a49ae"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OFFICE\Templates\Templates%20BUAS\Templates%20Reports\Domain%20Games.dotx" TargetMode="External"/></Relationships>
</file>

<file path=word/documenttasks/documenttasks1.xml><?xml version="1.0" encoding="utf-8"?>
<t:Tasks xmlns:t="http://schemas.microsoft.com/office/tasks/2019/documenttasks" xmlns:oel="http://schemas.microsoft.com/office/2019/extlst">
  <t:Task id="{27563681-46FA-4B2B-A6E1-8469ED4E0650}">
    <t:Anchor>
      <t:Comment id="592419186"/>
    </t:Anchor>
    <t:History>
      <t:Event id="{D047CFAD-0D76-453E-8079-8A1761A968F8}" time="2020-11-17T10:18:49Z">
        <t:Attribution userId="S::derks.r@buas.nl::d5221b73-b8a9-4334-9da9-29e81a4c4059" userProvider="AD" userName="Derks, Rene"/>
        <t:Anchor>
          <t:Comment id="1480528637"/>
        </t:Anchor>
        <t:Create/>
      </t:Event>
      <t:Event id="{4B9D6F92-9BFA-4B8E-A41A-0152C67E44B4}" time="2020-11-17T10:18:49Z">
        <t:Attribution userId="S::derks.r@buas.nl::d5221b73-b8a9-4334-9da9-29e81a4c4059" userProvider="AD" userName="Derks, Rene"/>
        <t:Anchor>
          <t:Comment id="1480528637"/>
        </t:Anchor>
        <t:Assign userId="S::Stoop.A@buas.nl::4c5029de-588b-4c42-92be-51dde9db7357" userProvider="AD" userName="Stoop, Angelique"/>
      </t:Event>
      <t:Event id="{C5112356-B31E-4FBD-BE59-8CA9FB722E81}" time="2020-11-17T10:18:49Z">
        <t:Attribution userId="S::derks.r@buas.nl::d5221b73-b8a9-4334-9da9-29e81a4c4059" userProvider="AD" userName="Derks, Rene"/>
        <t:Anchor>
          <t:Comment id="1480528637"/>
        </t:Anchor>
        <t:SetTitle title="@Stoop, Angelique"/>
      </t:Event>
    </t:History>
  </t:Task>
  <t:Task id="{963DF8AB-0AC8-48D9-93A1-F67BE792D21E}">
    <t:Anchor>
      <t:Comment id="1428522041"/>
    </t:Anchor>
    <t:History>
      <t:Event id="{03DAFED7-F198-4C36-B698-376B26E4D874}" time="2020-11-19T10:35:51Z">
        <t:Attribution userId="S::stoop.a@buas.nl::4c5029de-588b-4c42-92be-51dde9db7357" userProvider="AD" userName="Stoop, Angelique"/>
        <t:Anchor>
          <t:Comment id="1428522041"/>
        </t:Anchor>
        <t:Create/>
      </t:Event>
      <t:Event id="{C31EB4AE-D3EC-4624-ABC9-21A28B339B85}" time="2020-11-19T10:35:51Z">
        <t:Attribution userId="S::stoop.a@buas.nl::4c5029de-588b-4c42-92be-51dde9db7357" userProvider="AD" userName="Stoop, Angelique"/>
        <t:Anchor>
          <t:Comment id="1428522041"/>
        </t:Anchor>
        <t:Assign userId="S::Derks.R@buas.nl::d5221b73-b8a9-4334-9da9-29e81a4c4059" userProvider="AD" userName="Derks, Rene"/>
      </t:Event>
      <t:Event id="{27589985-C0AF-4478-857D-7042A898EB24}" time="2020-11-19T10:35:51Z">
        <t:Attribution userId="S::stoop.a@buas.nl::4c5029de-588b-4c42-92be-51dde9db7357" userProvider="AD" userName="Stoop, Angelique"/>
        <t:Anchor>
          <t:Comment id="1428522041"/>
        </t:Anchor>
        <t:SetTitle title="@Derks, Rene should be week 5 as disussed because belbin workshops in week 4"/>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BD135DDD6A4D7F9622469DEA0BACD1"/>
        <w:category>
          <w:name w:val="General"/>
          <w:gallery w:val="placeholder"/>
        </w:category>
        <w:types>
          <w:type w:val="bbPlcHdr"/>
        </w:types>
        <w:behaviors>
          <w:behavior w:val="content"/>
        </w:behaviors>
        <w:guid w:val="{8CED13C3-C7E6-47D4-B1F3-61286B2DA7F0}"/>
      </w:docPartPr>
      <w:docPartBody>
        <w:p w:rsidR="00A4376A" w:rsidRDefault="00A4376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Semibold">
    <w:altName w:val="Segoe UI"/>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6A"/>
    <w:rsid w:val="003E07A0"/>
    <w:rsid w:val="005D5AFE"/>
    <w:rsid w:val="006D1394"/>
    <w:rsid w:val="0087661F"/>
    <w:rsid w:val="008C42C8"/>
    <w:rsid w:val="008F0C53"/>
    <w:rsid w:val="009A07FF"/>
    <w:rsid w:val="00A4376A"/>
    <w:rsid w:val="00F879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reda University">
      <a:dk1>
        <a:sysClr val="windowText" lastClr="000000"/>
      </a:dk1>
      <a:lt1>
        <a:sysClr val="window" lastClr="FFFFFF"/>
      </a:lt1>
      <a:dk2>
        <a:srgbClr val="ED7623"/>
      </a:dk2>
      <a:lt2>
        <a:srgbClr val="E7E6E6"/>
      </a:lt2>
      <a:accent1>
        <a:srgbClr val="3CB4E5"/>
      </a:accent1>
      <a:accent2>
        <a:srgbClr val="00416B"/>
      </a:accent2>
      <a:accent3>
        <a:srgbClr val="5B6670"/>
      </a:accent3>
      <a:accent4>
        <a:srgbClr val="FFC000"/>
      </a:accent4>
      <a:accent5>
        <a:srgbClr val="4472C4"/>
      </a:accent5>
      <a:accent6>
        <a:srgbClr val="70AD47"/>
      </a:accent6>
      <a:hlink>
        <a:srgbClr val="0563C1"/>
      </a:hlink>
      <a:folHlink>
        <a:srgbClr val="954F72"/>
      </a:folHlink>
    </a:clrScheme>
    <a:fontScheme name="Breda University">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8" ma:contentTypeDescription="Create a new document." ma:contentTypeScope="" ma:versionID="2f0df642594624f7fc3db1098387853f">
  <xsd:schema xmlns:xsd="http://www.w3.org/2001/XMLSchema" xmlns:xs="http://www.w3.org/2001/XMLSchema" xmlns:p="http://schemas.microsoft.com/office/2006/metadata/properties" xmlns:ns2="60348849-ecd6-40c5-8069-7b4f665118aa" targetNamespace="http://schemas.microsoft.com/office/2006/metadata/properties" ma:root="true" ma:fieldsID="9b148455189822cfcca8636589f0e618"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B96ADD-AC5C-4CF4-ADF6-54A6577FF2CD}">
  <ds:schemaRef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schemas.microsoft.com/office/2006/documentManagement/types"/>
    <ds:schemaRef ds:uri="60348849-ecd6-40c5-8069-7b4f665118aa"/>
    <ds:schemaRef ds:uri="http://www.w3.org/XML/1998/namespace"/>
    <ds:schemaRef ds:uri="http://purl.org/dc/dcmitype/"/>
  </ds:schemaRefs>
</ds:datastoreItem>
</file>

<file path=customXml/itemProps2.xml><?xml version="1.0" encoding="utf-8"?>
<ds:datastoreItem xmlns:ds="http://schemas.openxmlformats.org/officeDocument/2006/customXml" ds:itemID="{17B53891-7556-4E13-82A4-8D59A5137454}">
  <ds:schemaRefs>
    <ds:schemaRef ds:uri="http://schemas.microsoft.com/sharepoint/v3/contenttype/forms"/>
  </ds:schemaRefs>
</ds:datastoreItem>
</file>

<file path=customXml/itemProps3.xml><?xml version="1.0" encoding="utf-8"?>
<ds:datastoreItem xmlns:ds="http://schemas.openxmlformats.org/officeDocument/2006/customXml" ds:itemID="{7A979DB7-6B52-4C5E-AF3A-453D6CF04999}">
  <ds:schemaRefs>
    <ds:schemaRef ds:uri="http://schemas.openxmlformats.org/officeDocument/2006/bibliography"/>
  </ds:schemaRefs>
</ds:datastoreItem>
</file>

<file path=customXml/itemProps4.xml><?xml version="1.0" encoding="utf-8"?>
<ds:datastoreItem xmlns:ds="http://schemas.openxmlformats.org/officeDocument/2006/customXml" ds:itemID="{AA3BA0C2-4976-4005-9320-098AF4675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Domain Games.dotx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Derks, Rene</dc:creator>
  <keywords/>
  <dc:description/>
  <lastModifiedBy>Heijligers, Bram</lastModifiedBy>
  <revision>729</revision>
  <lastPrinted>2020-11-20T15:03:00.0000000Z</lastPrinted>
  <dcterms:created xsi:type="dcterms:W3CDTF">2020-11-03T19:49:00.0000000Z</dcterms:created>
  <dcterms:modified xsi:type="dcterms:W3CDTF">2021-04-21T17:29:50.9453269Z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y fmtid="{D5CDD505-2E9C-101B-9397-08002B2CF9AE}" pid="3" name="Order">
    <vt:r8>43300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ies>
</file>